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5EA" w:rsidRDefault="00A12E05" w:rsidP="002635EA">
      <w:bookmarkStart w:id="0" w:name="_GoBack"/>
      <w:r>
        <w:softHyphen/>
      </w:r>
      <w:r>
        <w:softHyphen/>
      </w:r>
      <w:r>
        <w:softHyphen/>
      </w:r>
    </w:p>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A12E05" w:rsidP="00BD612A">
      <w:pPr>
        <w:pStyle w:val="Title"/>
      </w:pPr>
      <w:r>
        <w:t>Video Tag Portal</w:t>
      </w:r>
    </w:p>
    <w:p w:rsidR="009B1946" w:rsidRDefault="00EB4A2A" w:rsidP="009B1946">
      <w:pPr>
        <w:pStyle w:val="Subtitle"/>
      </w:pPr>
      <w:r>
        <w:t>System</w:t>
      </w:r>
      <w:r w:rsidR="003E5841">
        <w:t xml:space="preserve"> Design Document | </w:t>
      </w:r>
      <w:r w:rsidR="009B1946">
        <w:t xml:space="preserve">Current Version </w:t>
      </w:r>
      <w:r w:rsidR="002635EA">
        <w:t>[</w:t>
      </w:r>
      <w:r w:rsidR="00A12E05">
        <w:t>0.3.0</w:t>
      </w:r>
      <w:r w:rsidR="002635EA">
        <w:t>]</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A12E05" w:rsidP="003E5841">
      <w:pPr>
        <w:ind w:firstLine="0"/>
        <w:rPr>
          <w:rStyle w:val="SubtleEmphasis"/>
        </w:rPr>
      </w:pPr>
      <w:r>
        <w:rPr>
          <w:rStyle w:val="SubtleEmphasis"/>
        </w:rPr>
        <w:t>Anudeep Potlapally</w:t>
      </w:r>
    </w:p>
    <w:p w:rsidR="003E5841" w:rsidRPr="003E5841" w:rsidRDefault="00A12E05" w:rsidP="003E5841">
      <w:pPr>
        <w:ind w:firstLine="0"/>
        <w:rPr>
          <w:rStyle w:val="SubtleEmphasis"/>
        </w:rPr>
      </w:pPr>
      <w:r>
        <w:rPr>
          <w:rStyle w:val="SubtleEmphasis"/>
        </w:rPr>
        <w:t>Travis Rous</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r w:rsidR="00D178A5">
              <w:rPr>
                <w:rStyle w:val="IntenseEmphasis"/>
                <w:b/>
                <w:bCs/>
                <w:color w:val="FFFFFF" w:themeColor="background1"/>
              </w:rPr>
              <w:t>s</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9/20/12</w:t>
            </w:r>
          </w:p>
        </w:tc>
        <w:tc>
          <w:tcPr>
            <w:tcW w:w="2160" w:type="dxa"/>
            <w:shd w:val="clear" w:color="auto" w:fill="auto"/>
          </w:tcPr>
          <w:p w:rsidR="0073033A" w:rsidRPr="0073033A" w:rsidRDefault="00D178A5"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Travis Rous &amp; Anudeep Potlapally</w:t>
            </w: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1.0.0</w:t>
            </w: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Initial version</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10</w:t>
            </w:r>
            <w:r w:rsidR="0073033A">
              <w:rPr>
                <w:rStyle w:val="IntenseEmphasis"/>
                <w:bCs/>
                <w:color w:val="auto"/>
              </w:rPr>
              <w:t>/4/12</w:t>
            </w:r>
          </w:p>
        </w:tc>
        <w:tc>
          <w:tcPr>
            <w:tcW w:w="2160" w:type="dxa"/>
            <w:shd w:val="clear" w:color="auto" w:fill="auto"/>
          </w:tcPr>
          <w:p w:rsidR="0073033A" w:rsidRPr="0073033A" w:rsidRDefault="00B44026"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Travis Rous &amp; Anudeep Potlapally</w:t>
            </w:r>
          </w:p>
        </w:tc>
        <w:tc>
          <w:tcPr>
            <w:tcW w:w="1440" w:type="dxa"/>
            <w:shd w:val="clear" w:color="auto" w:fill="auto"/>
          </w:tcPr>
          <w:p w:rsidR="0073033A" w:rsidRPr="0073033A" w:rsidRDefault="0073033A"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1.1.0</w:t>
            </w:r>
          </w:p>
        </w:tc>
        <w:tc>
          <w:tcPr>
            <w:tcW w:w="4698" w:type="dxa"/>
            <w:shd w:val="clear" w:color="auto" w:fill="auto"/>
          </w:tcPr>
          <w:p w:rsidR="0073033A" w:rsidRPr="0073033A" w:rsidRDefault="00B44026"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2</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D178A5" w:rsidP="003E5841">
            <w:pPr>
              <w:spacing w:after="0"/>
              <w:ind w:firstLine="0"/>
              <w:rPr>
                <w:rStyle w:val="IntenseEmphasis"/>
                <w:bCs/>
                <w:color w:val="auto"/>
              </w:rPr>
            </w:pPr>
            <w:r>
              <w:rPr>
                <w:rStyle w:val="IntenseEmphasis"/>
                <w:bCs/>
                <w:color w:val="auto"/>
              </w:rPr>
              <w:t>11/2/12</w:t>
            </w:r>
          </w:p>
        </w:tc>
        <w:tc>
          <w:tcPr>
            <w:tcW w:w="2160" w:type="dxa"/>
            <w:shd w:val="clear" w:color="auto" w:fill="auto"/>
          </w:tcPr>
          <w:p w:rsidR="0073033A" w:rsidRPr="0073033A" w:rsidRDefault="00B4402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Travis Rous &amp; Anudeep Potlapally</w:t>
            </w:r>
          </w:p>
        </w:tc>
        <w:tc>
          <w:tcPr>
            <w:tcW w:w="1440" w:type="dxa"/>
            <w:shd w:val="clear" w:color="auto" w:fill="auto"/>
          </w:tcPr>
          <w:p w:rsidR="0073033A" w:rsidRPr="0073033A" w:rsidRDefault="00B44026"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1.2.0</w:t>
            </w:r>
          </w:p>
        </w:tc>
        <w:tc>
          <w:tcPr>
            <w:tcW w:w="4698" w:type="dxa"/>
            <w:shd w:val="clear" w:color="auto" w:fill="auto"/>
          </w:tcPr>
          <w:p w:rsidR="00D178A5" w:rsidRPr="0073033A" w:rsidRDefault="00B44026"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Added prototype 2</w:t>
            </w:r>
          </w:p>
        </w:tc>
      </w:tr>
      <w:tr w:rsidR="00D178A5"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D178A5" w:rsidRPr="0073033A" w:rsidRDefault="00D178A5" w:rsidP="003E5841">
            <w:pPr>
              <w:spacing w:after="0"/>
              <w:ind w:firstLine="0"/>
              <w:rPr>
                <w:rStyle w:val="IntenseEmphasis"/>
                <w:bCs/>
                <w:color w:val="auto"/>
              </w:rPr>
            </w:pPr>
            <w:r>
              <w:rPr>
                <w:rStyle w:val="IntenseEmphasis"/>
                <w:bCs/>
                <w:color w:val="auto"/>
              </w:rPr>
              <w:t>12/6/12</w:t>
            </w:r>
          </w:p>
        </w:tc>
        <w:tc>
          <w:tcPr>
            <w:tcW w:w="2160" w:type="dxa"/>
            <w:shd w:val="clear" w:color="auto" w:fill="auto"/>
          </w:tcPr>
          <w:p w:rsidR="00D178A5" w:rsidRDefault="00D178A5"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Travis Rous &amp; Anudeep Potlapally</w:t>
            </w:r>
          </w:p>
        </w:tc>
        <w:tc>
          <w:tcPr>
            <w:tcW w:w="1440" w:type="dxa"/>
            <w:shd w:val="clear" w:color="auto" w:fill="auto"/>
          </w:tcPr>
          <w:p w:rsidR="00D178A5" w:rsidRDefault="00D178A5"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1.3.0</w:t>
            </w:r>
          </w:p>
        </w:tc>
        <w:tc>
          <w:tcPr>
            <w:tcW w:w="4698" w:type="dxa"/>
            <w:shd w:val="clear" w:color="auto" w:fill="auto"/>
          </w:tcPr>
          <w:p w:rsidR="00D178A5" w:rsidRDefault="00D178A5"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Added prototype 3</w:t>
            </w: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DF7F4A" w:rsidRDefault="00F352F9">
          <w:pPr>
            <w:pStyle w:val="TOC1"/>
            <w:tabs>
              <w:tab w:val="left" w:pos="880"/>
            </w:tabs>
            <w:rPr>
              <w:noProof/>
            </w:rPr>
          </w:pPr>
          <w:r>
            <w:fldChar w:fldCharType="begin"/>
          </w:r>
          <w:r w:rsidR="008C359C">
            <w:instrText xml:space="preserve"> TOC \o "1-3" \h \z \u </w:instrText>
          </w:r>
          <w:r>
            <w:fldChar w:fldCharType="separate"/>
          </w:r>
          <w:hyperlink w:anchor="_Toc354068643" w:history="1">
            <w:r w:rsidR="00DF7F4A" w:rsidRPr="006D29AE">
              <w:rPr>
                <w:rStyle w:val="Hyperlink"/>
                <w:noProof/>
              </w:rPr>
              <w:t>1.0</w:t>
            </w:r>
            <w:r w:rsidR="00DF7F4A">
              <w:rPr>
                <w:noProof/>
              </w:rPr>
              <w:tab/>
            </w:r>
            <w:r w:rsidR="00DF7F4A" w:rsidRPr="006D29AE">
              <w:rPr>
                <w:rStyle w:val="Hyperlink"/>
                <w:noProof/>
              </w:rPr>
              <w:t>Overview</w:t>
            </w:r>
            <w:r w:rsidR="00DF7F4A">
              <w:rPr>
                <w:noProof/>
                <w:webHidden/>
              </w:rPr>
              <w:tab/>
            </w:r>
            <w:r w:rsidR="00DF7F4A">
              <w:rPr>
                <w:noProof/>
                <w:webHidden/>
              </w:rPr>
              <w:fldChar w:fldCharType="begin"/>
            </w:r>
            <w:r w:rsidR="00DF7F4A">
              <w:rPr>
                <w:noProof/>
                <w:webHidden/>
              </w:rPr>
              <w:instrText xml:space="preserve"> PAGEREF _Toc354068643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44" w:history="1">
            <w:r w:rsidR="00DF7F4A" w:rsidRPr="006D29AE">
              <w:rPr>
                <w:rStyle w:val="Hyperlink"/>
                <w:noProof/>
              </w:rPr>
              <w:t>1.1</w:t>
            </w:r>
            <w:r w:rsidR="00DF7F4A">
              <w:rPr>
                <w:noProof/>
              </w:rPr>
              <w:tab/>
            </w:r>
            <w:r w:rsidR="00DF7F4A" w:rsidRPr="006D29AE">
              <w:rPr>
                <w:rStyle w:val="Hyperlink"/>
                <w:noProof/>
              </w:rPr>
              <w:t>Scope</w:t>
            </w:r>
            <w:r w:rsidR="00DF7F4A">
              <w:rPr>
                <w:noProof/>
                <w:webHidden/>
              </w:rPr>
              <w:tab/>
            </w:r>
            <w:r w:rsidR="00DF7F4A">
              <w:rPr>
                <w:noProof/>
                <w:webHidden/>
              </w:rPr>
              <w:fldChar w:fldCharType="begin"/>
            </w:r>
            <w:r w:rsidR="00DF7F4A">
              <w:rPr>
                <w:noProof/>
                <w:webHidden/>
              </w:rPr>
              <w:instrText xml:space="preserve"> PAGEREF _Toc354068644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45" w:history="1">
            <w:r w:rsidR="00DF7F4A" w:rsidRPr="006D29AE">
              <w:rPr>
                <w:rStyle w:val="Hyperlink"/>
                <w:noProof/>
              </w:rPr>
              <w:t>1.2</w:t>
            </w:r>
            <w:r w:rsidR="00DF7F4A">
              <w:rPr>
                <w:noProof/>
              </w:rPr>
              <w:tab/>
            </w:r>
            <w:r w:rsidR="00DF7F4A" w:rsidRPr="006D29AE">
              <w:rPr>
                <w:rStyle w:val="Hyperlink"/>
                <w:noProof/>
              </w:rPr>
              <w:t>Purpose</w:t>
            </w:r>
            <w:r w:rsidR="00DF7F4A">
              <w:rPr>
                <w:noProof/>
                <w:webHidden/>
              </w:rPr>
              <w:tab/>
            </w:r>
            <w:r w:rsidR="00DF7F4A">
              <w:rPr>
                <w:noProof/>
                <w:webHidden/>
              </w:rPr>
              <w:fldChar w:fldCharType="begin"/>
            </w:r>
            <w:r w:rsidR="00DF7F4A">
              <w:rPr>
                <w:noProof/>
                <w:webHidden/>
              </w:rPr>
              <w:instrText xml:space="preserve"> PAGEREF _Toc354068645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46" w:history="1">
            <w:r w:rsidR="00DF7F4A" w:rsidRPr="006D29AE">
              <w:rPr>
                <w:rStyle w:val="Hyperlink"/>
                <w:noProof/>
              </w:rPr>
              <w:t>1.2.1</w:t>
            </w:r>
            <w:r w:rsidR="00DF7F4A">
              <w:rPr>
                <w:noProof/>
              </w:rPr>
              <w:tab/>
            </w:r>
            <w:r w:rsidR="00DF7F4A" w:rsidRPr="006D29AE">
              <w:rPr>
                <w:rStyle w:val="Hyperlink"/>
                <w:noProof/>
              </w:rPr>
              <w:t>Major System Component #1: Database</w:t>
            </w:r>
            <w:r w:rsidR="00DF7F4A">
              <w:rPr>
                <w:noProof/>
                <w:webHidden/>
              </w:rPr>
              <w:tab/>
            </w:r>
            <w:r w:rsidR="00DF7F4A">
              <w:rPr>
                <w:noProof/>
                <w:webHidden/>
              </w:rPr>
              <w:fldChar w:fldCharType="begin"/>
            </w:r>
            <w:r w:rsidR="00DF7F4A">
              <w:rPr>
                <w:noProof/>
                <w:webHidden/>
              </w:rPr>
              <w:instrText xml:space="preserve"> PAGEREF _Toc354068646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47" w:history="1">
            <w:r w:rsidR="00DF7F4A" w:rsidRPr="006D29AE">
              <w:rPr>
                <w:rStyle w:val="Hyperlink"/>
                <w:noProof/>
              </w:rPr>
              <w:t>1.2.2</w:t>
            </w:r>
            <w:r w:rsidR="00DF7F4A">
              <w:rPr>
                <w:noProof/>
              </w:rPr>
              <w:tab/>
            </w:r>
            <w:r w:rsidR="00DF7F4A" w:rsidRPr="006D29AE">
              <w:rPr>
                <w:rStyle w:val="Hyperlink"/>
                <w:noProof/>
              </w:rPr>
              <w:t>Major System Component #2: APIs</w:t>
            </w:r>
            <w:r w:rsidR="00DF7F4A">
              <w:rPr>
                <w:noProof/>
                <w:webHidden/>
              </w:rPr>
              <w:tab/>
            </w:r>
            <w:r w:rsidR="00DF7F4A">
              <w:rPr>
                <w:noProof/>
                <w:webHidden/>
              </w:rPr>
              <w:fldChar w:fldCharType="begin"/>
            </w:r>
            <w:r w:rsidR="00DF7F4A">
              <w:rPr>
                <w:noProof/>
                <w:webHidden/>
              </w:rPr>
              <w:instrText xml:space="preserve"> PAGEREF _Toc354068647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48" w:history="1">
            <w:r w:rsidR="00DF7F4A" w:rsidRPr="006D29AE">
              <w:rPr>
                <w:rStyle w:val="Hyperlink"/>
                <w:noProof/>
              </w:rPr>
              <w:t>1.2.3</w:t>
            </w:r>
            <w:r w:rsidR="00DF7F4A">
              <w:rPr>
                <w:noProof/>
              </w:rPr>
              <w:tab/>
            </w:r>
            <w:r w:rsidR="00DF7F4A" w:rsidRPr="006D29AE">
              <w:rPr>
                <w:rStyle w:val="Hyperlink"/>
                <w:noProof/>
              </w:rPr>
              <w:t>Major System Component #3: YouTube and Vimeo</w:t>
            </w:r>
            <w:r w:rsidR="00DF7F4A">
              <w:rPr>
                <w:noProof/>
                <w:webHidden/>
              </w:rPr>
              <w:tab/>
            </w:r>
            <w:r w:rsidR="00DF7F4A">
              <w:rPr>
                <w:noProof/>
                <w:webHidden/>
              </w:rPr>
              <w:fldChar w:fldCharType="begin"/>
            </w:r>
            <w:r w:rsidR="00DF7F4A">
              <w:rPr>
                <w:noProof/>
                <w:webHidden/>
              </w:rPr>
              <w:instrText xml:space="preserve"> PAGEREF _Toc354068648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49" w:history="1">
            <w:r w:rsidR="00DF7F4A" w:rsidRPr="006D29AE">
              <w:rPr>
                <w:rStyle w:val="Hyperlink"/>
                <w:noProof/>
              </w:rPr>
              <w:t>1.2.4</w:t>
            </w:r>
            <w:r w:rsidR="00DF7F4A">
              <w:rPr>
                <w:noProof/>
              </w:rPr>
              <w:tab/>
            </w:r>
            <w:r w:rsidR="00DF7F4A" w:rsidRPr="006D29AE">
              <w:rPr>
                <w:rStyle w:val="Hyperlink"/>
                <w:noProof/>
              </w:rPr>
              <w:t>Major System Component #4: Popcorn.js</w:t>
            </w:r>
            <w:r w:rsidR="00DF7F4A">
              <w:rPr>
                <w:noProof/>
                <w:webHidden/>
              </w:rPr>
              <w:tab/>
            </w:r>
            <w:r w:rsidR="00DF7F4A">
              <w:rPr>
                <w:noProof/>
                <w:webHidden/>
              </w:rPr>
              <w:fldChar w:fldCharType="begin"/>
            </w:r>
            <w:r w:rsidR="00DF7F4A">
              <w:rPr>
                <w:noProof/>
                <w:webHidden/>
              </w:rPr>
              <w:instrText xml:space="preserve"> PAGEREF _Toc354068649 \h </w:instrText>
            </w:r>
            <w:r w:rsidR="00DF7F4A">
              <w:rPr>
                <w:noProof/>
                <w:webHidden/>
              </w:rPr>
            </w:r>
            <w:r w:rsidR="00DF7F4A">
              <w:rPr>
                <w:noProof/>
                <w:webHidden/>
              </w:rPr>
              <w:fldChar w:fldCharType="separate"/>
            </w:r>
            <w:r w:rsidR="00DF7F4A">
              <w:rPr>
                <w:noProof/>
                <w:webHidden/>
              </w:rPr>
              <w:t>5</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50" w:history="1">
            <w:r w:rsidR="00DF7F4A" w:rsidRPr="006D29AE">
              <w:rPr>
                <w:rStyle w:val="Hyperlink"/>
                <w:noProof/>
              </w:rPr>
              <w:t>1.3</w:t>
            </w:r>
            <w:r w:rsidR="00DF7F4A">
              <w:rPr>
                <w:noProof/>
              </w:rPr>
              <w:tab/>
            </w:r>
            <w:r w:rsidR="00DF7F4A" w:rsidRPr="006D29AE">
              <w:rPr>
                <w:rStyle w:val="Hyperlink"/>
                <w:noProof/>
              </w:rPr>
              <w:t>Systems Goals</w:t>
            </w:r>
            <w:r w:rsidR="00DF7F4A">
              <w:rPr>
                <w:noProof/>
                <w:webHidden/>
              </w:rPr>
              <w:tab/>
            </w:r>
            <w:r w:rsidR="00DF7F4A">
              <w:rPr>
                <w:noProof/>
                <w:webHidden/>
              </w:rPr>
              <w:fldChar w:fldCharType="begin"/>
            </w:r>
            <w:r w:rsidR="00DF7F4A">
              <w:rPr>
                <w:noProof/>
                <w:webHidden/>
              </w:rPr>
              <w:instrText xml:space="preserve"> PAGEREF _Toc354068650 \h </w:instrText>
            </w:r>
            <w:r w:rsidR="00DF7F4A">
              <w:rPr>
                <w:noProof/>
                <w:webHidden/>
              </w:rPr>
            </w:r>
            <w:r w:rsidR="00DF7F4A">
              <w:rPr>
                <w:noProof/>
                <w:webHidden/>
              </w:rPr>
              <w:fldChar w:fldCharType="separate"/>
            </w:r>
            <w:r w:rsidR="00DF7F4A">
              <w:rPr>
                <w:noProof/>
                <w:webHidden/>
              </w:rPr>
              <w:t>6</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51" w:history="1">
            <w:r w:rsidR="00DF7F4A" w:rsidRPr="006D29AE">
              <w:rPr>
                <w:rStyle w:val="Hyperlink"/>
                <w:noProof/>
              </w:rPr>
              <w:t>1.4</w:t>
            </w:r>
            <w:r w:rsidR="00DF7F4A">
              <w:rPr>
                <w:noProof/>
              </w:rPr>
              <w:tab/>
            </w:r>
            <w:r w:rsidR="00DF7F4A" w:rsidRPr="006D29AE">
              <w:rPr>
                <w:rStyle w:val="Hyperlink"/>
                <w:noProof/>
              </w:rPr>
              <w:t>System Overview and Diagram</w:t>
            </w:r>
            <w:r w:rsidR="00DF7F4A">
              <w:rPr>
                <w:noProof/>
                <w:webHidden/>
              </w:rPr>
              <w:tab/>
            </w:r>
            <w:r w:rsidR="00DF7F4A">
              <w:rPr>
                <w:noProof/>
                <w:webHidden/>
              </w:rPr>
              <w:fldChar w:fldCharType="begin"/>
            </w:r>
            <w:r w:rsidR="00DF7F4A">
              <w:rPr>
                <w:noProof/>
                <w:webHidden/>
              </w:rPr>
              <w:instrText xml:space="preserve"> PAGEREF _Toc354068651 \h </w:instrText>
            </w:r>
            <w:r w:rsidR="00DF7F4A">
              <w:rPr>
                <w:noProof/>
                <w:webHidden/>
              </w:rPr>
            </w:r>
            <w:r w:rsidR="00DF7F4A">
              <w:rPr>
                <w:noProof/>
                <w:webHidden/>
              </w:rPr>
              <w:fldChar w:fldCharType="separate"/>
            </w:r>
            <w:r w:rsidR="00DF7F4A">
              <w:rPr>
                <w:noProof/>
                <w:webHidden/>
              </w:rPr>
              <w:t>6</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52" w:history="1">
            <w:r w:rsidR="00DF7F4A" w:rsidRPr="006D29AE">
              <w:rPr>
                <w:rStyle w:val="Hyperlink"/>
                <w:noProof/>
              </w:rPr>
              <w:t>1.5</w:t>
            </w:r>
            <w:r w:rsidR="00DF7F4A">
              <w:rPr>
                <w:noProof/>
              </w:rPr>
              <w:tab/>
            </w:r>
            <w:r w:rsidR="00DF7F4A" w:rsidRPr="006D29AE">
              <w:rPr>
                <w:rStyle w:val="Hyperlink"/>
                <w:noProof/>
              </w:rPr>
              <w:t>Technologies Overview</w:t>
            </w:r>
            <w:r w:rsidR="00DF7F4A">
              <w:rPr>
                <w:noProof/>
                <w:webHidden/>
              </w:rPr>
              <w:tab/>
            </w:r>
            <w:r w:rsidR="00DF7F4A">
              <w:rPr>
                <w:noProof/>
                <w:webHidden/>
              </w:rPr>
              <w:fldChar w:fldCharType="begin"/>
            </w:r>
            <w:r w:rsidR="00DF7F4A">
              <w:rPr>
                <w:noProof/>
                <w:webHidden/>
              </w:rPr>
              <w:instrText xml:space="preserve"> PAGEREF _Toc354068652 \h </w:instrText>
            </w:r>
            <w:r w:rsidR="00DF7F4A">
              <w:rPr>
                <w:noProof/>
                <w:webHidden/>
              </w:rPr>
            </w:r>
            <w:r w:rsidR="00DF7F4A">
              <w:rPr>
                <w:noProof/>
                <w:webHidden/>
              </w:rPr>
              <w:fldChar w:fldCharType="separate"/>
            </w:r>
            <w:r w:rsidR="00DF7F4A">
              <w:rPr>
                <w:noProof/>
                <w:webHidden/>
              </w:rPr>
              <w:t>7</w:t>
            </w:r>
            <w:r w:rsidR="00DF7F4A">
              <w:rPr>
                <w:noProof/>
                <w:webHidden/>
              </w:rPr>
              <w:fldChar w:fldCharType="end"/>
            </w:r>
          </w:hyperlink>
        </w:p>
        <w:p w:rsidR="00DF7F4A" w:rsidRDefault="002B472E">
          <w:pPr>
            <w:pStyle w:val="TOC1"/>
            <w:tabs>
              <w:tab w:val="left" w:pos="880"/>
            </w:tabs>
            <w:rPr>
              <w:noProof/>
            </w:rPr>
          </w:pPr>
          <w:hyperlink w:anchor="_Toc354068653" w:history="1">
            <w:r w:rsidR="00DF7F4A" w:rsidRPr="006D29AE">
              <w:rPr>
                <w:rStyle w:val="Hyperlink"/>
                <w:noProof/>
              </w:rPr>
              <w:t>2.0</w:t>
            </w:r>
            <w:r w:rsidR="00DF7F4A">
              <w:rPr>
                <w:noProof/>
              </w:rPr>
              <w:tab/>
            </w:r>
            <w:r w:rsidR="00DF7F4A" w:rsidRPr="006D29AE">
              <w:rPr>
                <w:rStyle w:val="Hyperlink"/>
                <w:noProof/>
              </w:rPr>
              <w:t>Project Overview</w:t>
            </w:r>
            <w:r w:rsidR="00DF7F4A">
              <w:rPr>
                <w:noProof/>
                <w:webHidden/>
              </w:rPr>
              <w:tab/>
            </w:r>
            <w:r w:rsidR="00DF7F4A">
              <w:rPr>
                <w:noProof/>
                <w:webHidden/>
              </w:rPr>
              <w:fldChar w:fldCharType="begin"/>
            </w:r>
            <w:r w:rsidR="00DF7F4A">
              <w:rPr>
                <w:noProof/>
                <w:webHidden/>
              </w:rPr>
              <w:instrText xml:space="preserve"> PAGEREF _Toc354068653 \h </w:instrText>
            </w:r>
            <w:r w:rsidR="00DF7F4A">
              <w:rPr>
                <w:noProof/>
                <w:webHidden/>
              </w:rPr>
            </w:r>
            <w:r w:rsidR="00DF7F4A">
              <w:rPr>
                <w:noProof/>
                <w:webHidden/>
              </w:rPr>
              <w:fldChar w:fldCharType="separate"/>
            </w:r>
            <w:r w:rsidR="00DF7F4A">
              <w:rPr>
                <w:noProof/>
                <w:webHidden/>
              </w:rPr>
              <w:t>8</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54" w:history="1">
            <w:r w:rsidR="00DF7F4A" w:rsidRPr="006D29AE">
              <w:rPr>
                <w:rStyle w:val="Hyperlink"/>
                <w:noProof/>
              </w:rPr>
              <w:t>2.1</w:t>
            </w:r>
            <w:r w:rsidR="00DF7F4A">
              <w:rPr>
                <w:noProof/>
              </w:rPr>
              <w:tab/>
            </w:r>
            <w:r w:rsidR="00DF7F4A" w:rsidRPr="006D29AE">
              <w:rPr>
                <w:rStyle w:val="Hyperlink"/>
                <w:noProof/>
              </w:rPr>
              <w:t>Team Members and Roles</w:t>
            </w:r>
            <w:r w:rsidR="00DF7F4A">
              <w:rPr>
                <w:noProof/>
                <w:webHidden/>
              </w:rPr>
              <w:tab/>
            </w:r>
            <w:r w:rsidR="00DF7F4A">
              <w:rPr>
                <w:noProof/>
                <w:webHidden/>
              </w:rPr>
              <w:fldChar w:fldCharType="begin"/>
            </w:r>
            <w:r w:rsidR="00DF7F4A">
              <w:rPr>
                <w:noProof/>
                <w:webHidden/>
              </w:rPr>
              <w:instrText xml:space="preserve"> PAGEREF _Toc354068654 \h </w:instrText>
            </w:r>
            <w:r w:rsidR="00DF7F4A">
              <w:rPr>
                <w:noProof/>
                <w:webHidden/>
              </w:rPr>
            </w:r>
            <w:r w:rsidR="00DF7F4A">
              <w:rPr>
                <w:noProof/>
                <w:webHidden/>
              </w:rPr>
              <w:fldChar w:fldCharType="separate"/>
            </w:r>
            <w:r w:rsidR="00DF7F4A">
              <w:rPr>
                <w:noProof/>
                <w:webHidden/>
              </w:rPr>
              <w:t>8</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55" w:history="1">
            <w:r w:rsidR="00DF7F4A" w:rsidRPr="006D29AE">
              <w:rPr>
                <w:rStyle w:val="Hyperlink"/>
                <w:noProof/>
              </w:rPr>
              <w:t>2.2</w:t>
            </w:r>
            <w:r w:rsidR="00DF7F4A">
              <w:rPr>
                <w:noProof/>
              </w:rPr>
              <w:tab/>
            </w:r>
            <w:r w:rsidR="00DF7F4A" w:rsidRPr="006D29AE">
              <w:rPr>
                <w:rStyle w:val="Hyperlink"/>
                <w:noProof/>
              </w:rPr>
              <w:t>Project Management Approach</w:t>
            </w:r>
            <w:r w:rsidR="00DF7F4A">
              <w:rPr>
                <w:noProof/>
                <w:webHidden/>
              </w:rPr>
              <w:tab/>
            </w:r>
            <w:r w:rsidR="00DF7F4A">
              <w:rPr>
                <w:noProof/>
                <w:webHidden/>
              </w:rPr>
              <w:fldChar w:fldCharType="begin"/>
            </w:r>
            <w:r w:rsidR="00DF7F4A">
              <w:rPr>
                <w:noProof/>
                <w:webHidden/>
              </w:rPr>
              <w:instrText xml:space="preserve"> PAGEREF _Toc354068655 \h </w:instrText>
            </w:r>
            <w:r w:rsidR="00DF7F4A">
              <w:rPr>
                <w:noProof/>
                <w:webHidden/>
              </w:rPr>
            </w:r>
            <w:r w:rsidR="00DF7F4A">
              <w:rPr>
                <w:noProof/>
                <w:webHidden/>
              </w:rPr>
              <w:fldChar w:fldCharType="separate"/>
            </w:r>
            <w:r w:rsidR="00DF7F4A">
              <w:rPr>
                <w:noProof/>
                <w:webHidden/>
              </w:rPr>
              <w:t>8</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56" w:history="1">
            <w:r w:rsidR="00DF7F4A" w:rsidRPr="006D29AE">
              <w:rPr>
                <w:rStyle w:val="Hyperlink"/>
                <w:noProof/>
              </w:rPr>
              <w:t>2.3</w:t>
            </w:r>
            <w:r w:rsidR="00DF7F4A">
              <w:rPr>
                <w:noProof/>
              </w:rPr>
              <w:tab/>
            </w:r>
            <w:r w:rsidR="00DF7F4A" w:rsidRPr="006D29AE">
              <w:rPr>
                <w:rStyle w:val="Hyperlink"/>
                <w:noProof/>
              </w:rPr>
              <w:t>Sprint Overview</w:t>
            </w:r>
            <w:r w:rsidR="00DF7F4A">
              <w:rPr>
                <w:noProof/>
                <w:webHidden/>
              </w:rPr>
              <w:tab/>
            </w:r>
            <w:r w:rsidR="00DF7F4A">
              <w:rPr>
                <w:noProof/>
                <w:webHidden/>
              </w:rPr>
              <w:fldChar w:fldCharType="begin"/>
            </w:r>
            <w:r w:rsidR="00DF7F4A">
              <w:rPr>
                <w:noProof/>
                <w:webHidden/>
              </w:rPr>
              <w:instrText xml:space="preserve"> PAGEREF _Toc354068656 \h </w:instrText>
            </w:r>
            <w:r w:rsidR="00DF7F4A">
              <w:rPr>
                <w:noProof/>
                <w:webHidden/>
              </w:rPr>
            </w:r>
            <w:r w:rsidR="00DF7F4A">
              <w:rPr>
                <w:noProof/>
                <w:webHidden/>
              </w:rPr>
              <w:fldChar w:fldCharType="separate"/>
            </w:r>
            <w:r w:rsidR="00DF7F4A">
              <w:rPr>
                <w:noProof/>
                <w:webHidden/>
              </w:rPr>
              <w:t>8</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57" w:history="1">
            <w:r w:rsidR="00DF7F4A" w:rsidRPr="006D29AE">
              <w:rPr>
                <w:rStyle w:val="Hyperlink"/>
                <w:noProof/>
              </w:rPr>
              <w:t>2.3.1</w:t>
            </w:r>
            <w:r w:rsidR="00DF7F4A">
              <w:rPr>
                <w:noProof/>
              </w:rPr>
              <w:tab/>
            </w:r>
            <w:r w:rsidR="00DF7F4A" w:rsidRPr="006D29AE">
              <w:rPr>
                <w:rStyle w:val="Hyperlink"/>
                <w:noProof/>
              </w:rPr>
              <w:t>Sprint 1: Initial prototype</w:t>
            </w:r>
            <w:r w:rsidR="00DF7F4A">
              <w:rPr>
                <w:noProof/>
                <w:webHidden/>
              </w:rPr>
              <w:tab/>
            </w:r>
            <w:r w:rsidR="00DF7F4A">
              <w:rPr>
                <w:noProof/>
                <w:webHidden/>
              </w:rPr>
              <w:fldChar w:fldCharType="begin"/>
            </w:r>
            <w:r w:rsidR="00DF7F4A">
              <w:rPr>
                <w:noProof/>
                <w:webHidden/>
              </w:rPr>
              <w:instrText xml:space="preserve"> PAGEREF _Toc354068657 \h </w:instrText>
            </w:r>
            <w:r w:rsidR="00DF7F4A">
              <w:rPr>
                <w:noProof/>
                <w:webHidden/>
              </w:rPr>
            </w:r>
            <w:r w:rsidR="00DF7F4A">
              <w:rPr>
                <w:noProof/>
                <w:webHidden/>
              </w:rPr>
              <w:fldChar w:fldCharType="separate"/>
            </w:r>
            <w:r w:rsidR="00DF7F4A">
              <w:rPr>
                <w:noProof/>
                <w:webHidden/>
              </w:rPr>
              <w:t>9</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58" w:history="1">
            <w:r w:rsidR="00DF7F4A" w:rsidRPr="006D29AE">
              <w:rPr>
                <w:rStyle w:val="Hyperlink"/>
                <w:noProof/>
              </w:rPr>
              <w:t>2.3.2</w:t>
            </w:r>
            <w:r w:rsidR="00DF7F4A">
              <w:rPr>
                <w:noProof/>
              </w:rPr>
              <w:tab/>
            </w:r>
            <w:r w:rsidR="00DF7F4A" w:rsidRPr="006D29AE">
              <w:rPr>
                <w:rStyle w:val="Hyperlink"/>
                <w:noProof/>
              </w:rPr>
              <w:t>Sprint 2: Database Design</w:t>
            </w:r>
            <w:r w:rsidR="00DF7F4A">
              <w:rPr>
                <w:noProof/>
                <w:webHidden/>
              </w:rPr>
              <w:tab/>
            </w:r>
            <w:r w:rsidR="00DF7F4A">
              <w:rPr>
                <w:noProof/>
                <w:webHidden/>
              </w:rPr>
              <w:fldChar w:fldCharType="begin"/>
            </w:r>
            <w:r w:rsidR="00DF7F4A">
              <w:rPr>
                <w:noProof/>
                <w:webHidden/>
              </w:rPr>
              <w:instrText xml:space="preserve"> PAGEREF _Toc354068658 \h </w:instrText>
            </w:r>
            <w:r w:rsidR="00DF7F4A">
              <w:rPr>
                <w:noProof/>
                <w:webHidden/>
              </w:rPr>
            </w:r>
            <w:r w:rsidR="00DF7F4A">
              <w:rPr>
                <w:noProof/>
                <w:webHidden/>
              </w:rPr>
              <w:fldChar w:fldCharType="separate"/>
            </w:r>
            <w:r w:rsidR="00DF7F4A">
              <w:rPr>
                <w:noProof/>
                <w:webHidden/>
              </w:rPr>
              <w:t>9</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59" w:history="1">
            <w:r w:rsidR="00DF7F4A" w:rsidRPr="006D29AE">
              <w:rPr>
                <w:rStyle w:val="Hyperlink"/>
                <w:noProof/>
              </w:rPr>
              <w:t>2.3.3</w:t>
            </w:r>
            <w:r w:rsidR="00DF7F4A">
              <w:rPr>
                <w:noProof/>
              </w:rPr>
              <w:tab/>
            </w:r>
            <w:r w:rsidR="00DF7F4A" w:rsidRPr="006D29AE">
              <w:rPr>
                <w:rStyle w:val="Hyperlink"/>
                <w:noProof/>
              </w:rPr>
              <w:t>Sprint 3: Design and Connect pages</w:t>
            </w:r>
            <w:r w:rsidR="00DF7F4A">
              <w:rPr>
                <w:noProof/>
                <w:webHidden/>
              </w:rPr>
              <w:tab/>
            </w:r>
            <w:r w:rsidR="00DF7F4A">
              <w:rPr>
                <w:noProof/>
                <w:webHidden/>
              </w:rPr>
              <w:fldChar w:fldCharType="begin"/>
            </w:r>
            <w:r w:rsidR="00DF7F4A">
              <w:rPr>
                <w:noProof/>
                <w:webHidden/>
              </w:rPr>
              <w:instrText xml:space="preserve"> PAGEREF _Toc354068659 \h </w:instrText>
            </w:r>
            <w:r w:rsidR="00DF7F4A">
              <w:rPr>
                <w:noProof/>
                <w:webHidden/>
              </w:rPr>
            </w:r>
            <w:r w:rsidR="00DF7F4A">
              <w:rPr>
                <w:noProof/>
                <w:webHidden/>
              </w:rPr>
              <w:fldChar w:fldCharType="separate"/>
            </w:r>
            <w:r w:rsidR="00DF7F4A">
              <w:rPr>
                <w:noProof/>
                <w:webHidden/>
              </w:rPr>
              <w:t>9</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60" w:history="1">
            <w:r w:rsidR="00DF7F4A" w:rsidRPr="006D29AE">
              <w:rPr>
                <w:rStyle w:val="Hyperlink"/>
                <w:noProof/>
              </w:rPr>
              <w:t>2.3.4</w:t>
            </w:r>
            <w:r w:rsidR="00DF7F4A">
              <w:rPr>
                <w:noProof/>
              </w:rPr>
              <w:tab/>
            </w:r>
            <w:r w:rsidR="00DF7F4A" w:rsidRPr="006D29AE">
              <w:rPr>
                <w:rStyle w:val="Hyperlink"/>
                <w:noProof/>
              </w:rPr>
              <w:t>Sprint 4: Giving the users an attractive interface</w:t>
            </w:r>
            <w:r w:rsidR="00DF7F4A">
              <w:rPr>
                <w:noProof/>
                <w:webHidden/>
              </w:rPr>
              <w:tab/>
            </w:r>
            <w:r w:rsidR="00DF7F4A">
              <w:rPr>
                <w:noProof/>
                <w:webHidden/>
              </w:rPr>
              <w:fldChar w:fldCharType="begin"/>
            </w:r>
            <w:r w:rsidR="00DF7F4A">
              <w:rPr>
                <w:noProof/>
                <w:webHidden/>
              </w:rPr>
              <w:instrText xml:space="preserve"> PAGEREF _Toc354068660 \h </w:instrText>
            </w:r>
            <w:r w:rsidR="00DF7F4A">
              <w:rPr>
                <w:noProof/>
                <w:webHidden/>
              </w:rPr>
            </w:r>
            <w:r w:rsidR="00DF7F4A">
              <w:rPr>
                <w:noProof/>
                <w:webHidden/>
              </w:rPr>
              <w:fldChar w:fldCharType="separate"/>
            </w:r>
            <w:r w:rsidR="00DF7F4A">
              <w:rPr>
                <w:noProof/>
                <w:webHidden/>
              </w:rPr>
              <w:t>9</w:t>
            </w:r>
            <w:r w:rsidR="00DF7F4A">
              <w:rPr>
                <w:noProof/>
                <w:webHidden/>
              </w:rPr>
              <w:fldChar w:fldCharType="end"/>
            </w:r>
          </w:hyperlink>
        </w:p>
        <w:p w:rsidR="00DF7F4A" w:rsidRDefault="002B472E">
          <w:pPr>
            <w:pStyle w:val="TOC1"/>
            <w:tabs>
              <w:tab w:val="left" w:pos="880"/>
            </w:tabs>
            <w:rPr>
              <w:noProof/>
            </w:rPr>
          </w:pPr>
          <w:hyperlink w:anchor="_Toc354068661" w:history="1">
            <w:r w:rsidR="00DF7F4A" w:rsidRPr="006D29AE">
              <w:rPr>
                <w:rStyle w:val="Hyperlink"/>
                <w:noProof/>
              </w:rPr>
              <w:t>3.0</w:t>
            </w:r>
            <w:r w:rsidR="00DF7F4A">
              <w:rPr>
                <w:noProof/>
              </w:rPr>
              <w:tab/>
            </w:r>
            <w:r w:rsidR="00DF7F4A" w:rsidRPr="006D29AE">
              <w:rPr>
                <w:rStyle w:val="Hyperlink"/>
                <w:noProof/>
              </w:rPr>
              <w:t>Requirements</w:t>
            </w:r>
            <w:r w:rsidR="00DF7F4A">
              <w:rPr>
                <w:noProof/>
                <w:webHidden/>
              </w:rPr>
              <w:tab/>
            </w:r>
            <w:r w:rsidR="00DF7F4A">
              <w:rPr>
                <w:noProof/>
                <w:webHidden/>
              </w:rPr>
              <w:fldChar w:fldCharType="begin"/>
            </w:r>
            <w:r w:rsidR="00DF7F4A">
              <w:rPr>
                <w:noProof/>
                <w:webHidden/>
              </w:rPr>
              <w:instrText xml:space="preserve"> PAGEREF _Toc354068661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2B472E">
          <w:pPr>
            <w:pStyle w:val="TOC1"/>
            <w:tabs>
              <w:tab w:val="left" w:pos="880"/>
            </w:tabs>
            <w:rPr>
              <w:noProof/>
            </w:rPr>
          </w:pPr>
          <w:hyperlink w:anchor="_Toc354068662" w:history="1">
            <w:r w:rsidR="00DF7F4A" w:rsidRPr="006D29AE">
              <w:rPr>
                <w:rStyle w:val="Hyperlink"/>
                <w:noProof/>
              </w:rPr>
              <w:t>4.0</w:t>
            </w:r>
            <w:r w:rsidR="00DF7F4A">
              <w:rPr>
                <w:noProof/>
              </w:rPr>
              <w:tab/>
            </w:r>
            <w:r w:rsidR="00DF7F4A" w:rsidRPr="006D29AE">
              <w:rPr>
                <w:rStyle w:val="Hyperlink"/>
                <w:noProof/>
              </w:rPr>
              <w:t>Design and Implementation</w:t>
            </w:r>
            <w:r w:rsidR="00DF7F4A">
              <w:rPr>
                <w:noProof/>
                <w:webHidden/>
              </w:rPr>
              <w:tab/>
            </w:r>
            <w:r w:rsidR="00DF7F4A">
              <w:rPr>
                <w:noProof/>
                <w:webHidden/>
              </w:rPr>
              <w:fldChar w:fldCharType="begin"/>
            </w:r>
            <w:r w:rsidR="00DF7F4A">
              <w:rPr>
                <w:noProof/>
                <w:webHidden/>
              </w:rPr>
              <w:instrText xml:space="preserve"> PAGEREF _Toc354068662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63" w:history="1">
            <w:r w:rsidR="00DF7F4A" w:rsidRPr="006D29AE">
              <w:rPr>
                <w:rStyle w:val="Hyperlink"/>
                <w:noProof/>
              </w:rPr>
              <w:t>4.1</w:t>
            </w:r>
            <w:r w:rsidR="00DF7F4A">
              <w:rPr>
                <w:noProof/>
              </w:rPr>
              <w:tab/>
            </w:r>
            <w:r w:rsidR="00DF7F4A" w:rsidRPr="006D29AE">
              <w:rPr>
                <w:rStyle w:val="Hyperlink"/>
                <w:noProof/>
              </w:rPr>
              <w:t>Popcorn.js</w:t>
            </w:r>
            <w:r w:rsidR="00DF7F4A">
              <w:rPr>
                <w:noProof/>
                <w:webHidden/>
              </w:rPr>
              <w:tab/>
            </w:r>
            <w:r w:rsidR="00DF7F4A">
              <w:rPr>
                <w:noProof/>
                <w:webHidden/>
              </w:rPr>
              <w:fldChar w:fldCharType="begin"/>
            </w:r>
            <w:r w:rsidR="00DF7F4A">
              <w:rPr>
                <w:noProof/>
                <w:webHidden/>
              </w:rPr>
              <w:instrText xml:space="preserve"> PAGEREF _Toc354068663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64" w:history="1">
            <w:r w:rsidR="00DF7F4A" w:rsidRPr="006D29AE">
              <w:rPr>
                <w:rStyle w:val="Hyperlink"/>
                <w:noProof/>
              </w:rPr>
              <w:t>4.1.1</w:t>
            </w:r>
            <w:r w:rsidR="00DF7F4A">
              <w:rPr>
                <w:noProof/>
              </w:rPr>
              <w:tab/>
            </w:r>
            <w:r w:rsidR="00DF7F4A" w:rsidRPr="006D29AE">
              <w:rPr>
                <w:rStyle w:val="Hyperlink"/>
                <w:noProof/>
              </w:rPr>
              <w:t>Technologies Used</w:t>
            </w:r>
            <w:r w:rsidR="00DF7F4A">
              <w:rPr>
                <w:noProof/>
                <w:webHidden/>
              </w:rPr>
              <w:tab/>
            </w:r>
            <w:r w:rsidR="00DF7F4A">
              <w:rPr>
                <w:noProof/>
                <w:webHidden/>
              </w:rPr>
              <w:fldChar w:fldCharType="begin"/>
            </w:r>
            <w:r w:rsidR="00DF7F4A">
              <w:rPr>
                <w:noProof/>
                <w:webHidden/>
              </w:rPr>
              <w:instrText xml:space="preserve"> PAGEREF _Toc354068664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65" w:history="1">
            <w:r w:rsidR="00DF7F4A" w:rsidRPr="006D29AE">
              <w:rPr>
                <w:rStyle w:val="Hyperlink"/>
                <w:noProof/>
              </w:rPr>
              <w:t>4.1.2</w:t>
            </w:r>
            <w:r w:rsidR="00DF7F4A">
              <w:rPr>
                <w:noProof/>
              </w:rPr>
              <w:tab/>
            </w:r>
            <w:r w:rsidR="00DF7F4A" w:rsidRPr="006D29AE">
              <w:rPr>
                <w:rStyle w:val="Hyperlink"/>
                <w:noProof/>
              </w:rPr>
              <w:t>Component Overview</w:t>
            </w:r>
            <w:r w:rsidR="00DF7F4A">
              <w:rPr>
                <w:noProof/>
                <w:webHidden/>
              </w:rPr>
              <w:tab/>
            </w:r>
            <w:r w:rsidR="00DF7F4A">
              <w:rPr>
                <w:noProof/>
                <w:webHidden/>
              </w:rPr>
              <w:fldChar w:fldCharType="begin"/>
            </w:r>
            <w:r w:rsidR="00DF7F4A">
              <w:rPr>
                <w:noProof/>
                <w:webHidden/>
              </w:rPr>
              <w:instrText xml:space="preserve"> PAGEREF _Toc354068665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66" w:history="1">
            <w:r w:rsidR="00DF7F4A" w:rsidRPr="006D29AE">
              <w:rPr>
                <w:rStyle w:val="Hyperlink"/>
                <w:noProof/>
              </w:rPr>
              <w:t>4.1.3</w:t>
            </w:r>
            <w:r w:rsidR="00DF7F4A">
              <w:rPr>
                <w:noProof/>
              </w:rPr>
              <w:tab/>
            </w:r>
            <w:r w:rsidR="00DF7F4A" w:rsidRPr="006D29AE">
              <w:rPr>
                <w:rStyle w:val="Hyperlink"/>
                <w:noProof/>
              </w:rPr>
              <w:t>Sprint Overview</w:t>
            </w:r>
            <w:r w:rsidR="00DF7F4A">
              <w:rPr>
                <w:noProof/>
                <w:webHidden/>
              </w:rPr>
              <w:tab/>
            </w:r>
            <w:r w:rsidR="00DF7F4A">
              <w:rPr>
                <w:noProof/>
                <w:webHidden/>
              </w:rPr>
              <w:fldChar w:fldCharType="begin"/>
            </w:r>
            <w:r w:rsidR="00DF7F4A">
              <w:rPr>
                <w:noProof/>
                <w:webHidden/>
              </w:rPr>
              <w:instrText xml:space="preserve"> PAGEREF _Toc354068666 \h </w:instrText>
            </w:r>
            <w:r w:rsidR="00DF7F4A">
              <w:rPr>
                <w:noProof/>
                <w:webHidden/>
              </w:rPr>
            </w:r>
            <w:r w:rsidR="00DF7F4A">
              <w:rPr>
                <w:noProof/>
                <w:webHidden/>
              </w:rPr>
              <w:fldChar w:fldCharType="separate"/>
            </w:r>
            <w:r w:rsidR="00DF7F4A">
              <w:rPr>
                <w:noProof/>
                <w:webHidden/>
              </w:rPr>
              <w:t>10</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67" w:history="1">
            <w:r w:rsidR="00DF7F4A" w:rsidRPr="006D29AE">
              <w:rPr>
                <w:rStyle w:val="Hyperlink"/>
                <w:noProof/>
              </w:rPr>
              <w:t>4.1.4</w:t>
            </w:r>
            <w:r w:rsidR="00DF7F4A">
              <w:rPr>
                <w:noProof/>
              </w:rPr>
              <w:tab/>
            </w:r>
            <w:r w:rsidR="00DF7F4A" w:rsidRPr="006D29AE">
              <w:rPr>
                <w:rStyle w:val="Hyperlink"/>
                <w:noProof/>
              </w:rPr>
              <w:t>Architecture Diagram</w:t>
            </w:r>
            <w:r w:rsidR="00DF7F4A">
              <w:rPr>
                <w:noProof/>
                <w:webHidden/>
              </w:rPr>
              <w:tab/>
            </w:r>
            <w:r w:rsidR="00DF7F4A">
              <w:rPr>
                <w:noProof/>
                <w:webHidden/>
              </w:rPr>
              <w:fldChar w:fldCharType="begin"/>
            </w:r>
            <w:r w:rsidR="00DF7F4A">
              <w:rPr>
                <w:noProof/>
                <w:webHidden/>
              </w:rPr>
              <w:instrText xml:space="preserve"> PAGEREF _Toc354068667 \h </w:instrText>
            </w:r>
            <w:r w:rsidR="00DF7F4A">
              <w:rPr>
                <w:noProof/>
                <w:webHidden/>
              </w:rPr>
            </w:r>
            <w:r w:rsidR="00DF7F4A">
              <w:rPr>
                <w:noProof/>
                <w:webHidden/>
              </w:rPr>
              <w:fldChar w:fldCharType="separate"/>
            </w:r>
            <w:r w:rsidR="00DF7F4A">
              <w:rPr>
                <w:noProof/>
                <w:webHidden/>
              </w:rPr>
              <w:t>11</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68" w:history="1">
            <w:r w:rsidR="00DF7F4A" w:rsidRPr="006D29AE">
              <w:rPr>
                <w:rStyle w:val="Hyperlink"/>
                <w:noProof/>
              </w:rPr>
              <w:t>4.1.5</w:t>
            </w:r>
            <w:r w:rsidR="00DF7F4A">
              <w:rPr>
                <w:noProof/>
              </w:rPr>
              <w:tab/>
            </w:r>
            <w:r w:rsidR="00DF7F4A" w:rsidRPr="006D29AE">
              <w:rPr>
                <w:rStyle w:val="Hyperlink"/>
                <w:noProof/>
              </w:rPr>
              <w:t>Design Details</w:t>
            </w:r>
            <w:r w:rsidR="00DF7F4A">
              <w:rPr>
                <w:noProof/>
                <w:webHidden/>
              </w:rPr>
              <w:tab/>
            </w:r>
            <w:r w:rsidR="00DF7F4A">
              <w:rPr>
                <w:noProof/>
                <w:webHidden/>
              </w:rPr>
              <w:fldChar w:fldCharType="begin"/>
            </w:r>
            <w:r w:rsidR="00DF7F4A">
              <w:rPr>
                <w:noProof/>
                <w:webHidden/>
              </w:rPr>
              <w:instrText xml:space="preserve"> PAGEREF _Toc354068668 \h </w:instrText>
            </w:r>
            <w:r w:rsidR="00DF7F4A">
              <w:rPr>
                <w:noProof/>
                <w:webHidden/>
              </w:rPr>
            </w:r>
            <w:r w:rsidR="00DF7F4A">
              <w:rPr>
                <w:noProof/>
                <w:webHidden/>
              </w:rPr>
              <w:fldChar w:fldCharType="separate"/>
            </w:r>
            <w:r w:rsidR="00DF7F4A">
              <w:rPr>
                <w:noProof/>
                <w:webHidden/>
              </w:rPr>
              <w:t>11</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69" w:history="1">
            <w:r w:rsidR="00DF7F4A" w:rsidRPr="006D29AE">
              <w:rPr>
                <w:rStyle w:val="Hyperlink"/>
                <w:noProof/>
              </w:rPr>
              <w:t>4.2</w:t>
            </w:r>
            <w:r w:rsidR="00DF7F4A">
              <w:rPr>
                <w:noProof/>
              </w:rPr>
              <w:tab/>
            </w:r>
            <w:r w:rsidR="00DF7F4A" w:rsidRPr="006D29AE">
              <w:rPr>
                <w:rStyle w:val="Hyperlink"/>
                <w:noProof/>
              </w:rPr>
              <w:t>Database Management</w:t>
            </w:r>
            <w:r w:rsidR="00DF7F4A">
              <w:rPr>
                <w:noProof/>
                <w:webHidden/>
              </w:rPr>
              <w:tab/>
            </w:r>
            <w:r w:rsidR="00DF7F4A">
              <w:rPr>
                <w:noProof/>
                <w:webHidden/>
              </w:rPr>
              <w:fldChar w:fldCharType="begin"/>
            </w:r>
            <w:r w:rsidR="00DF7F4A">
              <w:rPr>
                <w:noProof/>
                <w:webHidden/>
              </w:rPr>
              <w:instrText xml:space="preserve"> PAGEREF _Toc354068669 \h </w:instrText>
            </w:r>
            <w:r w:rsidR="00DF7F4A">
              <w:rPr>
                <w:noProof/>
                <w:webHidden/>
              </w:rPr>
            </w:r>
            <w:r w:rsidR="00DF7F4A">
              <w:rPr>
                <w:noProof/>
                <w:webHidden/>
              </w:rPr>
              <w:fldChar w:fldCharType="separate"/>
            </w:r>
            <w:r w:rsidR="00DF7F4A">
              <w:rPr>
                <w:noProof/>
                <w:webHidden/>
              </w:rPr>
              <w:t>11</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70" w:history="1">
            <w:r w:rsidR="00DF7F4A" w:rsidRPr="006D29AE">
              <w:rPr>
                <w:rStyle w:val="Hyperlink"/>
                <w:noProof/>
              </w:rPr>
              <w:t>4.2.1</w:t>
            </w:r>
            <w:r w:rsidR="00DF7F4A">
              <w:rPr>
                <w:noProof/>
              </w:rPr>
              <w:tab/>
            </w:r>
            <w:r w:rsidR="00DF7F4A" w:rsidRPr="006D29AE">
              <w:rPr>
                <w:rStyle w:val="Hyperlink"/>
                <w:noProof/>
              </w:rPr>
              <w:t>Technologies Used</w:t>
            </w:r>
            <w:r w:rsidR="00DF7F4A">
              <w:rPr>
                <w:noProof/>
                <w:webHidden/>
              </w:rPr>
              <w:tab/>
            </w:r>
            <w:r w:rsidR="00DF7F4A">
              <w:rPr>
                <w:noProof/>
                <w:webHidden/>
              </w:rPr>
              <w:fldChar w:fldCharType="begin"/>
            </w:r>
            <w:r w:rsidR="00DF7F4A">
              <w:rPr>
                <w:noProof/>
                <w:webHidden/>
              </w:rPr>
              <w:instrText xml:space="preserve"> PAGEREF _Toc354068670 \h </w:instrText>
            </w:r>
            <w:r w:rsidR="00DF7F4A">
              <w:rPr>
                <w:noProof/>
                <w:webHidden/>
              </w:rPr>
            </w:r>
            <w:r w:rsidR="00DF7F4A">
              <w:rPr>
                <w:noProof/>
                <w:webHidden/>
              </w:rPr>
              <w:fldChar w:fldCharType="separate"/>
            </w:r>
            <w:r w:rsidR="00DF7F4A">
              <w:rPr>
                <w:noProof/>
                <w:webHidden/>
              </w:rPr>
              <w:t>11</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71" w:history="1">
            <w:r w:rsidR="00DF7F4A" w:rsidRPr="006D29AE">
              <w:rPr>
                <w:rStyle w:val="Hyperlink"/>
                <w:noProof/>
              </w:rPr>
              <w:t>4.2.2</w:t>
            </w:r>
            <w:r w:rsidR="00DF7F4A">
              <w:rPr>
                <w:noProof/>
              </w:rPr>
              <w:tab/>
            </w:r>
            <w:r w:rsidR="00DF7F4A" w:rsidRPr="006D29AE">
              <w:rPr>
                <w:rStyle w:val="Hyperlink"/>
                <w:noProof/>
              </w:rPr>
              <w:t>Component Overview</w:t>
            </w:r>
            <w:r w:rsidR="00DF7F4A">
              <w:rPr>
                <w:noProof/>
                <w:webHidden/>
              </w:rPr>
              <w:tab/>
            </w:r>
            <w:r w:rsidR="00DF7F4A">
              <w:rPr>
                <w:noProof/>
                <w:webHidden/>
              </w:rPr>
              <w:fldChar w:fldCharType="begin"/>
            </w:r>
            <w:r w:rsidR="00DF7F4A">
              <w:rPr>
                <w:noProof/>
                <w:webHidden/>
              </w:rPr>
              <w:instrText xml:space="preserve"> PAGEREF _Toc354068671 \h </w:instrText>
            </w:r>
            <w:r w:rsidR="00DF7F4A">
              <w:rPr>
                <w:noProof/>
                <w:webHidden/>
              </w:rPr>
            </w:r>
            <w:r w:rsidR="00DF7F4A">
              <w:rPr>
                <w:noProof/>
                <w:webHidden/>
              </w:rPr>
              <w:fldChar w:fldCharType="separate"/>
            </w:r>
            <w:r w:rsidR="00DF7F4A">
              <w:rPr>
                <w:noProof/>
                <w:webHidden/>
              </w:rPr>
              <w:t>11</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72" w:history="1">
            <w:r w:rsidR="00DF7F4A" w:rsidRPr="006D29AE">
              <w:rPr>
                <w:rStyle w:val="Hyperlink"/>
                <w:noProof/>
              </w:rPr>
              <w:t>4.2.3</w:t>
            </w:r>
            <w:r w:rsidR="00DF7F4A">
              <w:rPr>
                <w:noProof/>
              </w:rPr>
              <w:tab/>
            </w:r>
            <w:r w:rsidR="00DF7F4A" w:rsidRPr="006D29AE">
              <w:rPr>
                <w:rStyle w:val="Hyperlink"/>
                <w:noProof/>
              </w:rPr>
              <w:t>Phase Overview</w:t>
            </w:r>
            <w:r w:rsidR="00DF7F4A">
              <w:rPr>
                <w:noProof/>
                <w:webHidden/>
              </w:rPr>
              <w:tab/>
            </w:r>
            <w:r w:rsidR="00DF7F4A">
              <w:rPr>
                <w:noProof/>
                <w:webHidden/>
              </w:rPr>
              <w:fldChar w:fldCharType="begin"/>
            </w:r>
            <w:r w:rsidR="00DF7F4A">
              <w:rPr>
                <w:noProof/>
                <w:webHidden/>
              </w:rPr>
              <w:instrText xml:space="preserve"> PAGEREF _Toc354068672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73" w:history="1">
            <w:r w:rsidR="00DF7F4A" w:rsidRPr="006D29AE">
              <w:rPr>
                <w:rStyle w:val="Hyperlink"/>
                <w:noProof/>
              </w:rPr>
              <w:t>4.2.4</w:t>
            </w:r>
            <w:r w:rsidR="00DF7F4A">
              <w:rPr>
                <w:noProof/>
              </w:rPr>
              <w:tab/>
            </w:r>
            <w:r w:rsidR="00DF7F4A" w:rsidRPr="006D29AE">
              <w:rPr>
                <w:rStyle w:val="Hyperlink"/>
                <w:noProof/>
              </w:rPr>
              <w:t>Database Schema</w:t>
            </w:r>
            <w:r w:rsidR="00DF7F4A">
              <w:rPr>
                <w:noProof/>
                <w:webHidden/>
              </w:rPr>
              <w:tab/>
            </w:r>
            <w:r w:rsidR="00DF7F4A">
              <w:rPr>
                <w:noProof/>
                <w:webHidden/>
              </w:rPr>
              <w:fldChar w:fldCharType="begin"/>
            </w:r>
            <w:r w:rsidR="00DF7F4A">
              <w:rPr>
                <w:noProof/>
                <w:webHidden/>
              </w:rPr>
              <w:instrText xml:space="preserve"> PAGEREF _Toc354068673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74" w:history="1">
            <w:r w:rsidR="00DF7F4A" w:rsidRPr="006D29AE">
              <w:rPr>
                <w:rStyle w:val="Hyperlink"/>
                <w:noProof/>
              </w:rPr>
              <w:t>4.2.5</w:t>
            </w:r>
            <w:r w:rsidR="00DF7F4A">
              <w:rPr>
                <w:noProof/>
              </w:rPr>
              <w:tab/>
            </w:r>
            <w:r w:rsidR="00DF7F4A" w:rsidRPr="006D29AE">
              <w:rPr>
                <w:rStyle w:val="Hyperlink"/>
                <w:noProof/>
              </w:rPr>
              <w:t>Design Details</w:t>
            </w:r>
            <w:r w:rsidR="00DF7F4A">
              <w:rPr>
                <w:noProof/>
                <w:webHidden/>
              </w:rPr>
              <w:tab/>
            </w:r>
            <w:r w:rsidR="00DF7F4A">
              <w:rPr>
                <w:noProof/>
                <w:webHidden/>
              </w:rPr>
              <w:fldChar w:fldCharType="begin"/>
            </w:r>
            <w:r w:rsidR="00DF7F4A">
              <w:rPr>
                <w:noProof/>
                <w:webHidden/>
              </w:rPr>
              <w:instrText xml:space="preserve"> PAGEREF _Toc354068674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75" w:history="1">
            <w:r w:rsidR="00DF7F4A" w:rsidRPr="006D29AE">
              <w:rPr>
                <w:rStyle w:val="Hyperlink"/>
                <w:noProof/>
              </w:rPr>
              <w:t>4.3</w:t>
            </w:r>
            <w:r w:rsidR="00DF7F4A">
              <w:rPr>
                <w:noProof/>
              </w:rPr>
              <w:tab/>
            </w:r>
            <w:r w:rsidR="00DF7F4A" w:rsidRPr="006D29AE">
              <w:rPr>
                <w:rStyle w:val="Hyperlink"/>
                <w:noProof/>
              </w:rPr>
              <w:t>User Authentication</w:t>
            </w:r>
            <w:r w:rsidR="00DF7F4A">
              <w:rPr>
                <w:noProof/>
                <w:webHidden/>
              </w:rPr>
              <w:tab/>
            </w:r>
            <w:r w:rsidR="00DF7F4A">
              <w:rPr>
                <w:noProof/>
                <w:webHidden/>
              </w:rPr>
              <w:fldChar w:fldCharType="begin"/>
            </w:r>
            <w:r w:rsidR="00DF7F4A">
              <w:rPr>
                <w:noProof/>
                <w:webHidden/>
              </w:rPr>
              <w:instrText xml:space="preserve"> PAGEREF _Toc354068675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76" w:history="1">
            <w:r w:rsidR="00DF7F4A" w:rsidRPr="006D29AE">
              <w:rPr>
                <w:rStyle w:val="Hyperlink"/>
                <w:noProof/>
              </w:rPr>
              <w:t>4.3.1</w:t>
            </w:r>
            <w:r w:rsidR="00DF7F4A">
              <w:rPr>
                <w:noProof/>
              </w:rPr>
              <w:tab/>
            </w:r>
            <w:r w:rsidR="00DF7F4A" w:rsidRPr="006D29AE">
              <w:rPr>
                <w:rStyle w:val="Hyperlink"/>
                <w:noProof/>
              </w:rPr>
              <w:t>Technologies Used</w:t>
            </w:r>
            <w:r w:rsidR="00DF7F4A">
              <w:rPr>
                <w:noProof/>
                <w:webHidden/>
              </w:rPr>
              <w:tab/>
            </w:r>
            <w:r w:rsidR="00DF7F4A">
              <w:rPr>
                <w:noProof/>
                <w:webHidden/>
              </w:rPr>
              <w:fldChar w:fldCharType="begin"/>
            </w:r>
            <w:r w:rsidR="00DF7F4A">
              <w:rPr>
                <w:noProof/>
                <w:webHidden/>
              </w:rPr>
              <w:instrText xml:space="preserve"> PAGEREF _Toc354068676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77" w:history="1">
            <w:r w:rsidR="00DF7F4A" w:rsidRPr="006D29AE">
              <w:rPr>
                <w:rStyle w:val="Hyperlink"/>
                <w:noProof/>
              </w:rPr>
              <w:t>4.3.2</w:t>
            </w:r>
            <w:r w:rsidR="00DF7F4A">
              <w:rPr>
                <w:noProof/>
              </w:rPr>
              <w:tab/>
            </w:r>
            <w:r w:rsidR="00DF7F4A" w:rsidRPr="006D29AE">
              <w:rPr>
                <w:rStyle w:val="Hyperlink"/>
                <w:noProof/>
              </w:rPr>
              <w:t>Component Overview</w:t>
            </w:r>
            <w:r w:rsidR="00DF7F4A">
              <w:rPr>
                <w:noProof/>
                <w:webHidden/>
              </w:rPr>
              <w:tab/>
            </w:r>
            <w:r w:rsidR="00DF7F4A">
              <w:rPr>
                <w:noProof/>
                <w:webHidden/>
              </w:rPr>
              <w:fldChar w:fldCharType="begin"/>
            </w:r>
            <w:r w:rsidR="00DF7F4A">
              <w:rPr>
                <w:noProof/>
                <w:webHidden/>
              </w:rPr>
              <w:instrText xml:space="preserve"> PAGEREF _Toc354068677 \h </w:instrText>
            </w:r>
            <w:r w:rsidR="00DF7F4A">
              <w:rPr>
                <w:noProof/>
                <w:webHidden/>
              </w:rPr>
            </w:r>
            <w:r w:rsidR="00DF7F4A">
              <w:rPr>
                <w:noProof/>
                <w:webHidden/>
              </w:rPr>
              <w:fldChar w:fldCharType="separate"/>
            </w:r>
            <w:r w:rsidR="00DF7F4A">
              <w:rPr>
                <w:noProof/>
                <w:webHidden/>
              </w:rPr>
              <w:t>12</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78" w:history="1">
            <w:r w:rsidR="00DF7F4A" w:rsidRPr="006D29AE">
              <w:rPr>
                <w:rStyle w:val="Hyperlink"/>
                <w:noProof/>
              </w:rPr>
              <w:t>4.3.3</w:t>
            </w:r>
            <w:r w:rsidR="00DF7F4A">
              <w:rPr>
                <w:noProof/>
              </w:rPr>
              <w:tab/>
            </w:r>
            <w:r w:rsidR="00DF7F4A" w:rsidRPr="006D29AE">
              <w:rPr>
                <w:rStyle w:val="Hyperlink"/>
                <w:noProof/>
              </w:rPr>
              <w:t>Phase Overview</w:t>
            </w:r>
            <w:r w:rsidR="00DF7F4A">
              <w:rPr>
                <w:noProof/>
                <w:webHidden/>
              </w:rPr>
              <w:tab/>
            </w:r>
            <w:r w:rsidR="00DF7F4A">
              <w:rPr>
                <w:noProof/>
                <w:webHidden/>
              </w:rPr>
              <w:fldChar w:fldCharType="begin"/>
            </w:r>
            <w:r w:rsidR="00DF7F4A">
              <w:rPr>
                <w:noProof/>
                <w:webHidden/>
              </w:rPr>
              <w:instrText xml:space="preserve"> PAGEREF _Toc354068678 \h </w:instrText>
            </w:r>
            <w:r w:rsidR="00DF7F4A">
              <w:rPr>
                <w:noProof/>
                <w:webHidden/>
              </w:rPr>
            </w:r>
            <w:r w:rsidR="00DF7F4A">
              <w:rPr>
                <w:noProof/>
                <w:webHidden/>
              </w:rPr>
              <w:fldChar w:fldCharType="separate"/>
            </w:r>
            <w:r w:rsidR="00DF7F4A">
              <w:rPr>
                <w:noProof/>
                <w:webHidden/>
              </w:rPr>
              <w:t>13</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79" w:history="1">
            <w:r w:rsidR="00DF7F4A" w:rsidRPr="006D29AE">
              <w:rPr>
                <w:rStyle w:val="Hyperlink"/>
                <w:noProof/>
              </w:rPr>
              <w:t>4.3.4</w:t>
            </w:r>
            <w:r w:rsidR="00DF7F4A">
              <w:rPr>
                <w:noProof/>
              </w:rPr>
              <w:tab/>
            </w:r>
            <w:r w:rsidR="00DF7F4A" w:rsidRPr="006D29AE">
              <w:rPr>
                <w:rStyle w:val="Hyperlink"/>
                <w:noProof/>
              </w:rPr>
              <w:t>Architecture Diagram</w:t>
            </w:r>
            <w:r w:rsidR="00DF7F4A">
              <w:rPr>
                <w:noProof/>
                <w:webHidden/>
              </w:rPr>
              <w:tab/>
            </w:r>
            <w:r w:rsidR="00DF7F4A">
              <w:rPr>
                <w:noProof/>
                <w:webHidden/>
              </w:rPr>
              <w:fldChar w:fldCharType="begin"/>
            </w:r>
            <w:r w:rsidR="00DF7F4A">
              <w:rPr>
                <w:noProof/>
                <w:webHidden/>
              </w:rPr>
              <w:instrText xml:space="preserve"> PAGEREF _Toc354068679 \h </w:instrText>
            </w:r>
            <w:r w:rsidR="00DF7F4A">
              <w:rPr>
                <w:noProof/>
                <w:webHidden/>
              </w:rPr>
            </w:r>
            <w:r w:rsidR="00DF7F4A">
              <w:rPr>
                <w:noProof/>
                <w:webHidden/>
              </w:rPr>
              <w:fldChar w:fldCharType="separate"/>
            </w:r>
            <w:r w:rsidR="00DF7F4A">
              <w:rPr>
                <w:noProof/>
                <w:webHidden/>
              </w:rPr>
              <w:t>13</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80" w:history="1">
            <w:r w:rsidR="00DF7F4A" w:rsidRPr="006D29AE">
              <w:rPr>
                <w:rStyle w:val="Hyperlink"/>
                <w:noProof/>
              </w:rPr>
              <w:t>4.3.5</w:t>
            </w:r>
            <w:r w:rsidR="00DF7F4A">
              <w:rPr>
                <w:noProof/>
              </w:rPr>
              <w:tab/>
            </w:r>
            <w:r w:rsidR="00DF7F4A" w:rsidRPr="006D29AE">
              <w:rPr>
                <w:rStyle w:val="Hyperlink"/>
                <w:noProof/>
              </w:rPr>
              <w:t>Data Flow Diagram</w:t>
            </w:r>
            <w:r w:rsidR="00DF7F4A">
              <w:rPr>
                <w:noProof/>
                <w:webHidden/>
              </w:rPr>
              <w:tab/>
            </w:r>
            <w:r w:rsidR="00DF7F4A">
              <w:rPr>
                <w:noProof/>
                <w:webHidden/>
              </w:rPr>
              <w:fldChar w:fldCharType="begin"/>
            </w:r>
            <w:r w:rsidR="00DF7F4A">
              <w:rPr>
                <w:noProof/>
                <w:webHidden/>
              </w:rPr>
              <w:instrText xml:space="preserve"> PAGEREF _Toc354068680 \h </w:instrText>
            </w:r>
            <w:r w:rsidR="00DF7F4A">
              <w:rPr>
                <w:noProof/>
                <w:webHidden/>
              </w:rPr>
            </w:r>
            <w:r w:rsidR="00DF7F4A">
              <w:rPr>
                <w:noProof/>
                <w:webHidden/>
              </w:rPr>
              <w:fldChar w:fldCharType="separate"/>
            </w:r>
            <w:r w:rsidR="00DF7F4A">
              <w:rPr>
                <w:noProof/>
                <w:webHidden/>
              </w:rPr>
              <w:t>13</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81" w:history="1">
            <w:r w:rsidR="00DF7F4A" w:rsidRPr="006D29AE">
              <w:rPr>
                <w:rStyle w:val="Hyperlink"/>
                <w:noProof/>
              </w:rPr>
              <w:t>4.3.6</w:t>
            </w:r>
            <w:r w:rsidR="00DF7F4A">
              <w:rPr>
                <w:noProof/>
              </w:rPr>
              <w:tab/>
            </w:r>
            <w:r w:rsidR="00DF7F4A" w:rsidRPr="006D29AE">
              <w:rPr>
                <w:rStyle w:val="Hyperlink"/>
                <w:noProof/>
              </w:rPr>
              <w:t>Design Details</w:t>
            </w:r>
            <w:r w:rsidR="00DF7F4A">
              <w:rPr>
                <w:noProof/>
                <w:webHidden/>
              </w:rPr>
              <w:tab/>
            </w:r>
            <w:r w:rsidR="00DF7F4A">
              <w:rPr>
                <w:noProof/>
                <w:webHidden/>
              </w:rPr>
              <w:fldChar w:fldCharType="begin"/>
            </w:r>
            <w:r w:rsidR="00DF7F4A">
              <w:rPr>
                <w:noProof/>
                <w:webHidden/>
              </w:rPr>
              <w:instrText xml:space="preserve"> PAGEREF _Toc354068681 \h </w:instrText>
            </w:r>
            <w:r w:rsidR="00DF7F4A">
              <w:rPr>
                <w:noProof/>
                <w:webHidden/>
              </w:rPr>
            </w:r>
            <w:r w:rsidR="00DF7F4A">
              <w:rPr>
                <w:noProof/>
                <w:webHidden/>
              </w:rPr>
              <w:fldChar w:fldCharType="separate"/>
            </w:r>
            <w:r w:rsidR="00DF7F4A">
              <w:rPr>
                <w:noProof/>
                <w:webHidden/>
              </w:rPr>
              <w:t>13</w:t>
            </w:r>
            <w:r w:rsidR="00DF7F4A">
              <w:rPr>
                <w:noProof/>
                <w:webHidden/>
              </w:rPr>
              <w:fldChar w:fldCharType="end"/>
            </w:r>
          </w:hyperlink>
        </w:p>
        <w:p w:rsidR="00DF7F4A" w:rsidRDefault="002B472E">
          <w:pPr>
            <w:pStyle w:val="TOC1"/>
            <w:tabs>
              <w:tab w:val="left" w:pos="880"/>
            </w:tabs>
            <w:rPr>
              <w:noProof/>
            </w:rPr>
          </w:pPr>
          <w:hyperlink w:anchor="_Toc354068682" w:history="1">
            <w:r w:rsidR="00DF7F4A" w:rsidRPr="006D29AE">
              <w:rPr>
                <w:rStyle w:val="Hyperlink"/>
                <w:noProof/>
              </w:rPr>
              <w:t>5.0</w:t>
            </w:r>
            <w:r w:rsidR="00DF7F4A">
              <w:rPr>
                <w:noProof/>
              </w:rPr>
              <w:tab/>
            </w:r>
            <w:r w:rsidR="00DF7F4A" w:rsidRPr="006D29AE">
              <w:rPr>
                <w:rStyle w:val="Hyperlink"/>
                <w:noProof/>
              </w:rPr>
              <w:t>System and Unit Testing</w:t>
            </w:r>
            <w:r w:rsidR="00DF7F4A">
              <w:rPr>
                <w:noProof/>
                <w:webHidden/>
              </w:rPr>
              <w:tab/>
            </w:r>
            <w:r w:rsidR="00DF7F4A">
              <w:rPr>
                <w:noProof/>
                <w:webHidden/>
              </w:rPr>
              <w:fldChar w:fldCharType="begin"/>
            </w:r>
            <w:r w:rsidR="00DF7F4A">
              <w:rPr>
                <w:noProof/>
                <w:webHidden/>
              </w:rPr>
              <w:instrText xml:space="preserve"> PAGEREF _Toc354068682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83" w:history="1">
            <w:r w:rsidR="00DF7F4A" w:rsidRPr="006D29AE">
              <w:rPr>
                <w:rStyle w:val="Hyperlink"/>
                <w:noProof/>
              </w:rPr>
              <w:t>5.1.1</w:t>
            </w:r>
            <w:r w:rsidR="00DF7F4A">
              <w:rPr>
                <w:noProof/>
              </w:rPr>
              <w:tab/>
            </w:r>
            <w:r w:rsidR="00DF7F4A" w:rsidRPr="006D29AE">
              <w:rPr>
                <w:rStyle w:val="Hyperlink"/>
                <w:noProof/>
              </w:rPr>
              <w:t>Popcorn</w:t>
            </w:r>
            <w:r w:rsidR="00DF7F4A">
              <w:rPr>
                <w:noProof/>
                <w:webHidden/>
              </w:rPr>
              <w:tab/>
            </w:r>
            <w:r w:rsidR="00DF7F4A">
              <w:rPr>
                <w:noProof/>
                <w:webHidden/>
              </w:rPr>
              <w:fldChar w:fldCharType="begin"/>
            </w:r>
            <w:r w:rsidR="00DF7F4A">
              <w:rPr>
                <w:noProof/>
                <w:webHidden/>
              </w:rPr>
              <w:instrText xml:space="preserve"> PAGEREF _Toc354068683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84" w:history="1">
            <w:r w:rsidR="00DF7F4A" w:rsidRPr="006D29AE">
              <w:rPr>
                <w:rStyle w:val="Hyperlink"/>
                <w:noProof/>
              </w:rPr>
              <w:t>5.1.2</w:t>
            </w:r>
            <w:r w:rsidR="00DF7F4A">
              <w:rPr>
                <w:noProof/>
              </w:rPr>
              <w:tab/>
            </w:r>
            <w:r w:rsidR="00DF7F4A" w:rsidRPr="006D29AE">
              <w:rPr>
                <w:rStyle w:val="Hyperlink"/>
                <w:noProof/>
              </w:rPr>
              <w:t>Videos</w:t>
            </w:r>
            <w:r w:rsidR="00DF7F4A">
              <w:rPr>
                <w:noProof/>
                <w:webHidden/>
              </w:rPr>
              <w:tab/>
            </w:r>
            <w:r w:rsidR="00DF7F4A">
              <w:rPr>
                <w:noProof/>
                <w:webHidden/>
              </w:rPr>
              <w:fldChar w:fldCharType="begin"/>
            </w:r>
            <w:r w:rsidR="00DF7F4A">
              <w:rPr>
                <w:noProof/>
                <w:webHidden/>
              </w:rPr>
              <w:instrText xml:space="preserve"> PAGEREF _Toc354068684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85" w:history="1">
            <w:r w:rsidR="00DF7F4A" w:rsidRPr="006D29AE">
              <w:rPr>
                <w:rStyle w:val="Hyperlink"/>
                <w:noProof/>
              </w:rPr>
              <w:t>5.1.3</w:t>
            </w:r>
            <w:r w:rsidR="00DF7F4A">
              <w:rPr>
                <w:noProof/>
              </w:rPr>
              <w:tab/>
            </w:r>
            <w:r w:rsidR="00DF7F4A" w:rsidRPr="006D29AE">
              <w:rPr>
                <w:rStyle w:val="Hyperlink"/>
                <w:noProof/>
              </w:rPr>
              <w:t>Database</w:t>
            </w:r>
            <w:r w:rsidR="00DF7F4A">
              <w:rPr>
                <w:noProof/>
                <w:webHidden/>
              </w:rPr>
              <w:tab/>
            </w:r>
            <w:r w:rsidR="00DF7F4A">
              <w:rPr>
                <w:noProof/>
                <w:webHidden/>
              </w:rPr>
              <w:fldChar w:fldCharType="begin"/>
            </w:r>
            <w:r w:rsidR="00DF7F4A">
              <w:rPr>
                <w:noProof/>
                <w:webHidden/>
              </w:rPr>
              <w:instrText xml:space="preserve"> PAGEREF _Toc354068685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86" w:history="1">
            <w:r w:rsidR="00DF7F4A" w:rsidRPr="006D29AE">
              <w:rPr>
                <w:rStyle w:val="Hyperlink"/>
                <w:noProof/>
              </w:rPr>
              <w:t>5.1.4</w:t>
            </w:r>
            <w:r w:rsidR="00DF7F4A">
              <w:rPr>
                <w:noProof/>
              </w:rPr>
              <w:tab/>
            </w:r>
            <w:r w:rsidR="00DF7F4A" w:rsidRPr="006D29AE">
              <w:rPr>
                <w:rStyle w:val="Hyperlink"/>
                <w:noProof/>
              </w:rPr>
              <w:t>Host Server</w:t>
            </w:r>
            <w:r w:rsidR="00DF7F4A">
              <w:rPr>
                <w:noProof/>
                <w:webHidden/>
              </w:rPr>
              <w:tab/>
            </w:r>
            <w:r w:rsidR="00DF7F4A">
              <w:rPr>
                <w:noProof/>
                <w:webHidden/>
              </w:rPr>
              <w:fldChar w:fldCharType="begin"/>
            </w:r>
            <w:r w:rsidR="00DF7F4A">
              <w:rPr>
                <w:noProof/>
                <w:webHidden/>
              </w:rPr>
              <w:instrText xml:space="preserve"> PAGEREF _Toc354068686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87" w:history="1">
            <w:r w:rsidR="00DF7F4A" w:rsidRPr="006D29AE">
              <w:rPr>
                <w:rStyle w:val="Hyperlink"/>
                <w:noProof/>
              </w:rPr>
              <w:t>5.1.5</w:t>
            </w:r>
            <w:r w:rsidR="00DF7F4A">
              <w:rPr>
                <w:noProof/>
              </w:rPr>
              <w:tab/>
            </w:r>
            <w:r w:rsidR="00DF7F4A" w:rsidRPr="006D29AE">
              <w:rPr>
                <w:rStyle w:val="Hyperlink"/>
                <w:noProof/>
              </w:rPr>
              <w:t>JavaScript</w:t>
            </w:r>
            <w:r w:rsidR="00DF7F4A">
              <w:rPr>
                <w:noProof/>
                <w:webHidden/>
              </w:rPr>
              <w:tab/>
            </w:r>
            <w:r w:rsidR="00DF7F4A">
              <w:rPr>
                <w:noProof/>
                <w:webHidden/>
              </w:rPr>
              <w:fldChar w:fldCharType="begin"/>
            </w:r>
            <w:r w:rsidR="00DF7F4A">
              <w:rPr>
                <w:noProof/>
                <w:webHidden/>
              </w:rPr>
              <w:instrText xml:space="preserve"> PAGEREF _Toc354068687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2B472E">
          <w:pPr>
            <w:pStyle w:val="TOC3"/>
            <w:tabs>
              <w:tab w:val="left" w:pos="1540"/>
              <w:tab w:val="right" w:leader="dot" w:pos="9350"/>
            </w:tabs>
            <w:rPr>
              <w:noProof/>
            </w:rPr>
          </w:pPr>
          <w:hyperlink w:anchor="_Toc354068688" w:history="1">
            <w:r w:rsidR="00DF7F4A" w:rsidRPr="006D29AE">
              <w:rPr>
                <w:rStyle w:val="Hyperlink"/>
                <w:noProof/>
              </w:rPr>
              <w:t>5.1.6</w:t>
            </w:r>
            <w:r w:rsidR="00DF7F4A">
              <w:rPr>
                <w:noProof/>
              </w:rPr>
              <w:tab/>
            </w:r>
            <w:r w:rsidR="00DF7F4A" w:rsidRPr="006D29AE">
              <w:rPr>
                <w:rStyle w:val="Hyperlink"/>
                <w:noProof/>
              </w:rPr>
              <w:t>Range of Browsers</w:t>
            </w:r>
            <w:r w:rsidR="00DF7F4A">
              <w:rPr>
                <w:noProof/>
                <w:webHidden/>
              </w:rPr>
              <w:tab/>
            </w:r>
            <w:r w:rsidR="00DF7F4A">
              <w:rPr>
                <w:noProof/>
                <w:webHidden/>
              </w:rPr>
              <w:fldChar w:fldCharType="begin"/>
            </w:r>
            <w:r w:rsidR="00DF7F4A">
              <w:rPr>
                <w:noProof/>
                <w:webHidden/>
              </w:rPr>
              <w:instrText xml:space="preserve"> PAGEREF _Toc354068688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89" w:history="1">
            <w:r w:rsidR="00DF7F4A" w:rsidRPr="006D29AE">
              <w:rPr>
                <w:rStyle w:val="Hyperlink"/>
                <w:noProof/>
              </w:rPr>
              <w:t>5.2</w:t>
            </w:r>
            <w:r w:rsidR="00DF7F4A">
              <w:rPr>
                <w:noProof/>
              </w:rPr>
              <w:tab/>
            </w:r>
            <w:r w:rsidR="00DF7F4A" w:rsidRPr="006D29AE">
              <w:rPr>
                <w:rStyle w:val="Hyperlink"/>
                <w:noProof/>
              </w:rPr>
              <w:t>Overview</w:t>
            </w:r>
            <w:r w:rsidR="00DF7F4A">
              <w:rPr>
                <w:noProof/>
                <w:webHidden/>
              </w:rPr>
              <w:tab/>
            </w:r>
            <w:r w:rsidR="00DF7F4A">
              <w:rPr>
                <w:noProof/>
                <w:webHidden/>
              </w:rPr>
              <w:fldChar w:fldCharType="begin"/>
            </w:r>
            <w:r w:rsidR="00DF7F4A">
              <w:rPr>
                <w:noProof/>
                <w:webHidden/>
              </w:rPr>
              <w:instrText xml:space="preserve"> PAGEREF _Toc354068689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90" w:history="1">
            <w:r w:rsidR="00DF7F4A" w:rsidRPr="006D29AE">
              <w:rPr>
                <w:rStyle w:val="Hyperlink"/>
                <w:noProof/>
              </w:rPr>
              <w:t>5.3</w:t>
            </w:r>
            <w:r w:rsidR="00DF7F4A">
              <w:rPr>
                <w:noProof/>
              </w:rPr>
              <w:tab/>
            </w:r>
            <w:r w:rsidR="00DF7F4A" w:rsidRPr="006D29AE">
              <w:rPr>
                <w:rStyle w:val="Hyperlink"/>
                <w:noProof/>
              </w:rPr>
              <w:t>Dependencies</w:t>
            </w:r>
            <w:r w:rsidR="00DF7F4A">
              <w:rPr>
                <w:noProof/>
                <w:webHidden/>
              </w:rPr>
              <w:tab/>
            </w:r>
            <w:r w:rsidR="00DF7F4A">
              <w:rPr>
                <w:noProof/>
                <w:webHidden/>
              </w:rPr>
              <w:fldChar w:fldCharType="begin"/>
            </w:r>
            <w:r w:rsidR="00DF7F4A">
              <w:rPr>
                <w:noProof/>
                <w:webHidden/>
              </w:rPr>
              <w:instrText xml:space="preserve"> PAGEREF _Toc354068690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91" w:history="1">
            <w:r w:rsidR="00DF7F4A" w:rsidRPr="006D29AE">
              <w:rPr>
                <w:rStyle w:val="Hyperlink"/>
                <w:noProof/>
              </w:rPr>
              <w:t>5.4</w:t>
            </w:r>
            <w:r w:rsidR="00DF7F4A">
              <w:rPr>
                <w:noProof/>
              </w:rPr>
              <w:tab/>
            </w:r>
            <w:r w:rsidR="00DF7F4A" w:rsidRPr="006D29AE">
              <w:rPr>
                <w:rStyle w:val="Hyperlink"/>
                <w:noProof/>
              </w:rPr>
              <w:t>Test Setup and Execution</w:t>
            </w:r>
            <w:r w:rsidR="00DF7F4A">
              <w:rPr>
                <w:noProof/>
                <w:webHidden/>
              </w:rPr>
              <w:tab/>
            </w:r>
            <w:r w:rsidR="00DF7F4A">
              <w:rPr>
                <w:noProof/>
                <w:webHidden/>
              </w:rPr>
              <w:fldChar w:fldCharType="begin"/>
            </w:r>
            <w:r w:rsidR="00DF7F4A">
              <w:rPr>
                <w:noProof/>
                <w:webHidden/>
              </w:rPr>
              <w:instrText xml:space="preserve"> PAGEREF _Toc354068691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2B472E">
          <w:pPr>
            <w:pStyle w:val="TOC1"/>
            <w:tabs>
              <w:tab w:val="left" w:pos="880"/>
            </w:tabs>
            <w:rPr>
              <w:noProof/>
            </w:rPr>
          </w:pPr>
          <w:hyperlink w:anchor="_Toc354068692" w:history="1">
            <w:r w:rsidR="00DF7F4A" w:rsidRPr="006D29AE">
              <w:rPr>
                <w:rStyle w:val="Hyperlink"/>
                <w:noProof/>
              </w:rPr>
              <w:t>6.0</w:t>
            </w:r>
            <w:r w:rsidR="00DF7F4A">
              <w:rPr>
                <w:noProof/>
              </w:rPr>
              <w:tab/>
            </w:r>
            <w:r w:rsidR="00DF7F4A" w:rsidRPr="006D29AE">
              <w:rPr>
                <w:rStyle w:val="Hyperlink"/>
                <w:noProof/>
              </w:rPr>
              <w:t>Development Environment</w:t>
            </w:r>
            <w:r w:rsidR="00DF7F4A">
              <w:rPr>
                <w:noProof/>
                <w:webHidden/>
              </w:rPr>
              <w:tab/>
            </w:r>
            <w:r w:rsidR="00DF7F4A">
              <w:rPr>
                <w:noProof/>
                <w:webHidden/>
              </w:rPr>
              <w:fldChar w:fldCharType="begin"/>
            </w:r>
            <w:r w:rsidR="00DF7F4A">
              <w:rPr>
                <w:noProof/>
                <w:webHidden/>
              </w:rPr>
              <w:instrText xml:space="preserve"> PAGEREF _Toc354068692 \h </w:instrText>
            </w:r>
            <w:r w:rsidR="00DF7F4A">
              <w:rPr>
                <w:noProof/>
                <w:webHidden/>
              </w:rPr>
            </w:r>
            <w:r w:rsidR="00DF7F4A">
              <w:rPr>
                <w:noProof/>
                <w:webHidden/>
              </w:rPr>
              <w:fldChar w:fldCharType="separate"/>
            </w:r>
            <w:r w:rsidR="00DF7F4A">
              <w:rPr>
                <w:noProof/>
                <w:webHidden/>
              </w:rPr>
              <w:t>14</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93" w:history="1">
            <w:r w:rsidR="00DF7F4A" w:rsidRPr="006D29AE">
              <w:rPr>
                <w:rStyle w:val="Hyperlink"/>
                <w:noProof/>
              </w:rPr>
              <w:t>6.1</w:t>
            </w:r>
            <w:r w:rsidR="00DF7F4A">
              <w:rPr>
                <w:noProof/>
              </w:rPr>
              <w:tab/>
            </w:r>
            <w:r w:rsidR="00DF7F4A" w:rsidRPr="006D29AE">
              <w:rPr>
                <w:rStyle w:val="Hyperlink"/>
                <w:noProof/>
              </w:rPr>
              <w:t>Development Tools</w:t>
            </w:r>
            <w:r w:rsidR="00DF7F4A">
              <w:rPr>
                <w:noProof/>
                <w:webHidden/>
              </w:rPr>
              <w:tab/>
            </w:r>
            <w:r w:rsidR="00DF7F4A">
              <w:rPr>
                <w:noProof/>
                <w:webHidden/>
              </w:rPr>
              <w:fldChar w:fldCharType="begin"/>
            </w:r>
            <w:r w:rsidR="00DF7F4A">
              <w:rPr>
                <w:noProof/>
                <w:webHidden/>
              </w:rPr>
              <w:instrText xml:space="preserve"> PAGEREF _Toc354068693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94" w:history="1">
            <w:r w:rsidR="00DF7F4A" w:rsidRPr="006D29AE">
              <w:rPr>
                <w:rStyle w:val="Hyperlink"/>
                <w:noProof/>
              </w:rPr>
              <w:t>6.2</w:t>
            </w:r>
            <w:r w:rsidR="00DF7F4A">
              <w:rPr>
                <w:noProof/>
              </w:rPr>
              <w:tab/>
            </w:r>
            <w:r w:rsidR="00DF7F4A" w:rsidRPr="006D29AE">
              <w:rPr>
                <w:rStyle w:val="Hyperlink"/>
                <w:noProof/>
              </w:rPr>
              <w:t>Source Control</w:t>
            </w:r>
            <w:r w:rsidR="00DF7F4A">
              <w:rPr>
                <w:noProof/>
                <w:webHidden/>
              </w:rPr>
              <w:tab/>
            </w:r>
            <w:r w:rsidR="00DF7F4A">
              <w:rPr>
                <w:noProof/>
                <w:webHidden/>
              </w:rPr>
              <w:fldChar w:fldCharType="begin"/>
            </w:r>
            <w:r w:rsidR="00DF7F4A">
              <w:rPr>
                <w:noProof/>
                <w:webHidden/>
              </w:rPr>
              <w:instrText xml:space="preserve"> PAGEREF _Toc354068694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95" w:history="1">
            <w:r w:rsidR="00DF7F4A" w:rsidRPr="006D29AE">
              <w:rPr>
                <w:rStyle w:val="Hyperlink"/>
                <w:noProof/>
              </w:rPr>
              <w:t>6.3</w:t>
            </w:r>
            <w:r w:rsidR="00DF7F4A">
              <w:rPr>
                <w:noProof/>
              </w:rPr>
              <w:tab/>
            </w:r>
            <w:r w:rsidR="00DF7F4A" w:rsidRPr="006D29AE">
              <w:rPr>
                <w:rStyle w:val="Hyperlink"/>
                <w:noProof/>
              </w:rPr>
              <w:t>Dependencies</w:t>
            </w:r>
            <w:r w:rsidR="00DF7F4A">
              <w:rPr>
                <w:noProof/>
                <w:webHidden/>
              </w:rPr>
              <w:tab/>
            </w:r>
            <w:r w:rsidR="00DF7F4A">
              <w:rPr>
                <w:noProof/>
                <w:webHidden/>
              </w:rPr>
              <w:fldChar w:fldCharType="begin"/>
            </w:r>
            <w:r w:rsidR="00DF7F4A">
              <w:rPr>
                <w:noProof/>
                <w:webHidden/>
              </w:rPr>
              <w:instrText xml:space="preserve"> PAGEREF _Toc354068695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96" w:history="1">
            <w:r w:rsidR="00DF7F4A" w:rsidRPr="006D29AE">
              <w:rPr>
                <w:rStyle w:val="Hyperlink"/>
                <w:noProof/>
              </w:rPr>
              <w:t>6.4</w:t>
            </w:r>
            <w:r w:rsidR="00DF7F4A">
              <w:rPr>
                <w:noProof/>
              </w:rPr>
              <w:tab/>
            </w:r>
            <w:r w:rsidR="00DF7F4A" w:rsidRPr="006D29AE">
              <w:rPr>
                <w:rStyle w:val="Hyperlink"/>
                <w:noProof/>
              </w:rPr>
              <w:t>Build Environment</w:t>
            </w:r>
            <w:r w:rsidR="00DF7F4A">
              <w:rPr>
                <w:noProof/>
                <w:webHidden/>
              </w:rPr>
              <w:tab/>
            </w:r>
            <w:r w:rsidR="00DF7F4A">
              <w:rPr>
                <w:noProof/>
                <w:webHidden/>
              </w:rPr>
              <w:fldChar w:fldCharType="begin"/>
            </w:r>
            <w:r w:rsidR="00DF7F4A">
              <w:rPr>
                <w:noProof/>
                <w:webHidden/>
              </w:rPr>
              <w:instrText xml:space="preserve"> PAGEREF _Toc354068696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97" w:history="1">
            <w:r w:rsidR="00DF7F4A" w:rsidRPr="006D29AE">
              <w:rPr>
                <w:rStyle w:val="Hyperlink"/>
                <w:noProof/>
              </w:rPr>
              <w:t>6.5</w:t>
            </w:r>
            <w:r w:rsidR="00DF7F4A">
              <w:rPr>
                <w:noProof/>
              </w:rPr>
              <w:tab/>
            </w:r>
            <w:r w:rsidR="00DF7F4A" w:rsidRPr="006D29AE">
              <w:rPr>
                <w:rStyle w:val="Hyperlink"/>
                <w:noProof/>
              </w:rPr>
              <w:t>Development Machine Setup</w:t>
            </w:r>
            <w:r w:rsidR="00DF7F4A">
              <w:rPr>
                <w:noProof/>
                <w:webHidden/>
              </w:rPr>
              <w:tab/>
            </w:r>
            <w:r w:rsidR="00DF7F4A">
              <w:rPr>
                <w:noProof/>
                <w:webHidden/>
              </w:rPr>
              <w:fldChar w:fldCharType="begin"/>
            </w:r>
            <w:r w:rsidR="00DF7F4A">
              <w:rPr>
                <w:noProof/>
                <w:webHidden/>
              </w:rPr>
              <w:instrText xml:space="preserve"> PAGEREF _Toc354068697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2B472E">
          <w:pPr>
            <w:pStyle w:val="TOC1"/>
            <w:tabs>
              <w:tab w:val="left" w:pos="880"/>
            </w:tabs>
            <w:rPr>
              <w:noProof/>
            </w:rPr>
          </w:pPr>
          <w:hyperlink w:anchor="_Toc354068698" w:history="1">
            <w:r w:rsidR="00DF7F4A" w:rsidRPr="006D29AE">
              <w:rPr>
                <w:rStyle w:val="Hyperlink"/>
                <w:noProof/>
              </w:rPr>
              <w:t>7.0</w:t>
            </w:r>
            <w:r w:rsidR="00DF7F4A">
              <w:rPr>
                <w:noProof/>
              </w:rPr>
              <w:tab/>
            </w:r>
            <w:r w:rsidR="00DF7F4A" w:rsidRPr="006D29AE">
              <w:rPr>
                <w:rStyle w:val="Hyperlink"/>
                <w:noProof/>
              </w:rPr>
              <w:t>Release | Setup | Deployment</w:t>
            </w:r>
            <w:r w:rsidR="00DF7F4A">
              <w:rPr>
                <w:noProof/>
                <w:webHidden/>
              </w:rPr>
              <w:tab/>
            </w:r>
            <w:r w:rsidR="00DF7F4A">
              <w:rPr>
                <w:noProof/>
                <w:webHidden/>
              </w:rPr>
              <w:fldChar w:fldCharType="begin"/>
            </w:r>
            <w:r w:rsidR="00DF7F4A">
              <w:rPr>
                <w:noProof/>
                <w:webHidden/>
              </w:rPr>
              <w:instrText xml:space="preserve"> PAGEREF _Toc354068698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2B472E">
          <w:pPr>
            <w:pStyle w:val="TOC2"/>
            <w:tabs>
              <w:tab w:val="left" w:pos="1100"/>
              <w:tab w:val="right" w:leader="dot" w:pos="9350"/>
            </w:tabs>
            <w:rPr>
              <w:noProof/>
            </w:rPr>
          </w:pPr>
          <w:hyperlink w:anchor="_Toc354068699" w:history="1">
            <w:r w:rsidR="00DF7F4A" w:rsidRPr="006D29AE">
              <w:rPr>
                <w:rStyle w:val="Hyperlink"/>
                <w:noProof/>
              </w:rPr>
              <w:t>7.1</w:t>
            </w:r>
            <w:r w:rsidR="00DF7F4A">
              <w:rPr>
                <w:noProof/>
              </w:rPr>
              <w:tab/>
            </w:r>
            <w:r w:rsidR="00DF7F4A" w:rsidRPr="006D29AE">
              <w:rPr>
                <w:rStyle w:val="Hyperlink"/>
                <w:noProof/>
              </w:rPr>
              <w:t>User Properties</w:t>
            </w:r>
            <w:r w:rsidR="00DF7F4A">
              <w:rPr>
                <w:noProof/>
                <w:webHidden/>
              </w:rPr>
              <w:tab/>
            </w:r>
            <w:r w:rsidR="00DF7F4A">
              <w:rPr>
                <w:noProof/>
                <w:webHidden/>
              </w:rPr>
              <w:fldChar w:fldCharType="begin"/>
            </w:r>
            <w:r w:rsidR="00DF7F4A">
              <w:rPr>
                <w:noProof/>
                <w:webHidden/>
              </w:rPr>
              <w:instrText xml:space="preserve"> PAGEREF _Toc354068699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2B472E">
          <w:pPr>
            <w:pStyle w:val="TOC1"/>
            <w:tabs>
              <w:tab w:val="left" w:pos="1540"/>
            </w:tabs>
            <w:rPr>
              <w:noProof/>
            </w:rPr>
          </w:pPr>
          <w:hyperlink w:anchor="_Toc354068700" w:history="1">
            <w:r w:rsidR="00DF7F4A" w:rsidRPr="006D29AE">
              <w:rPr>
                <w:rStyle w:val="Hyperlink"/>
                <w:noProof/>
              </w:rPr>
              <w:t>Appendix I:</w:t>
            </w:r>
            <w:r w:rsidR="00DF7F4A">
              <w:rPr>
                <w:noProof/>
              </w:rPr>
              <w:tab/>
            </w:r>
            <w:r w:rsidR="00DF7F4A" w:rsidRPr="006D29AE">
              <w:rPr>
                <w:rStyle w:val="Hyperlink"/>
                <w:noProof/>
              </w:rPr>
              <w:t>List of Figures</w:t>
            </w:r>
            <w:r w:rsidR="00DF7F4A">
              <w:rPr>
                <w:noProof/>
                <w:webHidden/>
              </w:rPr>
              <w:tab/>
            </w:r>
            <w:r w:rsidR="00DF7F4A">
              <w:rPr>
                <w:noProof/>
                <w:webHidden/>
              </w:rPr>
              <w:fldChar w:fldCharType="begin"/>
            </w:r>
            <w:r w:rsidR="00DF7F4A">
              <w:rPr>
                <w:noProof/>
                <w:webHidden/>
              </w:rPr>
              <w:instrText xml:space="preserve"> PAGEREF _Toc354068700 \h </w:instrText>
            </w:r>
            <w:r w:rsidR="00DF7F4A">
              <w:rPr>
                <w:noProof/>
                <w:webHidden/>
              </w:rPr>
            </w:r>
            <w:r w:rsidR="00DF7F4A">
              <w:rPr>
                <w:noProof/>
                <w:webHidden/>
              </w:rPr>
              <w:fldChar w:fldCharType="separate"/>
            </w:r>
            <w:r w:rsidR="00DF7F4A">
              <w:rPr>
                <w:noProof/>
                <w:webHidden/>
              </w:rPr>
              <w:t>15</w:t>
            </w:r>
            <w:r w:rsidR="00DF7F4A">
              <w:rPr>
                <w:noProof/>
                <w:webHidden/>
              </w:rPr>
              <w:fldChar w:fldCharType="end"/>
            </w:r>
          </w:hyperlink>
        </w:p>
        <w:p w:rsidR="00DF7F4A" w:rsidRDefault="002B472E">
          <w:pPr>
            <w:pStyle w:val="TOC1"/>
            <w:tabs>
              <w:tab w:val="left" w:pos="1760"/>
            </w:tabs>
            <w:rPr>
              <w:noProof/>
            </w:rPr>
          </w:pPr>
          <w:hyperlink w:anchor="_Toc354068701" w:history="1">
            <w:r w:rsidR="00DF7F4A" w:rsidRPr="006D29AE">
              <w:rPr>
                <w:rStyle w:val="Hyperlink"/>
                <w:noProof/>
              </w:rPr>
              <w:t>Appendix II:</w:t>
            </w:r>
            <w:r w:rsidR="00DF7F4A">
              <w:rPr>
                <w:noProof/>
              </w:rPr>
              <w:tab/>
            </w:r>
            <w:r w:rsidR="00DF7F4A" w:rsidRPr="006D29AE">
              <w:rPr>
                <w:rStyle w:val="Hyperlink"/>
                <w:noProof/>
              </w:rPr>
              <w:t>Supporting Information and Details</w:t>
            </w:r>
            <w:r w:rsidR="00DF7F4A">
              <w:rPr>
                <w:noProof/>
                <w:webHidden/>
              </w:rPr>
              <w:tab/>
            </w:r>
            <w:r w:rsidR="00DF7F4A">
              <w:rPr>
                <w:noProof/>
                <w:webHidden/>
              </w:rPr>
              <w:fldChar w:fldCharType="begin"/>
            </w:r>
            <w:r w:rsidR="00DF7F4A">
              <w:rPr>
                <w:noProof/>
                <w:webHidden/>
              </w:rPr>
              <w:instrText xml:space="preserve"> PAGEREF _Toc354068701 \h </w:instrText>
            </w:r>
            <w:r w:rsidR="00DF7F4A">
              <w:rPr>
                <w:noProof/>
                <w:webHidden/>
              </w:rPr>
            </w:r>
            <w:r w:rsidR="00DF7F4A">
              <w:rPr>
                <w:noProof/>
                <w:webHidden/>
              </w:rPr>
              <w:fldChar w:fldCharType="separate"/>
            </w:r>
            <w:r w:rsidR="00DF7F4A">
              <w:rPr>
                <w:noProof/>
                <w:webHidden/>
              </w:rPr>
              <w:t>17</w:t>
            </w:r>
            <w:r w:rsidR="00DF7F4A">
              <w:rPr>
                <w:noProof/>
                <w:webHidden/>
              </w:rPr>
              <w:fldChar w:fldCharType="end"/>
            </w:r>
          </w:hyperlink>
        </w:p>
        <w:p w:rsidR="008C359C" w:rsidRDefault="00F352F9">
          <w:r>
            <w:rPr>
              <w:b/>
              <w:bCs/>
              <w:noProof/>
            </w:rPr>
            <w:fldChar w:fldCharType="end"/>
          </w:r>
        </w:p>
      </w:sdtContent>
    </w:sdt>
    <w:p w:rsidR="008C359C" w:rsidRDefault="008C359C">
      <w:pPr>
        <w:ind w:firstLine="360"/>
      </w:pPr>
      <w:r>
        <w:br w:type="page"/>
      </w:r>
    </w:p>
    <w:p w:rsidR="002635EA" w:rsidRDefault="0073033A" w:rsidP="00121345">
      <w:pPr>
        <w:pStyle w:val="Heading1"/>
      </w:pPr>
      <w:bookmarkStart w:id="1" w:name="_Toc354068643"/>
      <w:r>
        <w:lastRenderedPageBreak/>
        <w:t>Overview</w:t>
      </w:r>
      <w:bookmarkEnd w:id="1"/>
    </w:p>
    <w:p w:rsidR="0073033A" w:rsidRDefault="00C609D4" w:rsidP="0073033A">
      <w:r>
        <w:t xml:space="preserve">The goal of the document is to show the way that we have implemented </w:t>
      </w:r>
      <w:r w:rsidR="00281031">
        <w:t>the video tag portal</w:t>
      </w:r>
      <w:r>
        <w:t>.  There will be details on the purpose, goals, as well as requirements and implementation.</w:t>
      </w:r>
    </w:p>
    <w:p w:rsidR="00C609D4" w:rsidRDefault="00C609D4" w:rsidP="0073033A"/>
    <w:p w:rsidR="0073033A" w:rsidRDefault="0073033A" w:rsidP="0073033A">
      <w:pPr>
        <w:pStyle w:val="Heading2"/>
      </w:pPr>
      <w:bookmarkStart w:id="2" w:name="_Toc354068644"/>
      <w:r>
        <w:t>Scope</w:t>
      </w:r>
      <w:bookmarkEnd w:id="2"/>
    </w:p>
    <w:p w:rsidR="00281031" w:rsidRDefault="00281031" w:rsidP="0073033A">
      <w:r>
        <w:t>There will be a detailed discussion on how the project is implemented and what tools are necessary to create the project.</w:t>
      </w:r>
    </w:p>
    <w:p w:rsidR="003C3470" w:rsidRDefault="003C3470" w:rsidP="0073033A">
      <w:r>
        <w:t>We have 4 major system components</w:t>
      </w:r>
    </w:p>
    <w:p w:rsidR="003C3470" w:rsidRDefault="003C3470" w:rsidP="003C3470">
      <w:pPr>
        <w:pStyle w:val="ListParagraph"/>
        <w:numPr>
          <w:ilvl w:val="0"/>
          <w:numId w:val="15"/>
        </w:numPr>
      </w:pPr>
      <w:r>
        <w:t>Database – this is where tags, users, and other locally needed objects are needed</w:t>
      </w:r>
    </w:p>
    <w:p w:rsidR="003C3470" w:rsidRDefault="003C3470" w:rsidP="003C3470">
      <w:pPr>
        <w:pStyle w:val="ListParagraph"/>
        <w:numPr>
          <w:ilvl w:val="0"/>
          <w:numId w:val="15"/>
        </w:numPr>
      </w:pPr>
      <w:r>
        <w:t>APIs – These APIs are need for a number of things such as login and video uploading</w:t>
      </w:r>
    </w:p>
    <w:p w:rsidR="003C3470" w:rsidRDefault="003C3470" w:rsidP="003C3470">
      <w:pPr>
        <w:pStyle w:val="ListParagraph"/>
        <w:numPr>
          <w:ilvl w:val="0"/>
          <w:numId w:val="15"/>
        </w:numPr>
      </w:pPr>
      <w:r>
        <w:t>YouTube and Vimeo – source of videos for the project</w:t>
      </w:r>
    </w:p>
    <w:p w:rsidR="003C3470" w:rsidRDefault="003C3470" w:rsidP="003C3470">
      <w:pPr>
        <w:pStyle w:val="ListParagraph"/>
        <w:numPr>
          <w:ilvl w:val="0"/>
          <w:numId w:val="15"/>
        </w:numPr>
      </w:pPr>
      <w:r>
        <w:t>Popcorn.js – used to implement the tags that our project is based around</w:t>
      </w:r>
    </w:p>
    <w:p w:rsidR="003C3470" w:rsidRDefault="003C3470" w:rsidP="003C3470">
      <w:pPr>
        <w:ind w:firstLine="0"/>
      </w:pPr>
    </w:p>
    <w:p w:rsidR="0073033A" w:rsidRDefault="0073033A" w:rsidP="0073033A">
      <w:pPr>
        <w:pStyle w:val="Heading2"/>
      </w:pPr>
      <w:bookmarkStart w:id="3" w:name="_Toc354068645"/>
      <w:r>
        <w:t>Purpose</w:t>
      </w:r>
      <w:bookmarkEnd w:id="3"/>
    </w:p>
    <w:p w:rsidR="00C609D4" w:rsidRDefault="00C609D4" w:rsidP="00C609D4">
      <w:r>
        <w:t xml:space="preserve">We </w:t>
      </w:r>
      <w:r w:rsidR="003C3470">
        <w:t>have created</w:t>
      </w:r>
      <w:r>
        <w:t xml:space="preserve"> a video tagging system that allows users to tag points in videos with a various number of predefined tags.  After tagging a video, the user then has the ability to share the video with his or her friends.  The friends then will have the ability to also tag the shared video. The goal of the system is to make videos more soci</w:t>
      </w:r>
      <w:r w:rsidR="003C3470">
        <w:t>ally connectable between people</w:t>
      </w:r>
      <w:r>
        <w:t>.</w:t>
      </w:r>
    </w:p>
    <w:p w:rsidR="0073033A" w:rsidRDefault="0073033A" w:rsidP="0073033A">
      <w:pPr>
        <w:pStyle w:val="Heading3"/>
      </w:pPr>
      <w:bookmarkStart w:id="4" w:name="_Toc354068646"/>
      <w:r>
        <w:t>Major System Component #1</w:t>
      </w:r>
      <w:r w:rsidR="00C609D4">
        <w:t>: Database</w:t>
      </w:r>
      <w:bookmarkEnd w:id="4"/>
    </w:p>
    <w:p w:rsidR="00937747" w:rsidRDefault="00C609D4" w:rsidP="00937747">
      <w:r>
        <w:t>The Database hold</w:t>
      </w:r>
      <w:r w:rsidR="00937747">
        <w:t>s</w:t>
      </w:r>
      <w:r>
        <w:t xml:space="preserve"> all of the information that the system will need in order to function.  The database </w:t>
      </w:r>
      <w:r w:rsidR="00937747">
        <w:t xml:space="preserve">contains </w:t>
      </w:r>
      <w:r>
        <w:t>all of the informati</w:t>
      </w:r>
      <w:r w:rsidR="00281031">
        <w:t>on to control the users, friends and the tags used by the player.</w:t>
      </w:r>
      <w:r w:rsidR="00937747">
        <w:t xml:space="preserve"> The database also contains the tag timings and the list of the users tags, as well as the information on who tagged what videos.  In the database there are separate tables for separate videos venders(e.g. YouTube and Vimeo.</w:t>
      </w:r>
    </w:p>
    <w:p w:rsidR="0073033A" w:rsidRDefault="0073033A" w:rsidP="0073033A">
      <w:pPr>
        <w:pStyle w:val="Heading3"/>
      </w:pPr>
      <w:bookmarkStart w:id="5" w:name="_Toc354068647"/>
      <w:r>
        <w:t>Major System Component #2</w:t>
      </w:r>
      <w:r w:rsidR="00C609D4">
        <w:t>: APIs</w:t>
      </w:r>
      <w:bookmarkEnd w:id="5"/>
    </w:p>
    <w:p w:rsidR="0073033A" w:rsidRDefault="007B6031" w:rsidP="0073033A">
      <w:r>
        <w:t>Here is a description of the APIs that we used for the project</w:t>
      </w:r>
    </w:p>
    <w:p w:rsidR="00937747" w:rsidRDefault="00937747" w:rsidP="0073033A">
      <w:r>
        <w:t>Google data API</w:t>
      </w:r>
      <w:r>
        <w:tab/>
      </w:r>
    </w:p>
    <w:p w:rsidR="00937747" w:rsidRDefault="00937747" w:rsidP="004210F3">
      <w:pPr>
        <w:pStyle w:val="ListParagraph"/>
        <w:numPr>
          <w:ilvl w:val="1"/>
          <w:numId w:val="5"/>
        </w:numPr>
      </w:pPr>
      <w:r>
        <w:t>Allows us to use the videos that are hosted on YouTube</w:t>
      </w:r>
    </w:p>
    <w:p w:rsidR="00937747" w:rsidRDefault="00937747" w:rsidP="004210F3">
      <w:pPr>
        <w:pStyle w:val="ListParagraph"/>
        <w:numPr>
          <w:ilvl w:val="1"/>
          <w:numId w:val="5"/>
        </w:numPr>
      </w:pPr>
      <w:r>
        <w:t>Allows us to upload videos to YouTube</w:t>
      </w:r>
    </w:p>
    <w:p w:rsidR="00937747" w:rsidRDefault="00937747" w:rsidP="004210F3">
      <w:pPr>
        <w:pStyle w:val="ListParagraph"/>
        <w:numPr>
          <w:ilvl w:val="1"/>
          <w:numId w:val="5"/>
        </w:numPr>
      </w:pPr>
      <w:r>
        <w:t>Allows us to manage users that are logged into our site</w:t>
      </w:r>
    </w:p>
    <w:p w:rsidR="007B6031" w:rsidRDefault="007B6031" w:rsidP="007B6031">
      <w:r>
        <w:t>Facebook API</w:t>
      </w:r>
    </w:p>
    <w:p w:rsidR="007B6031" w:rsidRDefault="007B6031" w:rsidP="004210F3">
      <w:pPr>
        <w:pStyle w:val="ListParagraph"/>
        <w:numPr>
          <w:ilvl w:val="1"/>
          <w:numId w:val="5"/>
        </w:numPr>
      </w:pPr>
      <w:r>
        <w:t>Allows us to manage users that are logged into our site</w:t>
      </w:r>
    </w:p>
    <w:p w:rsidR="007B6031" w:rsidRDefault="007B6031" w:rsidP="004210F3">
      <w:pPr>
        <w:pStyle w:val="ListParagraph"/>
        <w:numPr>
          <w:ilvl w:val="1"/>
          <w:numId w:val="5"/>
        </w:numPr>
      </w:pPr>
      <w:r>
        <w:t>Allows us to map friends to different accounts</w:t>
      </w:r>
    </w:p>
    <w:p w:rsidR="007B6031" w:rsidRDefault="007B6031" w:rsidP="007B6031"/>
    <w:p w:rsidR="0073033A" w:rsidRDefault="0073033A" w:rsidP="0073033A">
      <w:pPr>
        <w:pStyle w:val="Heading3"/>
      </w:pPr>
      <w:bookmarkStart w:id="6" w:name="_Toc354068648"/>
      <w:r>
        <w:t>Major System Component #3</w:t>
      </w:r>
      <w:r w:rsidR="00C609D4">
        <w:t>: YouTube</w:t>
      </w:r>
      <w:r w:rsidR="00E17B67">
        <w:t xml:space="preserve"> and </w:t>
      </w:r>
      <w:r w:rsidR="007B6031">
        <w:t>Vimeo</w:t>
      </w:r>
      <w:bookmarkEnd w:id="6"/>
    </w:p>
    <w:p w:rsidR="0073033A" w:rsidRDefault="00E17B67" w:rsidP="0073033A">
      <w:r>
        <w:lastRenderedPageBreak/>
        <w:t xml:space="preserve">We </w:t>
      </w:r>
      <w:r w:rsidR="007B6031">
        <w:t>have support for the two major video hubs: YouTube and Vimeo.  We are able to get the timings and embed both video sources which helps us get the tags to show up at the right points in the videos. Most of the functionality favors YouTube because it has a more complete API, so we use YouTube in searches and uploads. However, the actual tagging there is almost no difference to the user except for where the videos are from.</w:t>
      </w:r>
    </w:p>
    <w:p w:rsidR="00281031" w:rsidRDefault="00281031" w:rsidP="00281031">
      <w:pPr>
        <w:pStyle w:val="Heading3"/>
      </w:pPr>
      <w:bookmarkStart w:id="7" w:name="_Toc354068649"/>
      <w:r>
        <w:t>Major System Component #4: Popcorn.js</w:t>
      </w:r>
      <w:bookmarkEnd w:id="7"/>
    </w:p>
    <w:p w:rsidR="00281031" w:rsidRDefault="00E17B67" w:rsidP="00281031">
      <w:r>
        <w:t>The popcorn frame</w:t>
      </w:r>
      <w:r w:rsidR="00281031">
        <w:t xml:space="preserve">work </w:t>
      </w:r>
      <w:r w:rsidR="00DF7F4A">
        <w:t>is what allows us to make the different tags appear and disappear based on the timing within the videos.  There was support for the videos from YouTube and Vimeo.  This framework has the ability to check an embedded video in a sub-second manor and be able to trigger events based on the timing.</w:t>
      </w:r>
    </w:p>
    <w:p w:rsidR="00281031" w:rsidRDefault="00281031" w:rsidP="0073033A"/>
    <w:p w:rsidR="0073033A" w:rsidRDefault="005D0FFB" w:rsidP="005D0FFB">
      <w:pPr>
        <w:pStyle w:val="Heading2"/>
      </w:pPr>
      <w:bookmarkStart w:id="8" w:name="_Toc354068650"/>
      <w:r>
        <w:t>Systems Goals</w:t>
      </w:r>
      <w:bookmarkEnd w:id="8"/>
    </w:p>
    <w:p w:rsidR="004E3C5A" w:rsidRPr="005D0FFB" w:rsidRDefault="004E3C5A" w:rsidP="005D0FFB">
      <w:r>
        <w:t xml:space="preserve">System goals include giving the user the ability to use our application to make video part of the online social experience. We want the user to have a “Natural” user interface to make the </w:t>
      </w:r>
      <w:r w:rsidR="00E17B67">
        <w:t>tagging process simple for the user.  Also one major goal is to make the product as much as possible a social networking site.</w:t>
      </w:r>
    </w:p>
    <w:p w:rsidR="005D0FFB" w:rsidRDefault="005D0FFB" w:rsidP="005D0FFB">
      <w:pPr>
        <w:pStyle w:val="Heading2"/>
      </w:pPr>
      <w:bookmarkStart w:id="9" w:name="_Toc354068651"/>
      <w:r>
        <w:t xml:space="preserve">System </w:t>
      </w:r>
      <w:r w:rsidR="00CD4539">
        <w:t>Overview</w:t>
      </w:r>
      <w:r>
        <w:t xml:space="preserve"> and Diagram</w:t>
      </w:r>
      <w:bookmarkEnd w:id="9"/>
    </w:p>
    <w:p w:rsidR="00E17B67" w:rsidRDefault="00E17B67" w:rsidP="005D0FFB">
      <w:r>
        <w:t xml:space="preserve">Much of the project will depend on the various APIs that are needed to make the videos display and show up well on the web page.  We will also need to use the APIs to manage the users that access the site using Facebook and Google.   In addition to the APIs needed in the project there will be a database that is used to manage the different users and the tasks that they will be able to do.  There are many different things that will be going on </w:t>
      </w:r>
      <w:r w:rsidR="00C834CC">
        <w:t>per user such as knowing there favorites to logging in to the site.  The most significant system component is the popcorn.js framework that will actually allow us to make time based tags on the fly which is the main part of the project.</w:t>
      </w:r>
    </w:p>
    <w:p w:rsidR="005D0FFB" w:rsidRDefault="005D0FFB" w:rsidP="005D0FFB"/>
    <w:p w:rsidR="008C359C" w:rsidRDefault="003C60C1" w:rsidP="008C359C">
      <w:pPr>
        <w:keepNext/>
      </w:pPr>
      <w:r>
        <w:object w:dxaOrig="14566" w:dyaOrig="10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34.5pt" o:ole="">
            <v:imagedata r:id="rId8" o:title=""/>
          </v:shape>
          <o:OLEObject Type="Embed" ProgID="Visio.Drawing.15" ShapeID="_x0000_i1025" DrawAspect="Content" ObjectID="_1427828849" r:id="rId9"/>
        </w:object>
      </w:r>
    </w:p>
    <w:p w:rsidR="0073033A" w:rsidRDefault="0073033A" w:rsidP="0073033A"/>
    <w:p w:rsidR="00F03624" w:rsidRDefault="00F03624" w:rsidP="00F03624">
      <w:pPr>
        <w:pStyle w:val="Heading2"/>
      </w:pPr>
      <w:bookmarkStart w:id="10" w:name="_Toc354068652"/>
      <w:r>
        <w:t>Technologies Overview</w:t>
      </w:r>
      <w:bookmarkEnd w:id="10"/>
    </w:p>
    <w:p w:rsidR="00C834CC" w:rsidRDefault="006A209D" w:rsidP="00F03624">
      <w:r>
        <w:t>PHP</w:t>
      </w:r>
    </w:p>
    <w:p w:rsidR="006A209D" w:rsidRDefault="006A209D" w:rsidP="006A209D">
      <w:pPr>
        <w:pStyle w:val="ListParagraph"/>
        <w:numPr>
          <w:ilvl w:val="0"/>
          <w:numId w:val="6"/>
        </w:numPr>
      </w:pPr>
      <w:r>
        <w:t>Stands for PHP: Hypertext Preprocessor(recursive acronym)</w:t>
      </w:r>
    </w:p>
    <w:p w:rsidR="006A209D" w:rsidRDefault="006A209D" w:rsidP="006A209D">
      <w:pPr>
        <w:pStyle w:val="ListParagraph"/>
        <w:numPr>
          <w:ilvl w:val="0"/>
          <w:numId w:val="6"/>
        </w:numPr>
      </w:pPr>
      <w:r>
        <w:t>It is a server side scripting language that is designed for web development.</w:t>
      </w:r>
    </w:p>
    <w:p w:rsidR="006A209D" w:rsidRDefault="006A209D" w:rsidP="006A209D">
      <w:pPr>
        <w:pStyle w:val="ListParagraph"/>
        <w:numPr>
          <w:ilvl w:val="0"/>
          <w:numId w:val="6"/>
        </w:numPr>
      </w:pPr>
      <w:r>
        <w:t>Supports cross platform development</w:t>
      </w:r>
    </w:p>
    <w:p w:rsidR="003C2DCD" w:rsidRDefault="003C2DCD" w:rsidP="00F03624"/>
    <w:p w:rsidR="006A209D" w:rsidRDefault="00C834CC" w:rsidP="003C2DCD">
      <w:r>
        <w:t>HTML</w:t>
      </w:r>
      <w:r w:rsidR="003C2DCD">
        <w:t>5:</w:t>
      </w:r>
    </w:p>
    <w:p w:rsidR="006A209D" w:rsidRDefault="006A209D" w:rsidP="006A209D">
      <w:pPr>
        <w:pStyle w:val="ListParagraph"/>
        <w:numPr>
          <w:ilvl w:val="0"/>
          <w:numId w:val="7"/>
        </w:numPr>
      </w:pPr>
      <w:r>
        <w:t>A markup language that is for structuring and presenting content for websites</w:t>
      </w:r>
    </w:p>
    <w:p w:rsidR="006A209D" w:rsidRDefault="006A209D" w:rsidP="006A209D">
      <w:pPr>
        <w:pStyle w:val="ListParagraph"/>
        <w:numPr>
          <w:ilvl w:val="0"/>
          <w:numId w:val="7"/>
        </w:numPr>
      </w:pPr>
      <w:r>
        <w:t>Contains many more features than the previous versions of HTML</w:t>
      </w:r>
    </w:p>
    <w:p w:rsidR="003C2DCD" w:rsidRDefault="006A209D" w:rsidP="006A209D">
      <w:pPr>
        <w:pStyle w:val="ListParagraph"/>
        <w:numPr>
          <w:ilvl w:val="0"/>
          <w:numId w:val="7"/>
        </w:numPr>
      </w:pPr>
      <w:r>
        <w:t>Supports cross platform development</w:t>
      </w:r>
    </w:p>
    <w:p w:rsidR="006A209D" w:rsidRDefault="006A209D" w:rsidP="006A209D">
      <w:pPr>
        <w:pStyle w:val="ListParagraph"/>
        <w:ind w:left="1008" w:firstLine="0"/>
      </w:pPr>
    </w:p>
    <w:p w:rsidR="006A209D" w:rsidRDefault="00C834CC" w:rsidP="00F03624">
      <w:r>
        <w:t>JavaScript</w:t>
      </w:r>
      <w:r w:rsidR="003C2DCD">
        <w:t>:</w:t>
      </w:r>
    </w:p>
    <w:p w:rsidR="006A209D" w:rsidRDefault="006A209D" w:rsidP="006A209D">
      <w:pPr>
        <w:pStyle w:val="ListParagraph"/>
        <w:numPr>
          <w:ilvl w:val="0"/>
          <w:numId w:val="8"/>
        </w:numPr>
      </w:pPr>
      <w:r>
        <w:t>An interpreted client-side scripting language</w:t>
      </w:r>
    </w:p>
    <w:p w:rsidR="006A209D" w:rsidRDefault="006A209D" w:rsidP="006A209D">
      <w:pPr>
        <w:pStyle w:val="ListParagraph"/>
        <w:numPr>
          <w:ilvl w:val="0"/>
          <w:numId w:val="8"/>
        </w:numPr>
      </w:pPr>
      <w:r>
        <w:t>Used to make user interfaces more interactive</w:t>
      </w:r>
    </w:p>
    <w:p w:rsidR="006A209D" w:rsidRDefault="006A209D" w:rsidP="006A209D">
      <w:pPr>
        <w:pStyle w:val="ListParagraph"/>
        <w:numPr>
          <w:ilvl w:val="0"/>
          <w:numId w:val="8"/>
        </w:numPr>
      </w:pPr>
      <w:r>
        <w:t>Used to communicate asynchronously</w:t>
      </w:r>
    </w:p>
    <w:p w:rsidR="004A45C7" w:rsidRDefault="006A209D" w:rsidP="00A97DDF">
      <w:pPr>
        <w:pStyle w:val="ListParagraph"/>
        <w:numPr>
          <w:ilvl w:val="0"/>
          <w:numId w:val="8"/>
        </w:numPr>
      </w:pPr>
      <w:r>
        <w:t>Used to alter document content that the user sees dyna</w:t>
      </w:r>
      <w:r w:rsidR="00A97DDF">
        <w:t>mically</w:t>
      </w:r>
    </w:p>
    <w:p w:rsidR="00A97DDF" w:rsidRDefault="004A45C7" w:rsidP="00F03624">
      <w:r>
        <w:lastRenderedPageBreak/>
        <w:t>Popcorn.js:</w:t>
      </w:r>
    </w:p>
    <w:p w:rsidR="00A97DDF" w:rsidRDefault="00A97DDF" w:rsidP="00A97DDF">
      <w:pPr>
        <w:pStyle w:val="ListParagraph"/>
        <w:numPr>
          <w:ilvl w:val="0"/>
          <w:numId w:val="9"/>
        </w:numPr>
      </w:pPr>
      <w:r>
        <w:t>A JavaScript frame work for editing media in real time</w:t>
      </w:r>
    </w:p>
    <w:p w:rsidR="00A97DDF" w:rsidRDefault="00A97DDF" w:rsidP="00A97DDF">
      <w:pPr>
        <w:pStyle w:val="ListParagraph"/>
        <w:numPr>
          <w:ilvl w:val="0"/>
          <w:numId w:val="9"/>
        </w:numPr>
      </w:pPr>
      <w:r>
        <w:t>Able to edit media based on timing of the media</w:t>
      </w:r>
    </w:p>
    <w:p w:rsidR="00A97DDF" w:rsidRDefault="00A97DDF" w:rsidP="00A97DDF">
      <w:pPr>
        <w:pStyle w:val="ListParagraph"/>
        <w:numPr>
          <w:ilvl w:val="0"/>
          <w:numId w:val="9"/>
        </w:numPr>
      </w:pPr>
      <w:r>
        <w:t>We use it to control the main functionality of our site by displaying tags are specific times</w:t>
      </w:r>
    </w:p>
    <w:p w:rsidR="00A97DDF" w:rsidRDefault="00A97DDF" w:rsidP="00A97DDF">
      <w:pPr>
        <w:pStyle w:val="ListParagraph"/>
        <w:numPr>
          <w:ilvl w:val="0"/>
          <w:numId w:val="9"/>
        </w:numPr>
      </w:pPr>
      <w:r>
        <w:t>Support for YouTube and Vimeo</w:t>
      </w:r>
    </w:p>
    <w:p w:rsidR="00A97DDF" w:rsidRDefault="00A97DDF" w:rsidP="00A97DDF">
      <w:pPr>
        <w:pStyle w:val="ListParagraph"/>
        <w:numPr>
          <w:ilvl w:val="0"/>
          <w:numId w:val="9"/>
        </w:numPr>
      </w:pPr>
      <w:r>
        <w:t xml:space="preserve">Checks media in fractions of a second </w:t>
      </w:r>
    </w:p>
    <w:p w:rsidR="003C2DCD" w:rsidRDefault="003C2DCD" w:rsidP="00F03624"/>
    <w:p w:rsidR="00C834CC" w:rsidRDefault="00C834CC" w:rsidP="00F03624">
      <w:r>
        <w:t>Google APIs</w:t>
      </w:r>
      <w:r w:rsidR="003C2DCD">
        <w:t xml:space="preserve">: </w:t>
      </w:r>
    </w:p>
    <w:p w:rsidR="00A97DDF" w:rsidRDefault="00A97DDF" w:rsidP="00A97DDF">
      <w:pPr>
        <w:pStyle w:val="ListParagraph"/>
        <w:numPr>
          <w:ilvl w:val="0"/>
          <w:numId w:val="10"/>
        </w:numPr>
      </w:pPr>
      <w:r>
        <w:t>Google Maps API v3</w:t>
      </w:r>
    </w:p>
    <w:p w:rsidR="00A97DDF" w:rsidRDefault="00A97DDF" w:rsidP="00A97DDF">
      <w:pPr>
        <w:pStyle w:val="ListParagraph"/>
        <w:numPr>
          <w:ilvl w:val="1"/>
          <w:numId w:val="10"/>
        </w:numPr>
      </w:pPr>
      <w:r>
        <w:t>Using the maps API to display the map tags in our application</w:t>
      </w:r>
    </w:p>
    <w:p w:rsidR="00A97DDF" w:rsidRDefault="00A97DDF" w:rsidP="00A97DDF">
      <w:pPr>
        <w:pStyle w:val="ListParagraph"/>
        <w:numPr>
          <w:ilvl w:val="0"/>
          <w:numId w:val="10"/>
        </w:numPr>
      </w:pPr>
      <w:r>
        <w:t xml:space="preserve">Google+ API </w:t>
      </w:r>
    </w:p>
    <w:p w:rsidR="00A97DDF" w:rsidRDefault="00A97DDF" w:rsidP="00A97DDF">
      <w:pPr>
        <w:pStyle w:val="ListParagraph"/>
        <w:numPr>
          <w:ilvl w:val="1"/>
          <w:numId w:val="10"/>
        </w:numPr>
      </w:pPr>
      <w:r>
        <w:t>Added to allow the users to login with google accounts</w:t>
      </w:r>
    </w:p>
    <w:p w:rsidR="00A97DDF" w:rsidRDefault="00A97DDF" w:rsidP="00A97DDF">
      <w:pPr>
        <w:pStyle w:val="ListParagraph"/>
        <w:numPr>
          <w:ilvl w:val="0"/>
          <w:numId w:val="10"/>
        </w:numPr>
      </w:pPr>
      <w:r>
        <w:t>YouTube Data API v3</w:t>
      </w:r>
    </w:p>
    <w:p w:rsidR="00A97DDF" w:rsidRDefault="000456DF" w:rsidP="00A97DDF">
      <w:pPr>
        <w:pStyle w:val="ListParagraph"/>
        <w:numPr>
          <w:ilvl w:val="1"/>
          <w:numId w:val="10"/>
        </w:numPr>
      </w:pPr>
      <w:r>
        <w:t>Allows the</w:t>
      </w:r>
      <w:r w:rsidR="00A97DDF">
        <w:t xml:space="preserve"> access of the YouTube search</w:t>
      </w:r>
    </w:p>
    <w:p w:rsidR="00A97DDF" w:rsidRDefault="00A97DDF" w:rsidP="00A97DDF">
      <w:pPr>
        <w:pStyle w:val="ListParagraph"/>
        <w:numPr>
          <w:ilvl w:val="1"/>
          <w:numId w:val="10"/>
        </w:numPr>
      </w:pPr>
      <w:r>
        <w:t>Allow</w:t>
      </w:r>
      <w:r w:rsidR="000456DF">
        <w:t>s</w:t>
      </w:r>
      <w:r>
        <w:t xml:space="preserve"> users to upload videos to YouTube</w:t>
      </w:r>
    </w:p>
    <w:p w:rsidR="000456DF" w:rsidRDefault="00A97DDF" w:rsidP="000456DF">
      <w:pPr>
        <w:pStyle w:val="ListParagraph"/>
        <w:numPr>
          <w:ilvl w:val="1"/>
          <w:numId w:val="10"/>
        </w:numPr>
      </w:pPr>
      <w:r>
        <w:t xml:space="preserve">Allows </w:t>
      </w:r>
      <w:r w:rsidR="000456DF">
        <w:t>checks users uploads to YouTube</w:t>
      </w:r>
    </w:p>
    <w:p w:rsidR="004A45C7" w:rsidRDefault="004A45C7" w:rsidP="00F03624"/>
    <w:p w:rsidR="00C834CC" w:rsidRDefault="00C834CC" w:rsidP="00F03624">
      <w:r>
        <w:t>Facebook API</w:t>
      </w:r>
      <w:r w:rsidR="003C2DCD">
        <w:t xml:space="preserve">: </w:t>
      </w:r>
    </w:p>
    <w:p w:rsidR="000456DF" w:rsidRDefault="000456DF" w:rsidP="000456DF">
      <w:pPr>
        <w:pStyle w:val="ListParagraph"/>
        <w:numPr>
          <w:ilvl w:val="0"/>
          <w:numId w:val="11"/>
        </w:numPr>
      </w:pPr>
      <w:r>
        <w:t>Allows users to login using their Facebook accounts</w:t>
      </w:r>
    </w:p>
    <w:p w:rsidR="000456DF" w:rsidRDefault="000456DF" w:rsidP="000456DF">
      <w:pPr>
        <w:pStyle w:val="ListParagraph"/>
        <w:numPr>
          <w:ilvl w:val="0"/>
          <w:numId w:val="11"/>
        </w:numPr>
      </w:pPr>
      <w:r>
        <w:t>Allows users to see the friends that they have on Facebook</w:t>
      </w:r>
    </w:p>
    <w:p w:rsidR="000456DF" w:rsidRDefault="000456DF" w:rsidP="000456DF">
      <w:pPr>
        <w:pStyle w:val="ListParagraph"/>
        <w:numPr>
          <w:ilvl w:val="0"/>
          <w:numId w:val="11"/>
        </w:numPr>
      </w:pPr>
      <w:r>
        <w:t>Allows users to view profile pages from facebook</w:t>
      </w:r>
    </w:p>
    <w:p w:rsidR="004A45C7" w:rsidRDefault="004A45C7" w:rsidP="00F03624"/>
    <w:p w:rsidR="000456DF" w:rsidRDefault="00C834CC" w:rsidP="00F03624">
      <w:r>
        <w:t>jQuery</w:t>
      </w:r>
      <w:r w:rsidR="004A45C7">
        <w:t xml:space="preserve">:  </w:t>
      </w:r>
    </w:p>
    <w:p w:rsidR="000456DF" w:rsidRDefault="000456DF" w:rsidP="000456DF">
      <w:pPr>
        <w:pStyle w:val="ListParagraph"/>
        <w:numPr>
          <w:ilvl w:val="0"/>
          <w:numId w:val="12"/>
        </w:numPr>
      </w:pPr>
      <w:r>
        <w:t>A feature rich JavaScript library</w:t>
      </w:r>
    </w:p>
    <w:p w:rsidR="000456DF" w:rsidRDefault="000456DF" w:rsidP="000456DF">
      <w:pPr>
        <w:pStyle w:val="ListParagraph"/>
        <w:numPr>
          <w:ilvl w:val="0"/>
          <w:numId w:val="12"/>
        </w:numPr>
      </w:pPr>
      <w:r>
        <w:t>Allows for</w:t>
      </w:r>
      <w:r w:rsidR="00AE6205">
        <w:t xml:space="preserve"> simpler</w:t>
      </w:r>
      <w:r>
        <w:t xml:space="preserve"> </w:t>
      </w:r>
      <w:r w:rsidR="00AE6205">
        <w:t xml:space="preserve">dynamic </w:t>
      </w:r>
      <w:r>
        <w:t>HTML traversal/modificati</w:t>
      </w:r>
      <w:r w:rsidR="00AE6205">
        <w:t>on</w:t>
      </w:r>
    </w:p>
    <w:p w:rsidR="00AE6205" w:rsidRDefault="00AE6205" w:rsidP="000456DF">
      <w:pPr>
        <w:pStyle w:val="ListParagraph"/>
        <w:numPr>
          <w:ilvl w:val="0"/>
          <w:numId w:val="12"/>
        </w:numPr>
      </w:pPr>
      <w:r>
        <w:t>Allows for simpler dynamic animation and Ajax coding</w:t>
      </w:r>
    </w:p>
    <w:p w:rsidR="00AE6205" w:rsidRDefault="00AE6205" w:rsidP="000456DF">
      <w:pPr>
        <w:pStyle w:val="ListParagraph"/>
        <w:numPr>
          <w:ilvl w:val="0"/>
          <w:numId w:val="12"/>
        </w:numPr>
      </w:pPr>
      <w:r>
        <w:t>Multi-browser support</w:t>
      </w:r>
    </w:p>
    <w:p w:rsidR="00AE6205" w:rsidRDefault="00AE6205" w:rsidP="00F03624"/>
    <w:p w:rsidR="00AE6205" w:rsidRDefault="00C834CC" w:rsidP="00F03624">
      <w:r>
        <w:t>V</w:t>
      </w:r>
      <w:r w:rsidR="004A45C7">
        <w:t>i</w:t>
      </w:r>
      <w:r>
        <w:t>emo</w:t>
      </w:r>
      <w:r w:rsidR="004A45C7">
        <w:t>:</w:t>
      </w:r>
    </w:p>
    <w:p w:rsidR="00C834CC" w:rsidRDefault="004A45C7" w:rsidP="00AE6205">
      <w:pPr>
        <w:pStyle w:val="ListParagraph"/>
        <w:numPr>
          <w:ilvl w:val="0"/>
          <w:numId w:val="13"/>
        </w:numPr>
      </w:pPr>
      <w:r>
        <w:t>A website for hosting videos.</w:t>
      </w:r>
    </w:p>
    <w:p w:rsidR="004A45C7" w:rsidRDefault="004A45C7" w:rsidP="00F03624"/>
    <w:p w:rsidR="00AE6205" w:rsidRDefault="00C834CC" w:rsidP="00F03624">
      <w:r>
        <w:t>YouTube</w:t>
      </w:r>
      <w:r w:rsidR="004A45C7">
        <w:t xml:space="preserve">: </w:t>
      </w:r>
    </w:p>
    <w:p w:rsidR="00C834CC" w:rsidRDefault="004A45C7" w:rsidP="00AE6205">
      <w:pPr>
        <w:pStyle w:val="ListParagraph"/>
        <w:numPr>
          <w:ilvl w:val="0"/>
          <w:numId w:val="13"/>
        </w:numPr>
      </w:pPr>
      <w:r>
        <w:t>A website for hosting videos.</w:t>
      </w:r>
    </w:p>
    <w:p w:rsidR="00AE6205" w:rsidRDefault="00AE6205" w:rsidP="00AE6205">
      <w:pPr>
        <w:pStyle w:val="ListParagraph"/>
        <w:numPr>
          <w:ilvl w:val="0"/>
          <w:numId w:val="13"/>
        </w:numPr>
      </w:pPr>
      <w:r>
        <w:t>Contains many useful APIs</w:t>
      </w:r>
    </w:p>
    <w:p w:rsidR="004A45C7" w:rsidRDefault="004A45C7" w:rsidP="00F03624"/>
    <w:p w:rsidR="00C834CC" w:rsidRDefault="00C834CC" w:rsidP="004A45C7">
      <w:r>
        <w:t>MySQL</w:t>
      </w:r>
      <w:r w:rsidR="004A45C7">
        <w:t xml:space="preserve">: </w:t>
      </w:r>
    </w:p>
    <w:p w:rsidR="00B255BF" w:rsidRDefault="00B255BF" w:rsidP="00B255BF">
      <w:pPr>
        <w:pStyle w:val="ListParagraph"/>
        <w:numPr>
          <w:ilvl w:val="0"/>
          <w:numId w:val="14"/>
        </w:numPr>
      </w:pPr>
      <w:r>
        <w:t>Open source relational database management system</w:t>
      </w:r>
    </w:p>
    <w:p w:rsidR="00B255BF" w:rsidRDefault="00B255BF" w:rsidP="00B255BF">
      <w:pPr>
        <w:pStyle w:val="ListParagraph"/>
        <w:numPr>
          <w:ilvl w:val="0"/>
          <w:numId w:val="14"/>
        </w:numPr>
      </w:pPr>
      <w:r>
        <w:t xml:space="preserve">Allows </w:t>
      </w:r>
      <w:r w:rsidR="00DF6A5A">
        <w:t>for multi-user access to a number of databases</w:t>
      </w:r>
    </w:p>
    <w:p w:rsidR="00F03624" w:rsidRDefault="00F03624" w:rsidP="00F03624">
      <w:pPr>
        <w:pStyle w:val="Heading1"/>
      </w:pPr>
      <w:bookmarkStart w:id="11" w:name="_Toc354068653"/>
      <w:r>
        <w:lastRenderedPageBreak/>
        <w:t>Project Overview</w:t>
      </w:r>
      <w:bookmarkEnd w:id="11"/>
    </w:p>
    <w:p w:rsidR="00F03624" w:rsidRPr="00F03624" w:rsidRDefault="004A56BB" w:rsidP="00F03624">
      <w:r>
        <w:t>This section will provide some of the team roles and the way the project is managed and kept on track.</w:t>
      </w:r>
    </w:p>
    <w:p w:rsidR="00EE70A8" w:rsidRDefault="00EE70A8" w:rsidP="00CD4539">
      <w:pPr>
        <w:pStyle w:val="Heading2"/>
      </w:pPr>
      <w:bookmarkStart w:id="12" w:name="_Toc354068654"/>
      <w:r>
        <w:t>Team Members and Roles</w:t>
      </w:r>
      <w:bookmarkEnd w:id="12"/>
    </w:p>
    <w:p w:rsidR="004A56BB" w:rsidRPr="004A56BB" w:rsidRDefault="004A56BB" w:rsidP="004A56BB">
      <w:pPr>
        <w:ind w:firstLine="0"/>
        <w:rPr>
          <w:rStyle w:val="SubtleEmphasis"/>
          <w:color w:val="auto"/>
        </w:rPr>
      </w:pPr>
      <w:r w:rsidRPr="004A56BB">
        <w:t xml:space="preserve">The two members of the project are </w:t>
      </w:r>
      <w:r w:rsidRPr="004A56BB">
        <w:rPr>
          <w:rStyle w:val="SubtleEmphasis"/>
          <w:i w:val="0"/>
          <w:color w:val="auto"/>
        </w:rPr>
        <w:t xml:space="preserve">Anudeep Potlapally and Travis Rous.  Each </w:t>
      </w:r>
      <w:r w:rsidR="006A3423" w:rsidRPr="004A56BB">
        <w:rPr>
          <w:rStyle w:val="SubtleEmphasis"/>
          <w:i w:val="0"/>
          <w:color w:val="auto"/>
        </w:rPr>
        <w:t>member</w:t>
      </w:r>
      <w:r w:rsidRPr="004A56BB">
        <w:rPr>
          <w:rStyle w:val="SubtleEmphasis"/>
          <w:i w:val="0"/>
          <w:color w:val="auto"/>
        </w:rPr>
        <w:t xml:space="preserve"> is responsible for atten</w:t>
      </w:r>
      <w:r>
        <w:rPr>
          <w:rStyle w:val="SubtleEmphasis"/>
          <w:i w:val="0"/>
          <w:color w:val="auto"/>
        </w:rPr>
        <w:t>ding the scrum meetings and doing what is assigned to them after each meeting.</w:t>
      </w:r>
      <w:r w:rsidR="002B472E">
        <w:rPr>
          <w:rStyle w:val="SubtleEmphasis"/>
          <w:i w:val="0"/>
          <w:color w:val="auto"/>
        </w:rPr>
        <w:t xml:space="preserve"> There are only two team members so there is much overlap in the roles, however Anudeep was the official contact to the client.  Travis had more of a testing role as well.</w:t>
      </w:r>
    </w:p>
    <w:p w:rsidR="00EE70A8" w:rsidRDefault="00EE70A8" w:rsidP="0073033A"/>
    <w:p w:rsidR="00F03624" w:rsidRDefault="00F03624" w:rsidP="00F03624">
      <w:pPr>
        <w:pStyle w:val="Heading2"/>
      </w:pPr>
      <w:bookmarkStart w:id="13" w:name="_Toc354068655"/>
      <w:r>
        <w:t>Project Management Approach</w:t>
      </w:r>
      <w:bookmarkEnd w:id="13"/>
    </w:p>
    <w:p w:rsidR="004A56BB" w:rsidRDefault="004A56BB" w:rsidP="00F03624">
      <w:r>
        <w:t xml:space="preserve">We are using the Scrum development cycle to manage the project.  </w:t>
      </w:r>
      <w:r w:rsidR="006A3423">
        <w:t>This consists</w:t>
      </w:r>
      <w:r>
        <w:t xml:space="preserve"> of almost daily scrum meetings that are less than 5 minutes each</w:t>
      </w:r>
      <w:r w:rsidR="002B472E">
        <w:t xml:space="preserve"> (minimum bi-weekly)</w:t>
      </w:r>
      <w:r>
        <w:t>.  There are sprints that range from</w:t>
      </w:r>
      <w:r w:rsidR="00B85AE7">
        <w:t xml:space="preserve"> 2 to 3 weeks.  We are using GitHub and Trello to manage our code and progress over time.  Trello is like a digital board </w:t>
      </w:r>
      <w:r w:rsidR="00077472">
        <w:t>with task card that are able to be moved from to show the progress we have done in the current sprint and assign some cards to have a higher priority than others to show the significance of each task or what is left for each task at hand.</w:t>
      </w:r>
    </w:p>
    <w:p w:rsidR="004520C3" w:rsidRDefault="00DC45EB" w:rsidP="004520C3">
      <w:pPr>
        <w:pStyle w:val="Heading2"/>
      </w:pPr>
      <w:bookmarkStart w:id="14" w:name="_Toc354068656"/>
      <w:r>
        <w:t>Sprint</w:t>
      </w:r>
      <w:r w:rsidR="004520C3">
        <w:t xml:space="preserve"> Overview</w:t>
      </w:r>
      <w:bookmarkEnd w:id="14"/>
    </w:p>
    <w:p w:rsidR="00077472" w:rsidRDefault="00077472" w:rsidP="004520C3">
      <w:r>
        <w:t xml:space="preserve">The major phases in the project are as </w:t>
      </w:r>
      <w:r w:rsidR="00C2011B">
        <w:t>follows (We will explain in greater detail in the next few sections)</w:t>
      </w:r>
      <w:r>
        <w:t>:</w:t>
      </w:r>
    </w:p>
    <w:p w:rsidR="00DC45EB" w:rsidRPr="0074457A" w:rsidRDefault="00DC45EB" w:rsidP="00DC45EB">
      <w:pPr>
        <w:spacing w:after="0"/>
        <w:ind w:firstLine="0"/>
        <w:rPr>
          <w:rFonts w:eastAsia="Times New Roman" w:cs="Tahoma"/>
          <w:color w:val="000000"/>
        </w:rPr>
      </w:pPr>
      <w:r>
        <w:rPr>
          <w:rFonts w:eastAsia="Times New Roman" w:cs="Arial"/>
          <w:color w:val="000000"/>
        </w:rPr>
        <w:t>Sprint</w:t>
      </w:r>
      <w:r w:rsidRPr="0074457A">
        <w:rPr>
          <w:rFonts w:eastAsia="Times New Roman" w:cs="Arial"/>
          <w:color w:val="000000"/>
        </w:rPr>
        <w:t xml:space="preserve"> I:</w:t>
      </w:r>
      <w:r w:rsidRPr="0074457A">
        <w:rPr>
          <w:rFonts w:eastAsia="Times New Roman" w:cs="Tahoma"/>
          <w:color w:val="000000"/>
        </w:rPr>
        <w:br/>
      </w:r>
      <w:r w:rsidRPr="0074457A">
        <w:rPr>
          <w:rFonts w:eastAsia="Times New Roman" w:cs="Arial"/>
          <w:color w:val="000000"/>
        </w:rPr>
        <w:tab/>
        <w:t>Embed videos from 3rd party sources.</w:t>
      </w:r>
      <w:r w:rsidRPr="0074457A">
        <w:rPr>
          <w:rFonts w:eastAsia="Times New Roman" w:cs="Tahoma"/>
          <w:color w:val="000000"/>
        </w:rPr>
        <w:br/>
      </w:r>
      <w:r>
        <w:rPr>
          <w:rFonts w:eastAsia="Times New Roman" w:cs="Arial"/>
          <w:color w:val="000000"/>
        </w:rPr>
        <w:t>Sprint</w:t>
      </w:r>
      <w:r w:rsidRPr="0074457A">
        <w:rPr>
          <w:rFonts w:eastAsia="Times New Roman" w:cs="Arial"/>
          <w:color w:val="000000"/>
        </w:rPr>
        <w:t xml:space="preserve"> II:</w:t>
      </w:r>
      <w:r w:rsidRPr="0074457A">
        <w:rPr>
          <w:rFonts w:eastAsia="Times New Roman" w:cs="Tahoma"/>
          <w:color w:val="000000"/>
        </w:rPr>
        <w:br/>
      </w:r>
      <w:r w:rsidRPr="0074457A">
        <w:rPr>
          <w:rFonts w:eastAsia="Times New Roman" w:cs="Arial"/>
          <w:color w:val="000000"/>
        </w:rPr>
        <w:tab/>
        <w:t>Implement feature to play videos from YouTube using Popcorn.js.</w:t>
      </w:r>
    </w:p>
    <w:p w:rsidR="00DC45EB" w:rsidRPr="0074457A" w:rsidRDefault="00DC45EB" w:rsidP="00DC45EB">
      <w:pPr>
        <w:spacing w:after="0"/>
        <w:ind w:firstLine="720"/>
        <w:rPr>
          <w:rFonts w:eastAsia="Times New Roman" w:cs="Tahoma"/>
          <w:color w:val="000000"/>
        </w:rPr>
      </w:pPr>
      <w:r>
        <w:rPr>
          <w:rFonts w:eastAsia="Times New Roman" w:cs="Arial"/>
          <w:color w:val="000000"/>
        </w:rPr>
        <w:t>Link video player to HTML elements</w:t>
      </w:r>
      <w:r w:rsidRPr="0074457A">
        <w:rPr>
          <w:rFonts w:eastAsia="Times New Roman" w:cs="Arial"/>
          <w:color w:val="000000"/>
        </w:rPr>
        <w:t xml:space="preserve"> to display hard-coded tag information.</w:t>
      </w:r>
    </w:p>
    <w:p w:rsidR="00DC45EB" w:rsidRPr="0074457A" w:rsidRDefault="00DC45EB" w:rsidP="00DC45EB">
      <w:pPr>
        <w:spacing w:after="0"/>
        <w:ind w:firstLine="720"/>
        <w:rPr>
          <w:rFonts w:eastAsia="Times New Roman" w:cs="Tahoma"/>
          <w:color w:val="000000"/>
        </w:rPr>
      </w:pPr>
      <w:r w:rsidRPr="0074457A">
        <w:rPr>
          <w:rFonts w:eastAsia="Times New Roman" w:cs="Arial"/>
          <w:color w:val="000000"/>
        </w:rPr>
        <w:t>Use Database to save and retrieve tags.</w:t>
      </w:r>
    </w:p>
    <w:p w:rsidR="00DC45EB" w:rsidRDefault="00DC45EB" w:rsidP="00DC45EB">
      <w:pPr>
        <w:ind w:firstLine="0"/>
        <w:rPr>
          <w:rFonts w:eastAsia="Times New Roman" w:cs="Arial"/>
          <w:color w:val="000000"/>
        </w:rPr>
      </w:pPr>
      <w:r>
        <w:rPr>
          <w:rFonts w:eastAsia="Times New Roman" w:cs="Arial"/>
          <w:color w:val="000000"/>
        </w:rPr>
        <w:t>Sprint</w:t>
      </w:r>
      <w:r w:rsidRPr="0074457A">
        <w:rPr>
          <w:rFonts w:eastAsia="Times New Roman" w:cs="Arial"/>
          <w:color w:val="000000"/>
        </w:rPr>
        <w:t xml:space="preserve"> III:</w:t>
      </w:r>
      <w:r w:rsidRPr="0074457A">
        <w:rPr>
          <w:rFonts w:eastAsia="Times New Roman" w:cs="Tahoma"/>
          <w:color w:val="000000"/>
        </w:rPr>
        <w:br/>
      </w:r>
      <w:r w:rsidRPr="0074457A">
        <w:rPr>
          <w:rFonts w:eastAsia="Times New Roman" w:cs="Arial"/>
          <w:color w:val="000000"/>
        </w:rPr>
        <w:tab/>
        <w:t>Implement feature to play videos from other possible sources</w:t>
      </w:r>
      <w:r>
        <w:rPr>
          <w:rFonts w:eastAsia="Times New Roman" w:cs="Arial"/>
          <w:color w:val="000000"/>
        </w:rPr>
        <w:t>.</w:t>
      </w:r>
    </w:p>
    <w:p w:rsidR="00DC45EB" w:rsidRDefault="00DC45EB" w:rsidP="00DC45EB">
      <w:pPr>
        <w:ind w:firstLine="720"/>
        <w:rPr>
          <w:rFonts w:eastAsia="Times New Roman" w:cs="Arial"/>
          <w:color w:val="000000"/>
        </w:rPr>
      </w:pPr>
      <w:r>
        <w:rPr>
          <w:rFonts w:eastAsia="Times New Roman" w:cs="Arial"/>
          <w:color w:val="000000"/>
        </w:rPr>
        <w:t>D</w:t>
      </w:r>
      <w:r w:rsidRPr="0074457A">
        <w:rPr>
          <w:rFonts w:eastAsia="Times New Roman" w:cs="Arial"/>
          <w:color w:val="000000"/>
        </w:rPr>
        <w:t>isplay multiple tag types simultaneously.</w:t>
      </w:r>
    </w:p>
    <w:p w:rsidR="00DC45EB" w:rsidRDefault="00DC45EB" w:rsidP="00DC45EB">
      <w:pPr>
        <w:ind w:firstLine="0"/>
        <w:rPr>
          <w:rFonts w:eastAsia="Times New Roman" w:cs="Arial"/>
          <w:color w:val="000000"/>
        </w:rPr>
      </w:pPr>
      <w:r>
        <w:rPr>
          <w:rFonts w:eastAsia="Times New Roman" w:cs="Arial"/>
          <w:color w:val="000000"/>
        </w:rPr>
        <w:t>Sprint IV:</w:t>
      </w:r>
    </w:p>
    <w:p w:rsidR="00DC45EB" w:rsidRDefault="00DC45EB" w:rsidP="00DC45EB">
      <w:pPr>
        <w:ind w:firstLine="0"/>
        <w:rPr>
          <w:rFonts w:eastAsia="Times New Roman" w:cs="Arial"/>
          <w:color w:val="000000"/>
        </w:rPr>
      </w:pPr>
      <w:r>
        <w:rPr>
          <w:rFonts w:eastAsia="Times New Roman" w:cs="Arial"/>
          <w:color w:val="000000"/>
        </w:rPr>
        <w:tab/>
        <w:t>Started work on an upload page</w:t>
      </w:r>
    </w:p>
    <w:p w:rsidR="00DC45EB" w:rsidRDefault="00DC45EB" w:rsidP="00DC45EB">
      <w:pPr>
        <w:ind w:firstLine="720"/>
        <w:rPr>
          <w:rFonts w:eastAsia="Times New Roman" w:cs="Arial"/>
          <w:color w:val="000000"/>
        </w:rPr>
      </w:pPr>
      <w:r>
        <w:rPr>
          <w:rFonts w:eastAsia="Times New Roman" w:cs="Arial"/>
          <w:color w:val="000000"/>
        </w:rPr>
        <w:t>YouTube search was implemented.</w:t>
      </w:r>
    </w:p>
    <w:p w:rsidR="00DC45EB" w:rsidRDefault="00DC45EB" w:rsidP="00DC45EB">
      <w:pPr>
        <w:ind w:firstLine="0"/>
        <w:rPr>
          <w:rFonts w:eastAsia="Times New Roman" w:cs="Arial"/>
          <w:color w:val="000000"/>
        </w:rPr>
      </w:pPr>
      <w:r>
        <w:rPr>
          <w:rFonts w:eastAsia="Times New Roman" w:cs="Arial"/>
          <w:color w:val="000000"/>
        </w:rPr>
        <w:t>Sprint V:</w:t>
      </w:r>
    </w:p>
    <w:p w:rsidR="00DC45EB" w:rsidRDefault="00DC45EB" w:rsidP="00DC45EB">
      <w:pPr>
        <w:ind w:firstLine="0"/>
        <w:rPr>
          <w:rFonts w:eastAsia="Times New Roman" w:cs="Arial"/>
          <w:color w:val="000000"/>
        </w:rPr>
      </w:pPr>
      <w:r>
        <w:rPr>
          <w:rFonts w:eastAsia="Times New Roman" w:cs="Arial"/>
          <w:color w:val="000000"/>
        </w:rPr>
        <w:tab/>
        <w:t xml:space="preserve">Updated favorites page to include the users profile picture from Facebook. </w:t>
      </w:r>
    </w:p>
    <w:p w:rsidR="00DC45EB" w:rsidRDefault="00DC45EB" w:rsidP="00DC45EB">
      <w:pPr>
        <w:ind w:firstLine="0"/>
        <w:rPr>
          <w:rFonts w:eastAsia="Times New Roman" w:cs="Arial"/>
          <w:color w:val="000000"/>
        </w:rPr>
      </w:pPr>
      <w:r>
        <w:rPr>
          <w:rFonts w:eastAsia="Times New Roman" w:cs="Arial"/>
          <w:color w:val="000000"/>
        </w:rPr>
        <w:tab/>
        <w:t>Added a friends page.</w:t>
      </w:r>
    </w:p>
    <w:p w:rsidR="00DC45EB" w:rsidRDefault="00DC45EB" w:rsidP="00DC45EB">
      <w:pPr>
        <w:ind w:firstLine="0"/>
        <w:rPr>
          <w:rFonts w:eastAsia="Times New Roman" w:cs="Arial"/>
          <w:color w:val="000000"/>
        </w:rPr>
      </w:pPr>
      <w:r>
        <w:rPr>
          <w:rFonts w:eastAsia="Times New Roman" w:cs="Arial"/>
          <w:color w:val="000000"/>
        </w:rPr>
        <w:tab/>
        <w:t>CSS experimentation.</w:t>
      </w:r>
    </w:p>
    <w:p w:rsidR="00DC45EB" w:rsidRDefault="00DC45EB" w:rsidP="00DC45EB">
      <w:pPr>
        <w:ind w:firstLine="0"/>
        <w:rPr>
          <w:rFonts w:eastAsia="Times New Roman" w:cs="Arial"/>
          <w:color w:val="000000"/>
        </w:rPr>
      </w:pPr>
      <w:r>
        <w:rPr>
          <w:rFonts w:eastAsia="Times New Roman" w:cs="Arial"/>
          <w:color w:val="000000"/>
        </w:rPr>
        <w:tab/>
        <w:t>Vimeo integration.</w:t>
      </w:r>
    </w:p>
    <w:p w:rsidR="00DC45EB" w:rsidRDefault="00DC45EB" w:rsidP="00DC45EB">
      <w:pPr>
        <w:ind w:firstLine="0"/>
        <w:rPr>
          <w:rFonts w:eastAsia="Times New Roman" w:cs="Arial"/>
          <w:color w:val="000000"/>
        </w:rPr>
      </w:pPr>
      <w:r>
        <w:rPr>
          <w:rFonts w:eastAsia="Times New Roman" w:cs="Arial"/>
          <w:color w:val="000000"/>
        </w:rPr>
        <w:tab/>
        <w:t>Search and Loading of videos now in the same bar</w:t>
      </w:r>
    </w:p>
    <w:p w:rsidR="00DC45EB" w:rsidRDefault="00DC45EB" w:rsidP="00DC45EB">
      <w:pPr>
        <w:ind w:firstLine="0"/>
        <w:rPr>
          <w:rFonts w:eastAsia="Times New Roman" w:cs="Arial"/>
          <w:color w:val="000000"/>
        </w:rPr>
      </w:pPr>
      <w:r>
        <w:rPr>
          <w:rFonts w:eastAsia="Times New Roman" w:cs="Arial"/>
          <w:color w:val="000000"/>
        </w:rPr>
        <w:tab/>
        <w:t>Linked Facebook and Google accounts.</w:t>
      </w:r>
    </w:p>
    <w:p w:rsidR="00DC45EB" w:rsidRDefault="00DC45EB" w:rsidP="00DC45EB">
      <w:pPr>
        <w:ind w:firstLine="0"/>
        <w:rPr>
          <w:rFonts w:eastAsia="Times New Roman" w:cs="Arial"/>
          <w:color w:val="000000"/>
        </w:rPr>
      </w:pPr>
      <w:r>
        <w:rPr>
          <w:rFonts w:eastAsia="Times New Roman" w:cs="Arial"/>
          <w:color w:val="000000"/>
        </w:rPr>
        <w:lastRenderedPageBreak/>
        <w:t>Sprint VI:</w:t>
      </w:r>
    </w:p>
    <w:p w:rsidR="00DC45EB" w:rsidRPr="0074457A" w:rsidRDefault="00DC45EB" w:rsidP="00DC45EB">
      <w:pPr>
        <w:ind w:firstLine="0"/>
      </w:pPr>
      <w:r>
        <w:rPr>
          <w:rFonts w:eastAsia="Times New Roman" w:cs="Arial"/>
          <w:color w:val="000000"/>
        </w:rPr>
        <w:tab/>
        <w:t>Finished Requirements and started testing</w:t>
      </w:r>
    </w:p>
    <w:p w:rsidR="00DC45EB" w:rsidRDefault="00DC45EB" w:rsidP="004520C3"/>
    <w:p w:rsidR="00077472" w:rsidRDefault="00DC45EB" w:rsidP="00077472">
      <w:pPr>
        <w:pStyle w:val="Heading3"/>
      </w:pPr>
      <w:bookmarkStart w:id="15" w:name="_Toc354068657"/>
      <w:r>
        <w:t xml:space="preserve">Sprint </w:t>
      </w:r>
      <w:r w:rsidR="00077472">
        <w:t>1: Initial prototype</w:t>
      </w:r>
      <w:bookmarkEnd w:id="15"/>
    </w:p>
    <w:p w:rsidR="00077472" w:rsidRDefault="00077472" w:rsidP="004520C3">
      <w:r>
        <w:t>The initial prototype was needed to get our idea out to the client and make sure that we were on the same page.</w:t>
      </w:r>
      <w:r w:rsidR="00DF7F4A">
        <w:t xml:space="preserve"> We were also able to get the videos embedded into the site.  There was also research for finding the many different APIs and other frameworks that would be useful to us in the future of the project.</w:t>
      </w:r>
      <w:r w:rsidR="006620A4">
        <w:t xml:space="preserve"> </w:t>
      </w:r>
    </w:p>
    <w:p w:rsidR="006620A4" w:rsidRDefault="006620A4" w:rsidP="004520C3"/>
    <w:p w:rsidR="006620A4" w:rsidRDefault="006620A4" w:rsidP="004520C3">
      <w:r>
        <w:t>Overview of sprint:</w:t>
      </w:r>
    </w:p>
    <w:p w:rsidR="006620A4" w:rsidRDefault="006620A4" w:rsidP="006620A4">
      <w:pPr>
        <w:pStyle w:val="ListParagraph"/>
        <w:numPr>
          <w:ilvl w:val="0"/>
          <w:numId w:val="16"/>
        </w:numPr>
      </w:pPr>
      <w:r>
        <w:t>Created prototype</w:t>
      </w:r>
    </w:p>
    <w:p w:rsidR="006620A4" w:rsidRDefault="006620A4" w:rsidP="006620A4">
      <w:pPr>
        <w:pStyle w:val="ListParagraph"/>
        <w:numPr>
          <w:ilvl w:val="0"/>
          <w:numId w:val="16"/>
        </w:numPr>
      </w:pPr>
      <w:r>
        <w:t>Finished the client agreement</w:t>
      </w:r>
    </w:p>
    <w:p w:rsidR="006620A4" w:rsidRDefault="006620A4" w:rsidP="006620A4">
      <w:pPr>
        <w:pStyle w:val="ListParagraph"/>
        <w:numPr>
          <w:ilvl w:val="0"/>
          <w:numId w:val="16"/>
        </w:numPr>
      </w:pPr>
      <w:r>
        <w:t>Prepared for client presentation</w:t>
      </w:r>
    </w:p>
    <w:p w:rsidR="006620A4" w:rsidRDefault="006620A4" w:rsidP="006620A4">
      <w:pPr>
        <w:pStyle w:val="ListParagraph"/>
        <w:numPr>
          <w:ilvl w:val="0"/>
          <w:numId w:val="16"/>
        </w:numPr>
      </w:pPr>
      <w:r>
        <w:t>Cut up the project (know when to do what)</w:t>
      </w:r>
    </w:p>
    <w:p w:rsidR="006620A4" w:rsidRDefault="006620A4" w:rsidP="006620A4">
      <w:pPr>
        <w:pStyle w:val="ListParagraph"/>
        <w:numPr>
          <w:ilvl w:val="0"/>
          <w:numId w:val="16"/>
        </w:numPr>
      </w:pPr>
      <w:r>
        <w:t>We defined some project boundaries</w:t>
      </w:r>
    </w:p>
    <w:p w:rsidR="006620A4" w:rsidRDefault="006620A4" w:rsidP="006620A4">
      <w:pPr>
        <w:pStyle w:val="ListParagraph"/>
        <w:numPr>
          <w:ilvl w:val="0"/>
          <w:numId w:val="16"/>
        </w:numPr>
      </w:pPr>
      <w:r>
        <w:t>Also defined a set of tools that are were going to be used</w:t>
      </w:r>
    </w:p>
    <w:p w:rsidR="006620A4" w:rsidRDefault="006620A4" w:rsidP="006620A4">
      <w:r>
        <w:t>Some of the early goals</w:t>
      </w:r>
    </w:p>
    <w:p w:rsidR="006620A4" w:rsidRDefault="006620A4" w:rsidP="006620A4">
      <w:pPr>
        <w:pStyle w:val="ListParagraph"/>
        <w:numPr>
          <w:ilvl w:val="0"/>
          <w:numId w:val="17"/>
        </w:numPr>
      </w:pPr>
      <w:r>
        <w:t>Play videos in the application</w:t>
      </w:r>
    </w:p>
    <w:p w:rsidR="006620A4" w:rsidRDefault="006620A4" w:rsidP="006620A4">
      <w:pPr>
        <w:pStyle w:val="ListParagraph"/>
        <w:numPr>
          <w:ilvl w:val="0"/>
          <w:numId w:val="17"/>
        </w:numPr>
      </w:pPr>
      <w:r>
        <w:t>Play videos from major sites</w:t>
      </w:r>
    </w:p>
    <w:p w:rsidR="006620A4" w:rsidRDefault="006620A4" w:rsidP="006620A4">
      <w:pPr>
        <w:pStyle w:val="ListParagraph"/>
        <w:numPr>
          <w:ilvl w:val="0"/>
          <w:numId w:val="17"/>
        </w:numPr>
      </w:pPr>
      <w:r>
        <w:t>Create a database to store some video information</w:t>
      </w:r>
    </w:p>
    <w:p w:rsidR="006620A4" w:rsidRDefault="006620A4" w:rsidP="006620A4">
      <w:pPr>
        <w:pStyle w:val="ListParagraph"/>
        <w:numPr>
          <w:ilvl w:val="0"/>
          <w:numId w:val="17"/>
        </w:numPr>
      </w:pPr>
      <w:r>
        <w:t>Social network ready</w:t>
      </w:r>
    </w:p>
    <w:p w:rsidR="006620A4" w:rsidRDefault="006620A4" w:rsidP="006620A4">
      <w:pPr>
        <w:pStyle w:val="ListParagraph"/>
        <w:numPr>
          <w:ilvl w:val="0"/>
          <w:numId w:val="17"/>
        </w:numPr>
      </w:pPr>
      <w:r>
        <w:t>Selecting video tag points</w:t>
      </w:r>
    </w:p>
    <w:p w:rsidR="006620A4" w:rsidRDefault="006620A4" w:rsidP="006620A4">
      <w:pPr>
        <w:pStyle w:val="ListParagraph"/>
        <w:numPr>
          <w:ilvl w:val="0"/>
          <w:numId w:val="17"/>
        </w:numPr>
      </w:pPr>
      <w:r>
        <w:t>Create the list of tag types</w:t>
      </w:r>
    </w:p>
    <w:p w:rsidR="006620A4" w:rsidRDefault="00535B4C" w:rsidP="006620A4">
      <w:pPr>
        <w:pStyle w:val="ListParagraph"/>
        <w:numPr>
          <w:ilvl w:val="0"/>
          <w:numId w:val="17"/>
        </w:numPr>
      </w:pPr>
      <w:r>
        <w:t>Have a simple way to make the tags editable</w:t>
      </w:r>
    </w:p>
    <w:p w:rsidR="00535B4C" w:rsidRDefault="00535B4C" w:rsidP="006620A4">
      <w:pPr>
        <w:pStyle w:val="ListParagraph"/>
        <w:numPr>
          <w:ilvl w:val="0"/>
          <w:numId w:val="17"/>
        </w:numPr>
      </w:pPr>
      <w:r>
        <w:t>Filters</w:t>
      </w:r>
    </w:p>
    <w:p w:rsidR="00535B4C" w:rsidRDefault="00535B4C" w:rsidP="006620A4">
      <w:pPr>
        <w:pStyle w:val="ListParagraph"/>
        <w:numPr>
          <w:ilvl w:val="0"/>
          <w:numId w:val="17"/>
        </w:numPr>
      </w:pPr>
      <w:r>
        <w:t>Possible mobile development</w:t>
      </w:r>
    </w:p>
    <w:p w:rsidR="00077472" w:rsidRDefault="00DC45EB" w:rsidP="00077472">
      <w:pPr>
        <w:pStyle w:val="Heading3"/>
      </w:pPr>
      <w:bookmarkStart w:id="16" w:name="_Toc354068658"/>
      <w:r>
        <w:t xml:space="preserve">Sprint </w:t>
      </w:r>
      <w:r w:rsidR="00077472">
        <w:t>2: Database Design</w:t>
      </w:r>
      <w:bookmarkEnd w:id="16"/>
    </w:p>
    <w:p w:rsidR="00535B4C" w:rsidRPr="00535B4C" w:rsidRDefault="00535B4C" w:rsidP="00535B4C">
      <w:bookmarkStart w:id="17" w:name="_Toc354068659"/>
      <w:r w:rsidRPr="00535B4C">
        <w:rPr>
          <w:rFonts w:eastAsia="Times New Roman" w:cs="Times New Roman"/>
          <w:b/>
        </w:rPr>
        <w:t>Summary:</w:t>
      </w:r>
    </w:p>
    <w:p w:rsidR="00535B4C" w:rsidRPr="00535B4C" w:rsidRDefault="00535B4C" w:rsidP="00535B4C">
      <w:r w:rsidRPr="00535B4C">
        <w:rPr>
          <w:rFonts w:eastAsia="Times New Roman" w:cs="Times New Roman"/>
        </w:rPr>
        <w:t xml:space="preserve"> </w:t>
      </w:r>
      <w:r w:rsidRPr="00535B4C">
        <w:rPr>
          <w:rFonts w:eastAsia="Times New Roman" w:cs="Times New Roman"/>
        </w:rPr>
        <w:tab/>
        <w:t>For this sprint there was mostly research and learning of how to implement some of the features that we will be trying to use in the project.  Anudeep had discovered and Implemented the Popcorn.js which is designed create videos with an features such as what we are trying to implement.</w:t>
      </w:r>
    </w:p>
    <w:p w:rsidR="00535B4C" w:rsidRPr="00535B4C" w:rsidRDefault="00535B4C" w:rsidP="00535B4C"/>
    <w:p w:rsidR="00535B4C" w:rsidRPr="00535B4C" w:rsidRDefault="00535B4C" w:rsidP="00535B4C">
      <w:r w:rsidRPr="00535B4C">
        <w:rPr>
          <w:rFonts w:eastAsia="Times New Roman" w:cs="Times New Roman"/>
          <w:b/>
        </w:rPr>
        <w:t>Sprint 2 Backlog:</w:t>
      </w:r>
    </w:p>
    <w:p w:rsidR="00535B4C" w:rsidRPr="00535B4C" w:rsidRDefault="00535B4C" w:rsidP="00535B4C">
      <w:pPr>
        <w:pStyle w:val="ListParagraph"/>
        <w:numPr>
          <w:ilvl w:val="0"/>
          <w:numId w:val="19"/>
        </w:numPr>
        <w:spacing w:after="0" w:line="276" w:lineRule="auto"/>
      </w:pPr>
      <w:r w:rsidRPr="00535B4C">
        <w:rPr>
          <w:rFonts w:eastAsia="Times New Roman" w:cs="Times New Roman"/>
        </w:rPr>
        <w:t>Database Design (In Progress...)</w:t>
      </w:r>
    </w:p>
    <w:p w:rsidR="00535B4C" w:rsidRPr="00535B4C" w:rsidRDefault="00535B4C" w:rsidP="00535B4C">
      <w:pPr>
        <w:pStyle w:val="ListParagraph"/>
        <w:numPr>
          <w:ilvl w:val="0"/>
          <w:numId w:val="19"/>
        </w:numPr>
        <w:spacing w:after="0" w:line="276" w:lineRule="auto"/>
      </w:pPr>
      <w:r w:rsidRPr="00535B4C">
        <w:rPr>
          <w:rFonts w:eastAsia="Times New Roman" w:cs="Times New Roman"/>
        </w:rPr>
        <w:t>Creating a favorites page (In Progress...)</w:t>
      </w:r>
    </w:p>
    <w:p w:rsidR="00535B4C" w:rsidRPr="00535B4C" w:rsidRDefault="00535B4C" w:rsidP="00535B4C"/>
    <w:p w:rsidR="00535B4C" w:rsidRPr="00535B4C" w:rsidRDefault="00535B4C" w:rsidP="00535B4C">
      <w:r w:rsidRPr="00535B4C">
        <w:rPr>
          <w:rFonts w:eastAsia="Times New Roman" w:cs="Times New Roman"/>
          <w:b/>
        </w:rPr>
        <w:t>Sprint 2 Burndown:</w:t>
      </w:r>
    </w:p>
    <w:p w:rsidR="00535B4C" w:rsidRDefault="00535B4C" w:rsidP="00535B4C">
      <w:pPr>
        <w:rPr>
          <w:rFonts w:eastAsia="Times New Roman" w:cs="Times New Roman"/>
          <w:b/>
        </w:rPr>
      </w:pPr>
      <w:r w:rsidRPr="00535B4C">
        <w:rPr>
          <w:rFonts w:eastAsia="Times New Roman" w:cs="Times New Roman"/>
          <w:b/>
        </w:rPr>
        <w:tab/>
      </w:r>
    </w:p>
    <w:p w:rsidR="00535B4C" w:rsidRDefault="00535B4C" w:rsidP="00535B4C">
      <w:pPr>
        <w:rPr>
          <w:rFonts w:eastAsia="Times New Roman" w:cs="Times New Roman"/>
          <w:b/>
        </w:rPr>
      </w:pPr>
    </w:p>
    <w:p w:rsidR="00535B4C" w:rsidRPr="00535B4C" w:rsidRDefault="00535B4C" w:rsidP="00535B4C">
      <w:pPr>
        <w:ind w:firstLine="0"/>
      </w:pPr>
      <w:r w:rsidRPr="00535B4C">
        <w:rPr>
          <w:rFonts w:eastAsia="Times New Roman" w:cs="Times New Roman"/>
        </w:rPr>
        <w:lastRenderedPageBreak/>
        <w:t>RESEARCH</w:t>
      </w:r>
    </w:p>
    <w:p w:rsidR="00535B4C" w:rsidRPr="00535B4C" w:rsidRDefault="00535B4C" w:rsidP="00535B4C">
      <w:pPr>
        <w:pStyle w:val="ListParagraph"/>
        <w:numPr>
          <w:ilvl w:val="0"/>
          <w:numId w:val="20"/>
        </w:numPr>
      </w:pPr>
      <w:r w:rsidRPr="00535B4C">
        <w:rPr>
          <w:rFonts w:eastAsia="Times New Roman" w:cs="Times New Roman"/>
        </w:rPr>
        <w:t>Anudeep had researched the Youtube data API and found that we needed to get permission from Google to use it which allows VTP to search, upload videos.  Travis sent google a request to use the data api and we are currently waiting for a response.</w:t>
      </w:r>
    </w:p>
    <w:p w:rsidR="00535B4C" w:rsidRDefault="00535B4C" w:rsidP="00535B4C">
      <w:pPr>
        <w:ind w:firstLine="0"/>
      </w:pPr>
    </w:p>
    <w:p w:rsidR="00535B4C" w:rsidRDefault="00535B4C" w:rsidP="00535B4C">
      <w:pPr>
        <w:ind w:firstLine="0"/>
        <w:rPr>
          <w:rFonts w:eastAsia="Times New Roman" w:cs="Times New Roman"/>
        </w:rPr>
      </w:pPr>
      <w:r w:rsidRPr="00535B4C">
        <w:rPr>
          <w:rFonts w:eastAsia="Times New Roman" w:cs="Times New Roman"/>
        </w:rPr>
        <w:t>DATABASE DESIGN</w:t>
      </w:r>
    </w:p>
    <w:p w:rsidR="00535B4C" w:rsidRPr="00535B4C" w:rsidRDefault="00535B4C" w:rsidP="00535B4C"/>
    <w:p w:rsidR="00535B4C" w:rsidRPr="00535B4C" w:rsidRDefault="00535B4C" w:rsidP="00535B4C">
      <w:pPr>
        <w:pStyle w:val="ListParagraph"/>
        <w:numPr>
          <w:ilvl w:val="0"/>
          <w:numId w:val="20"/>
        </w:numPr>
      </w:pPr>
      <w:r w:rsidRPr="00535B4C">
        <w:rPr>
          <w:rFonts w:eastAsia="Times New Roman" w:cs="Times New Roman"/>
        </w:rPr>
        <w:t>The current host location is just local on our personal machines.  There is a database that we can both access that is being hosted on Travis’ desktop.  We are using MySQL via the phpMyAdmin tool.</w:t>
      </w:r>
    </w:p>
    <w:p w:rsidR="00535B4C" w:rsidRPr="00535B4C" w:rsidRDefault="00535B4C" w:rsidP="00535B4C">
      <w:pPr>
        <w:pStyle w:val="ListParagraph"/>
        <w:numPr>
          <w:ilvl w:val="0"/>
          <w:numId w:val="20"/>
        </w:numPr>
      </w:pPr>
      <w:r w:rsidRPr="00535B4C">
        <w:rPr>
          <w:rFonts w:eastAsia="Times New Roman" w:cs="Times New Roman"/>
        </w:rPr>
        <w:t xml:space="preserve">We currently have a database with three tables; users,yttags,favorites.  In the users table there an auto incrementing ID number, the user id that is a 50 char array for the userId, a dateRegistered date that is auto timestamped, and a hostSite variable that is going to tell us what site the user is logging in with(e.g. facebook, google account, ...etc). In the ytTags table we have an auto incrementing ID number, a videoId which is an the ID that the site that we get the video from uses to ID the video, a userId is used to associate the tag that is added with a specific user, and other video details used to create the tags.  In the favorites table there is another auto incrementing ID, along with a userId to tell us which user’s favorites this is, an auto timestamp, and a videoId to tell us the video ID that is a favorite. </w:t>
      </w:r>
    </w:p>
    <w:p w:rsidR="00535B4C" w:rsidRPr="00535B4C" w:rsidRDefault="00535B4C" w:rsidP="00535B4C">
      <w:pPr>
        <w:pStyle w:val="ListParagraph"/>
        <w:numPr>
          <w:ilvl w:val="0"/>
          <w:numId w:val="20"/>
        </w:numPr>
      </w:pPr>
      <w:r w:rsidRPr="00535B4C">
        <w:rPr>
          <w:rFonts w:eastAsia="Times New Roman" w:cs="Times New Roman"/>
        </w:rPr>
        <w:t>Anudeep created a database connector class to interact with MySQL from PHP and as we go we will be adding functions for frequent DB queries.</w:t>
      </w:r>
      <w:r w:rsidRPr="00535B4C">
        <w:t xml:space="preserve"> </w:t>
      </w:r>
    </w:p>
    <w:p w:rsidR="00535B4C" w:rsidRPr="00535B4C" w:rsidRDefault="00535B4C" w:rsidP="00535B4C"/>
    <w:p w:rsidR="00535B4C" w:rsidRPr="00535B4C" w:rsidRDefault="00535B4C" w:rsidP="00535B4C">
      <w:pPr>
        <w:ind w:firstLine="0"/>
      </w:pPr>
      <w:r w:rsidRPr="00535B4C">
        <w:rPr>
          <w:rFonts w:eastAsia="Times New Roman" w:cs="Times New Roman"/>
        </w:rPr>
        <w:t>INTEGRATION OF POPCORN.JS</w:t>
      </w:r>
    </w:p>
    <w:p w:rsidR="00535B4C" w:rsidRPr="00535B4C" w:rsidRDefault="00535B4C" w:rsidP="00535B4C">
      <w:pPr>
        <w:pStyle w:val="ListParagraph"/>
        <w:numPr>
          <w:ilvl w:val="0"/>
          <w:numId w:val="21"/>
        </w:numPr>
      </w:pPr>
      <w:r w:rsidRPr="00535B4C">
        <w:rPr>
          <w:rFonts w:eastAsia="Times New Roman" w:cs="Times New Roman"/>
        </w:rPr>
        <w:t xml:space="preserve">Popcorn.js is an open source library developed by Mozilla Corporation which allows audio, videos to interact with HTML elements. Anudeep researched and integrated popcorn.js into the system and also automated displaying image tag’s for videos with tag entries in database. Popcorn.js supports HTML5, Youtube, Viemo videos in future adding these supporting </w:t>
      </w:r>
    </w:p>
    <w:p w:rsidR="00535B4C" w:rsidRPr="00535B4C" w:rsidRDefault="00535B4C" w:rsidP="00535B4C"/>
    <w:p w:rsidR="00535B4C" w:rsidRDefault="00535B4C" w:rsidP="00535B4C">
      <w:pPr>
        <w:ind w:firstLine="0"/>
      </w:pPr>
    </w:p>
    <w:p w:rsidR="00535B4C" w:rsidRPr="00535B4C" w:rsidRDefault="00535B4C" w:rsidP="00535B4C">
      <w:pPr>
        <w:ind w:firstLine="0"/>
      </w:pPr>
      <w:r w:rsidRPr="00535B4C">
        <w:rPr>
          <w:rFonts w:eastAsia="Times New Roman" w:cs="Times New Roman"/>
        </w:rPr>
        <w:t>CREATING A FAVORITES PAGE</w:t>
      </w:r>
    </w:p>
    <w:p w:rsidR="00535B4C" w:rsidRPr="00535B4C" w:rsidRDefault="00535B4C" w:rsidP="00535B4C">
      <w:pPr>
        <w:pStyle w:val="ListParagraph"/>
        <w:numPr>
          <w:ilvl w:val="0"/>
          <w:numId w:val="21"/>
        </w:numPr>
      </w:pPr>
      <w:r w:rsidRPr="00535B4C">
        <w:rPr>
          <w:rFonts w:eastAsia="Times New Roman" w:cs="Times New Roman"/>
        </w:rPr>
        <w:t>Travis started the favorites page, it currently gets the favorites for a dummy user named “123” who has five videos saved as favorites. Currently the page will only display the thumbnails and titles of the favorites of the videos.</w:t>
      </w:r>
    </w:p>
    <w:p w:rsidR="00535B4C" w:rsidRPr="00535B4C" w:rsidRDefault="00535B4C" w:rsidP="00535B4C"/>
    <w:p w:rsidR="00535B4C" w:rsidRPr="00535B4C" w:rsidRDefault="00535B4C" w:rsidP="00535B4C">
      <w:pPr>
        <w:ind w:firstLine="0"/>
      </w:pPr>
      <w:r w:rsidRPr="00535B4C">
        <w:rPr>
          <w:rFonts w:eastAsia="Times New Roman" w:cs="Times New Roman"/>
        </w:rPr>
        <w:t>LOGIN VIA GOOGLE AND FACEBOOK</w:t>
      </w:r>
    </w:p>
    <w:p w:rsidR="00535B4C" w:rsidRPr="00535B4C" w:rsidRDefault="00535B4C" w:rsidP="00535B4C">
      <w:pPr>
        <w:pStyle w:val="ListParagraph"/>
        <w:numPr>
          <w:ilvl w:val="0"/>
          <w:numId w:val="21"/>
        </w:numPr>
      </w:pPr>
      <w:r w:rsidRPr="00535B4C">
        <w:rPr>
          <w:rFonts w:eastAsia="Times New Roman" w:cs="Times New Roman"/>
        </w:rPr>
        <w:t>Anudeep Integrated facebook PHP SDK and Google PHP API to allow users to login via Facebook or Google. Google API does not provide access to user’s friends list. We might need to disable filter tags by friends option to google users or create additional feature to support managing friends.</w:t>
      </w:r>
    </w:p>
    <w:p w:rsidR="00535B4C" w:rsidRDefault="00535B4C" w:rsidP="00535B4C">
      <w:r w:rsidRPr="00535B4C">
        <w:rPr>
          <w:rFonts w:eastAsia="Times New Roman" w:cs="Times New Roman"/>
        </w:rPr>
        <w:tab/>
      </w:r>
    </w:p>
    <w:p w:rsidR="00535B4C" w:rsidRPr="00535B4C" w:rsidRDefault="00535B4C" w:rsidP="00535B4C">
      <w:pPr>
        <w:ind w:firstLine="0"/>
      </w:pPr>
      <w:r w:rsidRPr="00535B4C">
        <w:rPr>
          <w:rFonts w:eastAsia="Times New Roman" w:cs="Times New Roman"/>
        </w:rPr>
        <w:t>ERROR LOG</w:t>
      </w:r>
    </w:p>
    <w:p w:rsidR="00535B4C" w:rsidRPr="00535B4C" w:rsidRDefault="00535B4C" w:rsidP="00535B4C">
      <w:pPr>
        <w:pStyle w:val="ListParagraph"/>
        <w:numPr>
          <w:ilvl w:val="0"/>
          <w:numId w:val="21"/>
        </w:numPr>
      </w:pPr>
      <w:r w:rsidRPr="00535B4C">
        <w:rPr>
          <w:rFonts w:eastAsia="Times New Roman" w:cs="Times New Roman"/>
        </w:rPr>
        <w:lastRenderedPageBreak/>
        <w:t>Anudeep created error log function to keep track of all PHP generated errors. This function will create detailed entry for each error so that developers can attend the server-side bugs.</w:t>
      </w:r>
    </w:p>
    <w:p w:rsidR="00535B4C" w:rsidRPr="00535B4C" w:rsidRDefault="00535B4C" w:rsidP="00535B4C">
      <w:r w:rsidRPr="00535B4C">
        <w:rPr>
          <w:rFonts w:eastAsia="Times New Roman" w:cs="Times New Roman"/>
        </w:rPr>
        <w:tab/>
      </w:r>
    </w:p>
    <w:p w:rsidR="00535B4C" w:rsidRPr="00535B4C" w:rsidRDefault="00535B4C" w:rsidP="00535B4C"/>
    <w:p w:rsidR="00535B4C" w:rsidRPr="00535B4C" w:rsidRDefault="00535B4C" w:rsidP="00535B4C">
      <w:r w:rsidRPr="00535B4C">
        <w:rPr>
          <w:rFonts w:eastAsia="Times New Roman" w:cs="Times New Roman"/>
          <w:b/>
        </w:rPr>
        <w:t>Current Prototype</w:t>
      </w:r>
    </w:p>
    <w:p w:rsidR="00535B4C" w:rsidRPr="00535B4C" w:rsidRDefault="00535B4C" w:rsidP="00535B4C">
      <w:r w:rsidRPr="00535B4C">
        <w:rPr>
          <w:rFonts w:eastAsia="Times New Roman" w:cs="Times New Roman"/>
          <w:b/>
        </w:rPr>
        <w:tab/>
      </w:r>
      <w:r w:rsidRPr="00535B4C">
        <w:rPr>
          <w:rFonts w:eastAsia="Times New Roman" w:cs="Times New Roman"/>
        </w:rPr>
        <w:t>The current prototype has gained a favorites page and is now using a database to get and store the information about users. We also can now login using facebook and google accounts. Anudeep has begun use of the popcorn.js.</w:t>
      </w:r>
    </w:p>
    <w:p w:rsidR="00535B4C" w:rsidRPr="00535B4C" w:rsidRDefault="00535B4C" w:rsidP="00535B4C">
      <w:r w:rsidRPr="00535B4C">
        <w:rPr>
          <w:rFonts w:eastAsia="Times New Roman" w:cs="Times New Roman"/>
          <w:b/>
        </w:rPr>
        <w:t>Prototype images</w:t>
      </w:r>
    </w:p>
    <w:p w:rsidR="00535B4C" w:rsidRPr="00535B4C" w:rsidRDefault="00535B4C" w:rsidP="00535B4C"/>
    <w:p w:rsidR="00535B4C" w:rsidRPr="00535B4C" w:rsidRDefault="00535B4C" w:rsidP="00535B4C">
      <w:r>
        <w:rPr>
          <w:rFonts w:eastAsia="Times New Roman" w:cs="Times New Roman"/>
        </w:rPr>
        <w:t>Sprint 2 look</w:t>
      </w:r>
      <w:r w:rsidRPr="00535B4C">
        <w:rPr>
          <w:rFonts w:eastAsia="Times New Roman" w:cs="Times New Roman"/>
        </w:rPr>
        <w:t>:</w:t>
      </w:r>
    </w:p>
    <w:p w:rsidR="00535B4C" w:rsidRDefault="00535B4C" w:rsidP="00535B4C">
      <w:r>
        <w:rPr>
          <w:noProof/>
        </w:rPr>
        <w:drawing>
          <wp:inline distT="0" distB="0" distL="0" distR="0" wp14:anchorId="09E37484" wp14:editId="75F99D41">
            <wp:extent cx="5876925" cy="275272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5876925" cy="2752725"/>
                    </a:xfrm>
                    <a:prstGeom prst="rect">
                      <a:avLst/>
                    </a:prstGeom>
                  </pic:spPr>
                </pic:pic>
              </a:graphicData>
            </a:graphic>
          </wp:inline>
        </w:drawing>
      </w:r>
    </w:p>
    <w:p w:rsidR="00077472" w:rsidRDefault="00DC45EB" w:rsidP="00077472">
      <w:pPr>
        <w:pStyle w:val="Heading3"/>
      </w:pPr>
      <w:r>
        <w:t xml:space="preserve">Sprint </w:t>
      </w:r>
      <w:r w:rsidR="00077472">
        <w:t>3:</w:t>
      </w:r>
      <w:r w:rsidR="00F67796">
        <w:t xml:space="preserve"> Design and Connect pages</w:t>
      </w:r>
      <w:bookmarkEnd w:id="17"/>
    </w:p>
    <w:p w:rsidR="00535B4C" w:rsidRPr="00535B4C" w:rsidRDefault="00535B4C" w:rsidP="00535B4C">
      <w:pPr>
        <w:spacing w:after="0"/>
        <w:ind w:firstLine="0"/>
        <w:rPr>
          <w:rFonts w:eastAsia="Times New Roman" w:cs="Times New Roman"/>
          <w:color w:val="000000"/>
          <w:sz w:val="27"/>
          <w:szCs w:val="27"/>
        </w:rPr>
      </w:pPr>
      <w:bookmarkStart w:id="18" w:name="_Toc354068660"/>
      <w:r w:rsidRPr="00535B4C">
        <w:rPr>
          <w:rFonts w:eastAsia="Times New Roman" w:cs="Arial"/>
          <w:b/>
          <w:bCs/>
          <w:color w:val="000000"/>
          <w:sz w:val="23"/>
          <w:szCs w:val="23"/>
        </w:rPr>
        <w:t>Summary:</w:t>
      </w:r>
    </w:p>
    <w:p w:rsidR="00535B4C" w:rsidRPr="00535B4C" w:rsidRDefault="00535B4C" w:rsidP="00535B4C">
      <w:pPr>
        <w:spacing w:after="0"/>
        <w:ind w:firstLine="720"/>
        <w:rPr>
          <w:rFonts w:eastAsia="Times New Roman" w:cs="Times New Roman"/>
          <w:color w:val="000000"/>
          <w:sz w:val="27"/>
          <w:szCs w:val="27"/>
        </w:rPr>
      </w:pPr>
      <w:r w:rsidRPr="00535B4C">
        <w:rPr>
          <w:rFonts w:eastAsia="Times New Roman" w:cs="Arial"/>
          <w:color w:val="000000"/>
          <w:sz w:val="23"/>
          <w:szCs w:val="23"/>
        </w:rPr>
        <w:t>In this sprint we created features for logged in users to add videos into their favorites list and also they can go through the list of their favorite videos and just click on them to watch again. We created a form to add image tag to the video currently being watched and play the image tag automatically from the database. We hosted  the code on a server to see the product directly on the internet.</w:t>
      </w:r>
    </w:p>
    <w:p w:rsidR="00535B4C" w:rsidRPr="00535B4C" w:rsidRDefault="00535B4C" w:rsidP="00535B4C">
      <w:pPr>
        <w:spacing w:after="0"/>
        <w:ind w:firstLine="720"/>
        <w:rPr>
          <w:rFonts w:eastAsia="Times New Roman" w:cs="Times New Roman"/>
          <w:color w:val="000000"/>
          <w:sz w:val="27"/>
          <w:szCs w:val="27"/>
        </w:rPr>
      </w:pPr>
      <w:r w:rsidRPr="001F4039">
        <w:rPr>
          <w:rFonts w:eastAsia="Times New Roman" w:cs="Arial"/>
          <w:color w:val="000000"/>
          <w:sz w:val="23"/>
          <w:szCs w:val="23"/>
        </w:rPr>
        <w:tab/>
      </w:r>
    </w:p>
    <w:p w:rsidR="00535B4C" w:rsidRPr="00535B4C" w:rsidRDefault="00535B4C" w:rsidP="00535B4C">
      <w:pPr>
        <w:spacing w:after="0"/>
        <w:ind w:firstLine="0"/>
        <w:rPr>
          <w:rFonts w:eastAsia="Times New Roman" w:cs="Times New Roman"/>
          <w:color w:val="000000"/>
          <w:sz w:val="27"/>
          <w:szCs w:val="27"/>
        </w:rPr>
      </w:pPr>
      <w:r w:rsidRPr="00535B4C">
        <w:rPr>
          <w:rFonts w:eastAsia="Times New Roman" w:cs="Arial"/>
          <w:b/>
          <w:bCs/>
          <w:color w:val="000000"/>
          <w:sz w:val="23"/>
          <w:szCs w:val="23"/>
        </w:rPr>
        <w:t>Sprint 3 Remaining Backlog:</w:t>
      </w:r>
    </w:p>
    <w:p w:rsidR="00535B4C" w:rsidRPr="00535B4C" w:rsidRDefault="00535B4C" w:rsidP="00535B4C">
      <w:pPr>
        <w:numPr>
          <w:ilvl w:val="0"/>
          <w:numId w:val="22"/>
        </w:numPr>
        <w:spacing w:after="0"/>
        <w:textAlignment w:val="baseline"/>
        <w:rPr>
          <w:rFonts w:eastAsia="Times New Roman" w:cs="Arial"/>
          <w:color w:val="000000"/>
          <w:sz w:val="23"/>
          <w:szCs w:val="23"/>
        </w:rPr>
      </w:pPr>
      <w:r w:rsidRPr="00535B4C">
        <w:rPr>
          <w:rFonts w:eastAsia="Times New Roman" w:cs="Arial"/>
          <w:color w:val="000000"/>
          <w:sz w:val="23"/>
          <w:szCs w:val="23"/>
        </w:rPr>
        <w:t>Youtube Data API (Permission pending...)</w:t>
      </w:r>
    </w:p>
    <w:p w:rsidR="00535B4C" w:rsidRPr="00535B4C" w:rsidRDefault="00535B4C" w:rsidP="00535B4C">
      <w:pPr>
        <w:spacing w:after="0"/>
        <w:ind w:firstLine="0"/>
        <w:rPr>
          <w:rFonts w:eastAsia="Times New Roman" w:cs="Times New Roman"/>
          <w:color w:val="000000"/>
          <w:sz w:val="27"/>
          <w:szCs w:val="27"/>
        </w:rPr>
      </w:pPr>
      <w:r w:rsidRPr="00535B4C">
        <w:rPr>
          <w:rFonts w:eastAsia="Times New Roman" w:cs="Times New Roman"/>
          <w:color w:val="000000"/>
          <w:sz w:val="27"/>
          <w:szCs w:val="27"/>
        </w:rPr>
        <w:br/>
      </w:r>
    </w:p>
    <w:p w:rsidR="00535B4C" w:rsidRPr="00535B4C" w:rsidRDefault="00535B4C" w:rsidP="00535B4C">
      <w:pPr>
        <w:spacing w:after="0"/>
        <w:ind w:firstLine="0"/>
        <w:rPr>
          <w:rFonts w:eastAsia="Times New Roman" w:cs="Times New Roman"/>
          <w:color w:val="000000"/>
          <w:sz w:val="27"/>
          <w:szCs w:val="27"/>
        </w:rPr>
      </w:pPr>
      <w:r w:rsidRPr="00535B4C">
        <w:rPr>
          <w:rFonts w:eastAsia="Times New Roman" w:cs="Arial"/>
          <w:b/>
          <w:bCs/>
          <w:color w:val="000000"/>
          <w:sz w:val="23"/>
          <w:szCs w:val="23"/>
        </w:rPr>
        <w:t>Sprint 3 Burndown:</w:t>
      </w:r>
    </w:p>
    <w:p w:rsidR="001F4039" w:rsidRDefault="001F4039" w:rsidP="00535B4C">
      <w:pPr>
        <w:spacing w:after="0"/>
        <w:ind w:firstLine="0"/>
        <w:rPr>
          <w:rFonts w:eastAsia="Times New Roman" w:cs="Arial"/>
          <w:color w:val="000000"/>
          <w:sz w:val="23"/>
          <w:szCs w:val="23"/>
        </w:rPr>
      </w:pPr>
    </w:p>
    <w:p w:rsidR="00535B4C" w:rsidRPr="00535B4C" w:rsidRDefault="00535B4C" w:rsidP="00535B4C">
      <w:pPr>
        <w:spacing w:after="0"/>
        <w:ind w:firstLine="0"/>
        <w:rPr>
          <w:rFonts w:eastAsia="Times New Roman" w:cs="Times New Roman"/>
          <w:color w:val="000000"/>
          <w:sz w:val="27"/>
          <w:szCs w:val="27"/>
        </w:rPr>
      </w:pPr>
      <w:r w:rsidRPr="00535B4C">
        <w:rPr>
          <w:rFonts w:eastAsia="Times New Roman" w:cs="Arial"/>
          <w:bCs/>
          <w:color w:val="000000"/>
          <w:sz w:val="23"/>
          <w:szCs w:val="23"/>
        </w:rPr>
        <w:t>ADD TO FAVORITES</w:t>
      </w:r>
    </w:p>
    <w:p w:rsidR="00535B4C" w:rsidRPr="001F4039" w:rsidRDefault="00535B4C" w:rsidP="001F4039">
      <w:pPr>
        <w:pStyle w:val="ListParagraph"/>
        <w:numPr>
          <w:ilvl w:val="0"/>
          <w:numId w:val="21"/>
        </w:numPr>
        <w:spacing w:after="0"/>
        <w:rPr>
          <w:rFonts w:eastAsia="Times New Roman" w:cs="Times New Roman"/>
          <w:color w:val="000000"/>
          <w:sz w:val="27"/>
          <w:szCs w:val="27"/>
        </w:rPr>
      </w:pPr>
      <w:r w:rsidRPr="001F4039">
        <w:rPr>
          <w:rFonts w:eastAsia="Times New Roman" w:cs="Arial"/>
          <w:color w:val="000000"/>
          <w:sz w:val="23"/>
          <w:szCs w:val="23"/>
        </w:rPr>
        <w:lastRenderedPageBreak/>
        <w:t xml:space="preserve">For logged in users Travis created option to add videos to their favorites list, and wrote required functions to add video information linking to user in the database. </w:t>
      </w:r>
      <w:r w:rsidRPr="001F4039">
        <w:rPr>
          <w:rFonts w:eastAsia="Times New Roman" w:cs="Times New Roman"/>
          <w:noProof/>
          <w:sz w:val="27"/>
          <w:szCs w:val="27"/>
        </w:rPr>
        <w:drawing>
          <wp:inline distT="0" distB="0" distL="0" distR="0">
            <wp:extent cx="3133725" cy="1733550"/>
            <wp:effectExtent l="0" t="0" r="0" b="0"/>
            <wp:docPr id="6" name="Picture 6" descr="https://lh6.googleusercontent.com/YVN625JNJQTvHUHB6c67m3HW4yWmyT8QvSFTd_qET5Qh5ItBnly6z8JQJN2VPsGaZmZE-_Sb6-dhlPobWrhW4c2Tjb1UVfIf6Bo9PVkdRDCnzoK-1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VN625JNJQTvHUHB6c67m3HW4yWmyT8QvSFTd_qET5Qh5ItBnly6z8JQJN2VPsGaZmZE-_Sb6-dhlPobWrhW4c2Tjb1UVfIf6Bo9PVkdRDCnzoK-12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1733550"/>
                    </a:xfrm>
                    <a:prstGeom prst="rect">
                      <a:avLst/>
                    </a:prstGeom>
                    <a:noFill/>
                    <a:ln>
                      <a:noFill/>
                    </a:ln>
                  </pic:spPr>
                </pic:pic>
              </a:graphicData>
            </a:graphic>
          </wp:inline>
        </w:drawing>
      </w:r>
    </w:p>
    <w:p w:rsidR="001F4039" w:rsidRPr="001F4039" w:rsidRDefault="00535B4C" w:rsidP="001F4039">
      <w:pPr>
        <w:pStyle w:val="ListParagraph"/>
        <w:numPr>
          <w:ilvl w:val="0"/>
          <w:numId w:val="21"/>
        </w:numPr>
        <w:spacing w:after="0"/>
        <w:rPr>
          <w:rFonts w:eastAsia="Times New Roman" w:cs="Times New Roman"/>
          <w:color w:val="000000"/>
          <w:sz w:val="27"/>
          <w:szCs w:val="27"/>
        </w:rPr>
      </w:pPr>
      <w:r w:rsidRPr="001F4039">
        <w:rPr>
          <w:rFonts w:eastAsia="Times New Roman" w:cs="Arial"/>
          <w:color w:val="000000"/>
          <w:sz w:val="23"/>
          <w:szCs w:val="23"/>
        </w:rPr>
        <w:t>Videos can be added to favorites only once so when the video is already in favorites list the text would change to “Currently in favorites” forcing users to not make duplicates videos in their list.</w:t>
      </w:r>
    </w:p>
    <w:p w:rsidR="00535B4C" w:rsidRPr="001F4039" w:rsidRDefault="00535B4C" w:rsidP="001F4039">
      <w:pPr>
        <w:pStyle w:val="ListParagraph"/>
        <w:spacing w:after="0"/>
        <w:ind w:left="1080" w:firstLine="0"/>
        <w:rPr>
          <w:rFonts w:eastAsia="Times New Roman" w:cs="Times New Roman"/>
          <w:color w:val="000000"/>
          <w:sz w:val="27"/>
          <w:szCs w:val="27"/>
        </w:rPr>
      </w:pPr>
      <w:r w:rsidRPr="001F4039">
        <w:rPr>
          <w:rFonts w:eastAsia="Times New Roman" w:cs="Times New Roman"/>
          <w:noProof/>
          <w:sz w:val="27"/>
          <w:szCs w:val="27"/>
        </w:rPr>
        <w:drawing>
          <wp:inline distT="0" distB="0" distL="0" distR="0" wp14:anchorId="68C8A8E8" wp14:editId="7504B328">
            <wp:extent cx="3190875" cy="1790700"/>
            <wp:effectExtent l="0" t="0" r="0" b="0"/>
            <wp:docPr id="5" name="Picture 5" descr="https://lh5.googleusercontent.com/N8nKBuudeC9zES6I02pNXTZQ-k01zRRhmKTDlFMsr84zRzSzq9iiAfzaKtUXbvo_OU9ZbTOAKonxcPHi7JdeEUdNVSv1anY0hs0_AArIlpUAbdj5a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N8nKBuudeC9zES6I02pNXTZQ-k01zRRhmKTDlFMsr84zRzSzq9iiAfzaKtUXbvo_OU9ZbTOAKonxcPHi7JdeEUdNVSv1anY0hs0_AArIlpUAbdj5aY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1790700"/>
                    </a:xfrm>
                    <a:prstGeom prst="rect">
                      <a:avLst/>
                    </a:prstGeom>
                    <a:noFill/>
                    <a:ln>
                      <a:noFill/>
                    </a:ln>
                  </pic:spPr>
                </pic:pic>
              </a:graphicData>
            </a:graphic>
          </wp:inline>
        </w:drawing>
      </w:r>
    </w:p>
    <w:p w:rsidR="00535B4C" w:rsidRPr="00535B4C" w:rsidRDefault="00535B4C" w:rsidP="00535B4C">
      <w:pPr>
        <w:spacing w:after="0"/>
        <w:ind w:firstLine="0"/>
        <w:rPr>
          <w:rFonts w:eastAsia="Times New Roman" w:cs="Times New Roman"/>
          <w:color w:val="000000"/>
          <w:sz w:val="27"/>
          <w:szCs w:val="27"/>
        </w:rPr>
      </w:pPr>
      <w:r w:rsidRPr="00535B4C">
        <w:rPr>
          <w:rFonts w:eastAsia="Times New Roman" w:cs="Arial"/>
          <w:bCs/>
          <w:color w:val="000000"/>
          <w:sz w:val="23"/>
          <w:szCs w:val="23"/>
        </w:rPr>
        <w:t>FAVORITES PAGE DESIGN</w:t>
      </w:r>
      <w:r w:rsidRPr="00535B4C">
        <w:rPr>
          <w:rFonts w:eastAsia="Times New Roman" w:cs="Arial"/>
          <w:color w:val="000000"/>
          <w:sz w:val="23"/>
          <w:szCs w:val="23"/>
        </w:rPr>
        <w:t>:</w:t>
      </w:r>
    </w:p>
    <w:p w:rsidR="00535B4C" w:rsidRPr="001F4039" w:rsidRDefault="00535B4C" w:rsidP="001F4039">
      <w:pPr>
        <w:pStyle w:val="ListParagraph"/>
        <w:numPr>
          <w:ilvl w:val="0"/>
          <w:numId w:val="23"/>
        </w:numPr>
        <w:spacing w:after="0"/>
        <w:rPr>
          <w:rFonts w:eastAsia="Times New Roman" w:cs="Times New Roman"/>
          <w:color w:val="000000"/>
          <w:sz w:val="27"/>
          <w:szCs w:val="27"/>
        </w:rPr>
      </w:pPr>
      <w:r w:rsidRPr="001F4039">
        <w:rPr>
          <w:rFonts w:eastAsia="Times New Roman" w:cs="Arial"/>
          <w:color w:val="000000"/>
          <w:sz w:val="23"/>
          <w:szCs w:val="23"/>
        </w:rPr>
        <w:t xml:space="preserve">Travis created a page where logged in users can look at the list of their favorite videos. Favorites  page displays a thumbnail for the video and the title for the video and users can click on either video or the title and video and it would take user to the homepage to start watching the video again. To save memory on server  thumbnail and video titles are not saved on database but retrieved from </w:t>
      </w:r>
      <w:r w:rsidRPr="001F4039">
        <w:rPr>
          <w:rFonts w:eastAsia="Times New Roman" w:cs="Arial"/>
          <w:color w:val="000000"/>
          <w:sz w:val="23"/>
          <w:szCs w:val="23"/>
        </w:rPr>
        <w:lastRenderedPageBreak/>
        <w:t xml:space="preserve">Youtube server every time the page is loaded. </w:t>
      </w:r>
      <w:r w:rsidRPr="001F4039">
        <w:rPr>
          <w:rFonts w:eastAsia="Times New Roman" w:cs="Times New Roman"/>
          <w:noProof/>
          <w:sz w:val="27"/>
          <w:szCs w:val="27"/>
        </w:rPr>
        <w:drawing>
          <wp:inline distT="0" distB="0" distL="0" distR="0">
            <wp:extent cx="5868632" cy="2552700"/>
            <wp:effectExtent l="0" t="0" r="0" b="0"/>
            <wp:docPr id="3" name="Picture 3" descr="https://lh5.googleusercontent.com/BzepAf3mhwGJ8q90u3R4n9eLSla8dg6tv3vk8Olj0RC3L7NlP6v1M0U9BDdovUWwgwhhpnJfAlSsS_u1QvAvVXIh6jfWkwNFYJ5FVLYc9og703-GOG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BzepAf3mhwGJ8q90u3R4n9eLSla8dg6tv3vk8Olj0RC3L7NlP6v1M0U9BDdovUWwgwhhpnJfAlSsS_u1QvAvVXIh6jfWkwNFYJ5FVLYc9og703-GOG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033" cy="2560269"/>
                    </a:xfrm>
                    <a:prstGeom prst="rect">
                      <a:avLst/>
                    </a:prstGeom>
                    <a:noFill/>
                    <a:ln>
                      <a:noFill/>
                    </a:ln>
                  </pic:spPr>
                </pic:pic>
              </a:graphicData>
            </a:graphic>
          </wp:inline>
        </w:drawing>
      </w:r>
    </w:p>
    <w:p w:rsidR="001F4039" w:rsidRDefault="00535B4C" w:rsidP="00535B4C">
      <w:pPr>
        <w:spacing w:after="0"/>
        <w:ind w:firstLine="0"/>
        <w:rPr>
          <w:rFonts w:eastAsia="Times New Roman" w:cs="Arial"/>
          <w:bCs/>
          <w:color w:val="000000"/>
          <w:sz w:val="23"/>
          <w:szCs w:val="23"/>
        </w:rPr>
      </w:pPr>
      <w:r w:rsidRPr="001F4039">
        <w:rPr>
          <w:rFonts w:eastAsia="Times New Roman" w:cs="Arial"/>
          <w:color w:val="000000"/>
          <w:sz w:val="23"/>
          <w:szCs w:val="23"/>
        </w:rPr>
        <w:tab/>
      </w:r>
      <w:r w:rsidRPr="00535B4C">
        <w:rPr>
          <w:rFonts w:eastAsia="Times New Roman" w:cs="Arial"/>
          <w:bCs/>
          <w:color w:val="000000"/>
          <w:sz w:val="23"/>
          <w:szCs w:val="23"/>
        </w:rPr>
        <w:t>ADD IMAGE TAG FEATURE</w:t>
      </w:r>
    </w:p>
    <w:p w:rsidR="007255C8" w:rsidRPr="007255C8" w:rsidRDefault="00535B4C" w:rsidP="001F4039">
      <w:pPr>
        <w:pStyle w:val="ListParagraph"/>
        <w:numPr>
          <w:ilvl w:val="0"/>
          <w:numId w:val="23"/>
        </w:numPr>
        <w:spacing w:after="0"/>
        <w:rPr>
          <w:rFonts w:eastAsia="Times New Roman" w:cs="Times New Roman"/>
          <w:color w:val="000000"/>
          <w:sz w:val="27"/>
          <w:szCs w:val="27"/>
        </w:rPr>
      </w:pPr>
      <w:r w:rsidRPr="001F4039">
        <w:rPr>
          <w:rFonts w:eastAsia="Times New Roman" w:cs="Arial"/>
          <w:color w:val="000000"/>
          <w:sz w:val="23"/>
          <w:szCs w:val="23"/>
        </w:rPr>
        <w:t xml:space="preserve">Anudeep created a form for users to add Image tags and link it with a video and save information in the database. Wrote code to pull the saved tag information from database and show on the page at appropriate time. Tags should be played between appropriate timings of the video so linked the form to the player so that users can use </w:t>
      </w:r>
      <w:r w:rsidR="00F93EDC" w:rsidRPr="001F4039">
        <w:rPr>
          <w:rFonts w:eastAsia="Times New Roman" w:cs="Arial"/>
          <w:color w:val="000000"/>
          <w:sz w:val="23"/>
          <w:szCs w:val="23"/>
        </w:rPr>
        <w:t>seek bar</w:t>
      </w:r>
      <w:r w:rsidRPr="001F4039">
        <w:rPr>
          <w:rFonts w:eastAsia="Times New Roman" w:cs="Arial"/>
          <w:color w:val="000000"/>
          <w:sz w:val="23"/>
          <w:szCs w:val="23"/>
        </w:rPr>
        <w:t xml:space="preserve"> on video to set exact time the tag should be played. Wrote </w:t>
      </w:r>
      <w:r w:rsidR="00F93EDC" w:rsidRPr="001F4039">
        <w:rPr>
          <w:rFonts w:eastAsia="Times New Roman" w:cs="Arial"/>
          <w:color w:val="000000"/>
          <w:sz w:val="23"/>
          <w:szCs w:val="23"/>
        </w:rPr>
        <w:t>JavaScript</w:t>
      </w:r>
      <w:r w:rsidRPr="001F4039">
        <w:rPr>
          <w:rFonts w:eastAsia="Times New Roman" w:cs="Arial"/>
          <w:color w:val="000000"/>
          <w:sz w:val="23"/>
          <w:szCs w:val="23"/>
        </w:rPr>
        <w:t xml:space="preserve"> function to test the valid image link provided by the user and class to handle Image uploads to the server.</w:t>
      </w:r>
    </w:p>
    <w:p w:rsidR="00535B4C" w:rsidRPr="001F4039" w:rsidRDefault="00535B4C" w:rsidP="00F93EDC">
      <w:pPr>
        <w:pStyle w:val="ListParagraph"/>
        <w:spacing w:after="0"/>
        <w:ind w:left="1440" w:firstLine="0"/>
        <w:rPr>
          <w:rFonts w:eastAsia="Times New Roman" w:cs="Times New Roman"/>
          <w:color w:val="000000"/>
          <w:sz w:val="27"/>
          <w:szCs w:val="27"/>
        </w:rPr>
      </w:pPr>
      <w:r w:rsidRPr="001F4039">
        <w:rPr>
          <w:rFonts w:eastAsia="Times New Roman" w:cs="Arial"/>
          <w:color w:val="000000"/>
          <w:sz w:val="23"/>
          <w:szCs w:val="23"/>
        </w:rPr>
        <w:lastRenderedPageBreak/>
        <w:t xml:space="preserve"> </w:t>
      </w:r>
      <w:r w:rsidRPr="001F4039">
        <w:rPr>
          <w:rFonts w:eastAsia="Times New Roman" w:cs="Times New Roman"/>
          <w:noProof/>
          <w:sz w:val="27"/>
          <w:szCs w:val="27"/>
        </w:rPr>
        <w:drawing>
          <wp:inline distT="0" distB="0" distL="0" distR="0">
            <wp:extent cx="4772025" cy="5791200"/>
            <wp:effectExtent l="0" t="0" r="0" b="0"/>
            <wp:docPr id="1" name="Picture 1" descr="https://lh4.googleusercontent.com/1wXbsy-YuRJtwJUXHLJcbbViTxmjDX8F9nBuIOCoBWCOkDSRqJxjWw8hU6Vxg9u8LDLAKtjBSDjfauUwTkEeNoArukLsMUhSkiqU-gacMcYIT4fhZ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1wXbsy-YuRJtwJUXHLJcbbViTxmjDX8F9nBuIOCoBWCOkDSRqJxjWw8hU6Vxg9u8LDLAKtjBSDjfauUwTkEeNoArukLsMUhSkiqU-gacMcYIT4fhZt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2025" cy="5791200"/>
                    </a:xfrm>
                    <a:prstGeom prst="rect">
                      <a:avLst/>
                    </a:prstGeom>
                    <a:noFill/>
                    <a:ln>
                      <a:noFill/>
                    </a:ln>
                  </pic:spPr>
                </pic:pic>
              </a:graphicData>
            </a:graphic>
          </wp:inline>
        </w:drawing>
      </w:r>
    </w:p>
    <w:p w:rsidR="00535B4C" w:rsidRPr="00535B4C" w:rsidRDefault="00535B4C" w:rsidP="00535B4C">
      <w:pPr>
        <w:spacing w:after="0"/>
        <w:ind w:firstLine="720"/>
        <w:rPr>
          <w:rFonts w:eastAsia="Times New Roman" w:cs="Times New Roman"/>
          <w:color w:val="000000"/>
          <w:sz w:val="27"/>
          <w:szCs w:val="27"/>
        </w:rPr>
      </w:pPr>
      <w:r w:rsidRPr="00535B4C">
        <w:rPr>
          <w:rFonts w:eastAsia="Times New Roman" w:cs="Arial"/>
          <w:bCs/>
          <w:color w:val="000000"/>
          <w:sz w:val="23"/>
          <w:szCs w:val="23"/>
        </w:rPr>
        <w:t>HOSTED ON SERVER:</w:t>
      </w:r>
    </w:p>
    <w:p w:rsidR="00535B4C" w:rsidRPr="001F4039" w:rsidRDefault="00535B4C" w:rsidP="001F4039">
      <w:pPr>
        <w:pStyle w:val="ListParagraph"/>
        <w:numPr>
          <w:ilvl w:val="0"/>
          <w:numId w:val="23"/>
        </w:numPr>
        <w:spacing w:after="0"/>
        <w:rPr>
          <w:rFonts w:eastAsia="Times New Roman" w:cs="Times New Roman"/>
          <w:color w:val="000000"/>
          <w:sz w:val="27"/>
          <w:szCs w:val="27"/>
        </w:rPr>
      </w:pPr>
      <w:r w:rsidRPr="001F4039">
        <w:rPr>
          <w:rFonts w:eastAsia="Times New Roman" w:cs="Arial"/>
          <w:color w:val="000000"/>
          <w:sz w:val="23"/>
          <w:szCs w:val="23"/>
        </w:rPr>
        <w:t>Anudeep found a website to host the code which can run PHP and use MySQL database. Made required changes in Google API and Database classes to make them work on the new server.</w:t>
      </w:r>
    </w:p>
    <w:p w:rsidR="00AB24FE" w:rsidRDefault="00DC45EB" w:rsidP="00AB24FE">
      <w:pPr>
        <w:pStyle w:val="Heading3"/>
      </w:pPr>
      <w:r>
        <w:t xml:space="preserve">Sprint </w:t>
      </w:r>
      <w:r w:rsidR="00AB24FE">
        <w:t>4: Giving the users an attractive interface</w:t>
      </w:r>
      <w:bookmarkEnd w:id="18"/>
    </w:p>
    <w:p w:rsidR="00F93EDC" w:rsidRPr="00F93EDC" w:rsidRDefault="00F93EDC" w:rsidP="00F93EDC">
      <w:pPr>
        <w:spacing w:after="0"/>
        <w:ind w:firstLine="0"/>
        <w:rPr>
          <w:rFonts w:eastAsia="Times New Roman" w:cs="Times New Roman"/>
          <w:color w:val="000000"/>
          <w:sz w:val="27"/>
          <w:szCs w:val="27"/>
        </w:rPr>
      </w:pPr>
      <w:bookmarkStart w:id="19" w:name="_Toc354068661"/>
      <w:r w:rsidRPr="00F93EDC">
        <w:rPr>
          <w:rFonts w:eastAsia="Times New Roman" w:cs="Arial"/>
          <w:b/>
          <w:bCs/>
          <w:color w:val="000000"/>
          <w:sz w:val="23"/>
          <w:szCs w:val="23"/>
        </w:rPr>
        <w:t>Summary:</w:t>
      </w:r>
    </w:p>
    <w:p w:rsidR="00F93EDC" w:rsidRPr="00F93EDC" w:rsidRDefault="00F93EDC" w:rsidP="00F93EDC">
      <w:pPr>
        <w:spacing w:after="0"/>
        <w:ind w:firstLine="0"/>
        <w:rPr>
          <w:rFonts w:eastAsia="Times New Roman" w:cs="Times New Roman"/>
          <w:color w:val="000000"/>
          <w:sz w:val="27"/>
          <w:szCs w:val="27"/>
        </w:rPr>
      </w:pPr>
      <w:r w:rsidRPr="00F93EDC">
        <w:rPr>
          <w:rFonts w:eastAsia="Times New Roman" w:cs="Arial"/>
          <w:b/>
          <w:bCs/>
          <w:color w:val="000000"/>
          <w:sz w:val="23"/>
          <w:szCs w:val="23"/>
        </w:rPr>
        <w:tab/>
      </w:r>
      <w:r w:rsidRPr="00F93EDC">
        <w:rPr>
          <w:rFonts w:eastAsia="Times New Roman" w:cs="Arial"/>
          <w:color w:val="000000"/>
          <w:sz w:val="23"/>
          <w:szCs w:val="23"/>
        </w:rPr>
        <w:t>Travis started the upload page, however it took more time that what was anticipated and still needs work before moving on. On the upload page, originally the user needed to put their credentials into the YouTube upload page on the VTP site.  This is not done well so Travis is in the process of getting the user authentication to work with the upload. Anudeep had implemented the YouTube search with user authentication and also implemented other tags.</w:t>
      </w:r>
    </w:p>
    <w:p w:rsidR="00F93EDC" w:rsidRPr="00F93EDC" w:rsidRDefault="00F93EDC" w:rsidP="00F93EDC">
      <w:pPr>
        <w:spacing w:after="0"/>
        <w:ind w:firstLine="0"/>
        <w:rPr>
          <w:rFonts w:eastAsia="Times New Roman" w:cs="Times New Roman"/>
          <w:color w:val="000000"/>
          <w:sz w:val="27"/>
          <w:szCs w:val="27"/>
        </w:rPr>
      </w:pPr>
      <w:r w:rsidRPr="00F93EDC">
        <w:rPr>
          <w:rFonts w:eastAsia="Times New Roman" w:cs="Times New Roman"/>
          <w:color w:val="000000"/>
          <w:sz w:val="27"/>
          <w:szCs w:val="27"/>
        </w:rPr>
        <w:lastRenderedPageBreak/>
        <w:br/>
      </w:r>
    </w:p>
    <w:p w:rsidR="00F93EDC" w:rsidRPr="00F93EDC" w:rsidRDefault="00F93EDC" w:rsidP="00F93EDC">
      <w:pPr>
        <w:spacing w:after="0"/>
        <w:ind w:firstLine="0"/>
        <w:rPr>
          <w:rFonts w:eastAsia="Times New Roman" w:cs="Times New Roman"/>
          <w:color w:val="000000"/>
          <w:sz w:val="27"/>
          <w:szCs w:val="27"/>
        </w:rPr>
      </w:pPr>
      <w:r w:rsidRPr="00F93EDC">
        <w:rPr>
          <w:rFonts w:eastAsia="Times New Roman" w:cs="Times New Roman"/>
          <w:color w:val="000000"/>
          <w:sz w:val="27"/>
          <w:szCs w:val="27"/>
        </w:rPr>
        <w:br/>
      </w:r>
    </w:p>
    <w:p w:rsidR="00F93EDC" w:rsidRPr="00F93EDC" w:rsidRDefault="00F93EDC" w:rsidP="00F93EDC">
      <w:pPr>
        <w:spacing w:after="0"/>
        <w:ind w:firstLine="0"/>
        <w:rPr>
          <w:rFonts w:eastAsia="Times New Roman" w:cs="Times New Roman"/>
          <w:color w:val="000000"/>
          <w:sz w:val="27"/>
          <w:szCs w:val="27"/>
        </w:rPr>
      </w:pPr>
      <w:r w:rsidRPr="00F93EDC">
        <w:rPr>
          <w:rFonts w:eastAsia="Times New Roman" w:cs="Arial"/>
          <w:b/>
          <w:bCs/>
          <w:color w:val="000000"/>
          <w:sz w:val="23"/>
          <w:szCs w:val="23"/>
        </w:rPr>
        <w:t>Sprint 4 Remaining Backlog:</w:t>
      </w:r>
    </w:p>
    <w:p w:rsidR="00F93EDC" w:rsidRPr="00F93EDC" w:rsidRDefault="00F93EDC" w:rsidP="00F93EDC">
      <w:pPr>
        <w:numPr>
          <w:ilvl w:val="0"/>
          <w:numId w:val="24"/>
        </w:numPr>
        <w:spacing w:after="0"/>
        <w:textAlignment w:val="baseline"/>
        <w:rPr>
          <w:rFonts w:eastAsia="Times New Roman" w:cs="Arial"/>
          <w:color w:val="000000"/>
          <w:sz w:val="23"/>
          <w:szCs w:val="23"/>
        </w:rPr>
      </w:pPr>
      <w:r w:rsidRPr="00F93EDC">
        <w:rPr>
          <w:rFonts w:eastAsia="Times New Roman" w:cs="Arial"/>
          <w:color w:val="000000"/>
          <w:sz w:val="23"/>
          <w:szCs w:val="23"/>
        </w:rPr>
        <w:t>Video Upload fix-it list</w:t>
      </w:r>
    </w:p>
    <w:p w:rsidR="00F93EDC" w:rsidRPr="00F93EDC" w:rsidRDefault="00F93EDC" w:rsidP="00F93EDC">
      <w:pPr>
        <w:numPr>
          <w:ilvl w:val="1"/>
          <w:numId w:val="24"/>
        </w:numPr>
        <w:spacing w:after="0"/>
        <w:textAlignment w:val="baseline"/>
        <w:rPr>
          <w:rFonts w:eastAsia="Times New Roman" w:cs="Arial"/>
          <w:color w:val="000000"/>
          <w:sz w:val="23"/>
          <w:szCs w:val="23"/>
        </w:rPr>
      </w:pPr>
      <w:r w:rsidRPr="00F93EDC">
        <w:rPr>
          <w:rFonts w:eastAsia="Times New Roman" w:cs="Arial"/>
          <w:color w:val="000000"/>
          <w:sz w:val="23"/>
          <w:szCs w:val="23"/>
        </w:rPr>
        <w:t>error checking</w:t>
      </w:r>
    </w:p>
    <w:p w:rsidR="00F93EDC" w:rsidRPr="00F93EDC" w:rsidRDefault="00F93EDC" w:rsidP="00F93EDC">
      <w:pPr>
        <w:numPr>
          <w:ilvl w:val="1"/>
          <w:numId w:val="24"/>
        </w:numPr>
        <w:spacing w:after="0"/>
        <w:textAlignment w:val="baseline"/>
        <w:rPr>
          <w:rFonts w:eastAsia="Times New Roman" w:cs="Arial"/>
          <w:color w:val="000000"/>
          <w:sz w:val="23"/>
          <w:szCs w:val="23"/>
        </w:rPr>
      </w:pPr>
      <w:r w:rsidRPr="00F93EDC">
        <w:rPr>
          <w:rFonts w:eastAsia="Times New Roman" w:cs="Arial"/>
          <w:color w:val="000000"/>
          <w:sz w:val="23"/>
          <w:szCs w:val="23"/>
        </w:rPr>
        <w:t>Graphics</w:t>
      </w:r>
    </w:p>
    <w:p w:rsidR="00F93EDC" w:rsidRPr="00F93EDC" w:rsidRDefault="00F93EDC" w:rsidP="00F93EDC">
      <w:pPr>
        <w:numPr>
          <w:ilvl w:val="1"/>
          <w:numId w:val="24"/>
        </w:numPr>
        <w:spacing w:after="0"/>
        <w:textAlignment w:val="baseline"/>
        <w:rPr>
          <w:rFonts w:eastAsia="Times New Roman" w:cs="Arial"/>
          <w:color w:val="000000"/>
          <w:sz w:val="23"/>
          <w:szCs w:val="23"/>
        </w:rPr>
      </w:pPr>
      <w:r w:rsidRPr="00F93EDC">
        <w:rPr>
          <w:rFonts w:eastAsia="Times New Roman" w:cs="Arial"/>
          <w:color w:val="000000"/>
          <w:sz w:val="23"/>
          <w:szCs w:val="23"/>
        </w:rPr>
        <w:t>Add the users Video to the database</w:t>
      </w:r>
    </w:p>
    <w:p w:rsidR="00F93EDC" w:rsidRPr="00F93EDC" w:rsidRDefault="00F93EDC" w:rsidP="00F93EDC">
      <w:pPr>
        <w:numPr>
          <w:ilvl w:val="0"/>
          <w:numId w:val="24"/>
        </w:numPr>
        <w:spacing w:after="0"/>
        <w:textAlignment w:val="baseline"/>
        <w:rPr>
          <w:rFonts w:eastAsia="Times New Roman" w:cs="Arial"/>
          <w:color w:val="000000"/>
          <w:sz w:val="23"/>
          <w:szCs w:val="23"/>
        </w:rPr>
      </w:pPr>
      <w:r w:rsidRPr="00F93EDC">
        <w:rPr>
          <w:rFonts w:eastAsia="Times New Roman" w:cs="Arial"/>
          <w:color w:val="000000"/>
          <w:sz w:val="23"/>
          <w:szCs w:val="23"/>
        </w:rPr>
        <w:t>Friends Page</w:t>
      </w:r>
    </w:p>
    <w:p w:rsidR="00F93EDC" w:rsidRPr="00F93EDC" w:rsidRDefault="00F93EDC" w:rsidP="00F93EDC">
      <w:pPr>
        <w:numPr>
          <w:ilvl w:val="0"/>
          <w:numId w:val="24"/>
        </w:numPr>
        <w:spacing w:after="0"/>
        <w:textAlignment w:val="baseline"/>
        <w:rPr>
          <w:rFonts w:eastAsia="Times New Roman" w:cs="Arial"/>
          <w:color w:val="000000"/>
          <w:sz w:val="23"/>
          <w:szCs w:val="23"/>
        </w:rPr>
      </w:pPr>
      <w:r w:rsidRPr="00F93EDC">
        <w:rPr>
          <w:rFonts w:eastAsia="Times New Roman" w:cs="Arial"/>
          <w:color w:val="000000"/>
          <w:sz w:val="23"/>
          <w:szCs w:val="23"/>
        </w:rPr>
        <w:t>Grabbing new users videos from YouTube</w:t>
      </w:r>
    </w:p>
    <w:p w:rsidR="00F93EDC" w:rsidRPr="00F93EDC" w:rsidRDefault="00F93EDC" w:rsidP="00F93EDC">
      <w:pPr>
        <w:numPr>
          <w:ilvl w:val="0"/>
          <w:numId w:val="24"/>
        </w:numPr>
        <w:spacing w:after="0"/>
        <w:textAlignment w:val="baseline"/>
        <w:rPr>
          <w:rFonts w:eastAsia="Times New Roman" w:cs="Arial"/>
          <w:color w:val="000000"/>
          <w:sz w:val="23"/>
          <w:szCs w:val="23"/>
        </w:rPr>
      </w:pPr>
      <w:r w:rsidRPr="00F93EDC">
        <w:rPr>
          <w:rFonts w:eastAsia="Times New Roman" w:cs="Arial"/>
          <w:color w:val="000000"/>
          <w:sz w:val="23"/>
          <w:szCs w:val="23"/>
        </w:rPr>
        <w:t>Displaying Map and web link tags</w:t>
      </w:r>
    </w:p>
    <w:p w:rsidR="00F93EDC" w:rsidRPr="00F93EDC" w:rsidRDefault="00F93EDC" w:rsidP="00F93EDC">
      <w:pPr>
        <w:spacing w:after="0"/>
        <w:ind w:firstLine="0"/>
        <w:rPr>
          <w:rFonts w:eastAsia="Times New Roman" w:cs="Times New Roman"/>
          <w:color w:val="000000"/>
          <w:sz w:val="27"/>
          <w:szCs w:val="27"/>
        </w:rPr>
      </w:pPr>
      <w:r w:rsidRPr="00F93EDC">
        <w:rPr>
          <w:rFonts w:eastAsia="Times New Roman" w:cs="Times New Roman"/>
          <w:color w:val="000000"/>
          <w:sz w:val="27"/>
          <w:szCs w:val="27"/>
        </w:rPr>
        <w:br/>
      </w:r>
    </w:p>
    <w:p w:rsidR="00F93EDC" w:rsidRDefault="00F93EDC" w:rsidP="00F93EDC">
      <w:pPr>
        <w:spacing w:after="0"/>
        <w:ind w:firstLine="0"/>
        <w:rPr>
          <w:rFonts w:eastAsia="Times New Roman" w:cs="Arial"/>
          <w:b/>
          <w:bCs/>
          <w:color w:val="000000"/>
          <w:sz w:val="23"/>
          <w:szCs w:val="23"/>
        </w:rPr>
      </w:pPr>
      <w:r w:rsidRPr="00F93EDC">
        <w:rPr>
          <w:rFonts w:eastAsia="Times New Roman" w:cs="Arial"/>
          <w:b/>
          <w:bCs/>
          <w:color w:val="000000"/>
          <w:sz w:val="23"/>
          <w:szCs w:val="23"/>
        </w:rPr>
        <w:t>Sprint 4 Burndown:</w:t>
      </w:r>
    </w:p>
    <w:p w:rsidR="00AD444F" w:rsidRDefault="00AD444F" w:rsidP="00F93EDC">
      <w:pPr>
        <w:spacing w:after="0"/>
        <w:ind w:firstLine="0"/>
        <w:rPr>
          <w:rFonts w:eastAsia="Times New Roman" w:cs="Times New Roman"/>
          <w:color w:val="000000"/>
          <w:sz w:val="27"/>
          <w:szCs w:val="27"/>
        </w:rPr>
      </w:pPr>
    </w:p>
    <w:p w:rsidR="00F93EDC" w:rsidRPr="00F93EDC" w:rsidRDefault="00F93EDC" w:rsidP="00F93EDC">
      <w:pPr>
        <w:spacing w:after="0"/>
        <w:ind w:firstLine="0"/>
        <w:rPr>
          <w:rFonts w:eastAsia="Times New Roman" w:cs="Times New Roman"/>
          <w:color w:val="000000"/>
          <w:sz w:val="27"/>
          <w:szCs w:val="27"/>
        </w:rPr>
      </w:pPr>
      <w:r w:rsidRPr="00F93EDC">
        <w:rPr>
          <w:rFonts w:eastAsia="Times New Roman" w:cs="Arial"/>
          <w:bCs/>
          <w:color w:val="000000"/>
          <w:sz w:val="23"/>
          <w:szCs w:val="23"/>
        </w:rPr>
        <w:t>YOUTUBE UPLOAD</w:t>
      </w:r>
      <w:r w:rsidRPr="00F93EDC">
        <w:rPr>
          <w:rFonts w:eastAsia="Times New Roman" w:cs="Arial"/>
          <w:bCs/>
          <w:color w:val="000000"/>
          <w:sz w:val="23"/>
          <w:szCs w:val="23"/>
        </w:rPr>
        <w:tab/>
      </w:r>
    </w:p>
    <w:p w:rsidR="00F93EDC" w:rsidRPr="00AD444F" w:rsidRDefault="00F93EDC" w:rsidP="00AD444F">
      <w:pPr>
        <w:pStyle w:val="ListParagraph"/>
        <w:numPr>
          <w:ilvl w:val="0"/>
          <w:numId w:val="23"/>
        </w:numPr>
        <w:spacing w:after="0"/>
        <w:rPr>
          <w:rFonts w:eastAsia="Times New Roman" w:cs="Times New Roman"/>
          <w:color w:val="000000"/>
          <w:sz w:val="27"/>
          <w:szCs w:val="27"/>
        </w:rPr>
      </w:pPr>
      <w:r w:rsidRPr="00AD444F">
        <w:rPr>
          <w:rFonts w:eastAsia="Times New Roman" w:cs="Arial"/>
          <w:color w:val="000000"/>
          <w:sz w:val="23"/>
          <w:szCs w:val="23"/>
        </w:rPr>
        <w:t>Added Upload to the headed</w:t>
      </w:r>
    </w:p>
    <w:p w:rsidR="00F93EDC" w:rsidRPr="00F93EDC" w:rsidRDefault="00F93EDC" w:rsidP="00AD444F">
      <w:pPr>
        <w:spacing w:after="0"/>
        <w:ind w:firstLine="720"/>
        <w:rPr>
          <w:rFonts w:eastAsia="Times New Roman" w:cs="Times New Roman"/>
          <w:color w:val="000000"/>
          <w:sz w:val="27"/>
          <w:szCs w:val="27"/>
        </w:rPr>
      </w:pPr>
    </w:p>
    <w:p w:rsidR="00F93EDC" w:rsidRPr="00AD444F" w:rsidRDefault="00F93EDC" w:rsidP="00AD444F">
      <w:pPr>
        <w:pStyle w:val="ListParagraph"/>
        <w:numPr>
          <w:ilvl w:val="0"/>
          <w:numId w:val="23"/>
        </w:numPr>
        <w:spacing w:after="0"/>
        <w:rPr>
          <w:rFonts w:eastAsia="Times New Roman" w:cs="Times New Roman"/>
          <w:color w:val="000000"/>
          <w:sz w:val="27"/>
          <w:szCs w:val="27"/>
        </w:rPr>
      </w:pPr>
      <w:r w:rsidRPr="00AD444F">
        <w:rPr>
          <w:rFonts w:eastAsia="Times New Roman" w:cs="Arial"/>
          <w:color w:val="000000"/>
          <w:sz w:val="23"/>
          <w:szCs w:val="23"/>
        </w:rPr>
        <w:t>Once clicking you are brought to a page to input the Video details.</w:t>
      </w:r>
      <w:r w:rsidRPr="00F93EDC">
        <w:rPr>
          <w:rFonts w:eastAsia="Times New Roman" w:cs="Times New Roman"/>
          <w:noProof/>
          <w:sz w:val="27"/>
          <w:szCs w:val="27"/>
        </w:rPr>
        <w:drawing>
          <wp:inline distT="0" distB="0" distL="0" distR="0">
            <wp:extent cx="2362200" cy="2143125"/>
            <wp:effectExtent l="0" t="0" r="0" b="0"/>
            <wp:docPr id="11" name="Picture 11" descr="https://lh4.googleusercontent.com/l0CsXg86VGHk8L1xUk5FQNzSoqIiA6g5HAmnVEWIM3B6hFmGUbvXV_FJ6I8Q0lF33VyBOTaiBxXJ0diPP2R18RYSI3c1tZvAITKp-Uf8ZaUS37Bg016NQ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l0CsXg86VGHk8L1xUk5FQNzSoqIiA6g5HAmnVEWIM3B6hFmGUbvXV_FJ6I8Q0lF33VyBOTaiBxXJ0diPP2R18RYSI3c1tZvAITKp-Uf8ZaUS37Bg016NQIt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2200" cy="2143125"/>
                    </a:xfrm>
                    <a:prstGeom prst="rect">
                      <a:avLst/>
                    </a:prstGeom>
                    <a:noFill/>
                    <a:ln>
                      <a:noFill/>
                    </a:ln>
                  </pic:spPr>
                </pic:pic>
              </a:graphicData>
            </a:graphic>
          </wp:inline>
        </w:drawing>
      </w:r>
    </w:p>
    <w:p w:rsidR="00F93EDC" w:rsidRPr="00AD444F" w:rsidRDefault="00F93EDC" w:rsidP="00AD444F">
      <w:pPr>
        <w:pStyle w:val="ListParagraph"/>
        <w:numPr>
          <w:ilvl w:val="0"/>
          <w:numId w:val="23"/>
        </w:numPr>
        <w:spacing w:after="0"/>
        <w:rPr>
          <w:rFonts w:eastAsia="Times New Roman" w:cs="Times New Roman"/>
          <w:color w:val="000000"/>
          <w:sz w:val="27"/>
          <w:szCs w:val="27"/>
        </w:rPr>
      </w:pPr>
      <w:r w:rsidRPr="00AD444F">
        <w:rPr>
          <w:rFonts w:eastAsia="Times New Roman" w:cs="Arial"/>
          <w:color w:val="000000"/>
          <w:sz w:val="23"/>
          <w:szCs w:val="23"/>
        </w:rPr>
        <w:t>Once the video fields are filled out then you will be able to authorize the upload to YouTube.  Then you can choose the file and select upload.  This will then take you to a page where the you get the details about how to find the video on YouTube and a disclaimer about the video taking a long time to get done processing. Also on this page there is a link put the user back to the player page with their newly uploaded video.</w:t>
      </w:r>
    </w:p>
    <w:p w:rsidR="00F93EDC" w:rsidRPr="00F93EDC" w:rsidRDefault="00F93EDC" w:rsidP="00F93EDC">
      <w:pPr>
        <w:spacing w:after="0"/>
        <w:ind w:firstLine="0"/>
        <w:rPr>
          <w:rFonts w:eastAsia="Times New Roman" w:cs="Times New Roman"/>
          <w:color w:val="000000"/>
          <w:sz w:val="27"/>
          <w:szCs w:val="27"/>
        </w:rPr>
      </w:pPr>
      <w:r w:rsidRPr="00F93EDC">
        <w:rPr>
          <w:rFonts w:eastAsia="Times New Roman" w:cs="Times New Roman"/>
          <w:color w:val="000000"/>
          <w:sz w:val="27"/>
          <w:szCs w:val="27"/>
        </w:rPr>
        <w:br/>
      </w:r>
    </w:p>
    <w:p w:rsidR="00F93EDC" w:rsidRPr="00F93EDC" w:rsidRDefault="00AD444F" w:rsidP="00AD444F">
      <w:pPr>
        <w:spacing w:after="0"/>
        <w:rPr>
          <w:rFonts w:eastAsia="Times New Roman" w:cs="Times New Roman"/>
          <w:color w:val="000000"/>
          <w:sz w:val="27"/>
          <w:szCs w:val="27"/>
        </w:rPr>
      </w:pPr>
      <w:r>
        <w:rPr>
          <w:rFonts w:eastAsia="Times New Roman" w:cs="Arial"/>
          <w:bCs/>
          <w:color w:val="000000"/>
          <w:sz w:val="23"/>
          <w:szCs w:val="23"/>
        </w:rPr>
        <w:t>SEARCH YOUTUBE VIDEOS</w:t>
      </w:r>
    </w:p>
    <w:p w:rsidR="00F93EDC" w:rsidRPr="00AD444F" w:rsidRDefault="00F93EDC" w:rsidP="00AD444F">
      <w:pPr>
        <w:pStyle w:val="ListParagraph"/>
        <w:numPr>
          <w:ilvl w:val="0"/>
          <w:numId w:val="25"/>
        </w:numPr>
        <w:spacing w:after="0"/>
        <w:rPr>
          <w:rFonts w:eastAsia="Times New Roman" w:cs="Times New Roman"/>
          <w:color w:val="000000"/>
          <w:sz w:val="27"/>
          <w:szCs w:val="27"/>
        </w:rPr>
      </w:pPr>
      <w:r w:rsidRPr="00AD444F">
        <w:rPr>
          <w:rFonts w:eastAsia="Times New Roman" w:cs="Arial"/>
          <w:color w:val="000000"/>
          <w:sz w:val="23"/>
          <w:szCs w:val="23"/>
        </w:rPr>
        <w:t xml:space="preserve">YouTube made the Data api V3 publicly available for all the developers Anudeep implemented the search functionality for the videos. Now users can search YouTube videos </w:t>
      </w:r>
      <w:r w:rsidRPr="00AD444F">
        <w:rPr>
          <w:rFonts w:eastAsia="Times New Roman" w:cs="Arial"/>
          <w:color w:val="000000"/>
          <w:sz w:val="23"/>
          <w:szCs w:val="23"/>
        </w:rPr>
        <w:lastRenderedPageBreak/>
        <w:t>and they can also change the search filters for relevant content.</w:t>
      </w:r>
      <w:r w:rsidRPr="00AD444F">
        <w:rPr>
          <w:rFonts w:eastAsia="Times New Roman" w:cs="Times New Roman"/>
          <w:color w:val="000000"/>
          <w:sz w:val="27"/>
          <w:szCs w:val="27"/>
        </w:rPr>
        <w:br/>
      </w:r>
    </w:p>
    <w:p w:rsidR="00F93EDC" w:rsidRPr="00AD444F" w:rsidRDefault="00F93EDC" w:rsidP="00AD444F">
      <w:pPr>
        <w:pStyle w:val="ListParagraph"/>
        <w:numPr>
          <w:ilvl w:val="2"/>
          <w:numId w:val="25"/>
        </w:numPr>
        <w:spacing w:after="0"/>
        <w:rPr>
          <w:rFonts w:eastAsia="Times New Roman" w:cs="Times New Roman"/>
          <w:color w:val="000000"/>
          <w:sz w:val="27"/>
          <w:szCs w:val="27"/>
        </w:rPr>
      </w:pPr>
      <w:r w:rsidRPr="00F93EDC">
        <w:rPr>
          <w:rFonts w:eastAsia="Times New Roman"/>
          <w:noProof/>
        </w:rPr>
        <w:drawing>
          <wp:inline distT="0" distB="0" distL="0" distR="0">
            <wp:extent cx="4943475" cy="6153150"/>
            <wp:effectExtent l="0" t="0" r="0" b="0"/>
            <wp:docPr id="10" name="Picture 10" descr="https://lh5.googleusercontent.com/hBgnf_etIgvjlcUtXdvu2klD9eVVJcLPNrivi5PivXmpl8jeXYDt32Kdn3B104npZSXK28ukbFJqh2ykIsUoNjVobVpUE6hrntpDeE1K_HNTmXdWx3V7RA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Bgnf_etIgvjlcUtXdvu2klD9eVVJcLPNrivi5PivXmpl8jeXYDt32Kdn3B104npZSXK28ukbFJqh2ykIsUoNjVobVpUE6hrntpDeE1K_HNTmXdWx3V7RAvv"/>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3475" cy="6153150"/>
                    </a:xfrm>
                    <a:prstGeom prst="rect">
                      <a:avLst/>
                    </a:prstGeom>
                    <a:noFill/>
                    <a:ln>
                      <a:noFill/>
                    </a:ln>
                  </pic:spPr>
                </pic:pic>
              </a:graphicData>
            </a:graphic>
          </wp:inline>
        </w:drawing>
      </w:r>
    </w:p>
    <w:p w:rsidR="00AD444F" w:rsidRDefault="00AD444F" w:rsidP="00F93EDC">
      <w:pPr>
        <w:spacing w:after="0"/>
        <w:ind w:left="720" w:firstLine="0"/>
        <w:rPr>
          <w:rFonts w:eastAsia="Times New Roman" w:cs="Arial"/>
          <w:color w:val="000000"/>
          <w:sz w:val="23"/>
          <w:szCs w:val="23"/>
        </w:rPr>
      </w:pPr>
    </w:p>
    <w:p w:rsidR="00F93EDC" w:rsidRPr="00F93EDC" w:rsidRDefault="00AD444F" w:rsidP="00AD444F">
      <w:pPr>
        <w:spacing w:after="0"/>
        <w:ind w:firstLine="0"/>
        <w:rPr>
          <w:rFonts w:eastAsia="Times New Roman" w:cs="Times New Roman"/>
          <w:color w:val="000000"/>
          <w:sz w:val="27"/>
          <w:szCs w:val="27"/>
        </w:rPr>
      </w:pPr>
      <w:r>
        <w:rPr>
          <w:rFonts w:eastAsia="Times New Roman" w:cs="Arial"/>
          <w:color w:val="000000"/>
          <w:sz w:val="23"/>
          <w:szCs w:val="23"/>
        </w:rPr>
        <w:t>ADDING TAGS TO VIDEOS</w:t>
      </w:r>
    </w:p>
    <w:p w:rsidR="00AD444F" w:rsidRPr="00AD444F" w:rsidRDefault="00F93EDC" w:rsidP="0007736A">
      <w:pPr>
        <w:pStyle w:val="ListParagraph"/>
        <w:numPr>
          <w:ilvl w:val="0"/>
          <w:numId w:val="25"/>
        </w:numPr>
        <w:spacing w:after="0"/>
        <w:rPr>
          <w:rFonts w:eastAsia="Times New Roman" w:cs="Times New Roman"/>
          <w:color w:val="000000"/>
          <w:sz w:val="27"/>
          <w:szCs w:val="27"/>
        </w:rPr>
      </w:pPr>
      <w:r w:rsidRPr="00AD444F">
        <w:rPr>
          <w:rFonts w:eastAsia="Times New Roman" w:cs="Arial"/>
          <w:color w:val="000000"/>
          <w:sz w:val="23"/>
          <w:szCs w:val="23"/>
        </w:rPr>
        <w:t>All tags are saved in database and for all of the following tags error handling has been implemented.</w:t>
      </w:r>
    </w:p>
    <w:p w:rsidR="00F93EDC" w:rsidRPr="00AD444F" w:rsidRDefault="00F93EDC" w:rsidP="0007736A">
      <w:pPr>
        <w:pStyle w:val="ListParagraph"/>
        <w:numPr>
          <w:ilvl w:val="0"/>
          <w:numId w:val="25"/>
        </w:numPr>
        <w:spacing w:after="0"/>
        <w:rPr>
          <w:rFonts w:eastAsia="Times New Roman" w:cs="Times New Roman"/>
          <w:color w:val="000000"/>
          <w:sz w:val="27"/>
          <w:szCs w:val="27"/>
        </w:rPr>
      </w:pPr>
      <w:r w:rsidRPr="00AD444F">
        <w:rPr>
          <w:rFonts w:eastAsia="Times New Roman" w:cs="Arial"/>
          <w:color w:val="000000"/>
          <w:sz w:val="23"/>
          <w:szCs w:val="23"/>
          <w:u w:val="single"/>
        </w:rPr>
        <w:lastRenderedPageBreak/>
        <w:t>Comments</w:t>
      </w:r>
      <w:r w:rsidRPr="00AD444F">
        <w:rPr>
          <w:rFonts w:eastAsia="Times New Roman" w:cs="Arial"/>
          <w:color w:val="000000"/>
          <w:sz w:val="23"/>
          <w:szCs w:val="23"/>
        </w:rPr>
        <w:t>: Users can add comment and maximum text allowed has been set to 512 characters.When the video is being played these comments will be scrolled under the video.</w:t>
      </w:r>
      <w:r w:rsidRPr="00F93EDC">
        <w:rPr>
          <w:rFonts w:eastAsia="Times New Roman" w:cs="Times New Roman"/>
          <w:noProof/>
          <w:sz w:val="27"/>
          <w:szCs w:val="27"/>
        </w:rPr>
        <w:drawing>
          <wp:inline distT="0" distB="0" distL="0" distR="0">
            <wp:extent cx="3905250" cy="2505075"/>
            <wp:effectExtent l="0" t="0" r="0" b="0"/>
            <wp:docPr id="9" name="Picture 9" descr="https://lh3.googleusercontent.com/rNbIHhpYyZaV4zjgKyozeJtFwmL94w0j2PJBeZ4FlJVMnNCS5YLBTm7Yq6nnIWO_KcMwdEdoYDKZdTSnqhI_5momXC0KBuTW0kYsPcWPhQxK9l4FihwHa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rNbIHhpYyZaV4zjgKyozeJtFwmL94w0j2PJBeZ4FlJVMnNCS5YLBTm7Yq6nnIWO_KcMwdEdoYDKZdTSnqhI_5momXC0KBuTW0kYsPcWPhQxK9l4FihwHaB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2505075"/>
                    </a:xfrm>
                    <a:prstGeom prst="rect">
                      <a:avLst/>
                    </a:prstGeom>
                    <a:noFill/>
                    <a:ln>
                      <a:noFill/>
                    </a:ln>
                  </pic:spPr>
                </pic:pic>
              </a:graphicData>
            </a:graphic>
          </wp:inline>
        </w:drawing>
      </w:r>
    </w:p>
    <w:p w:rsidR="00AD444F" w:rsidRDefault="00F93EDC" w:rsidP="00AD444F">
      <w:pPr>
        <w:spacing w:after="0"/>
        <w:ind w:firstLine="0"/>
        <w:rPr>
          <w:rFonts w:eastAsia="Times New Roman" w:cs="Arial"/>
          <w:color w:val="000000"/>
          <w:sz w:val="23"/>
          <w:szCs w:val="23"/>
        </w:rPr>
      </w:pPr>
      <w:r w:rsidRPr="00F93EDC">
        <w:rPr>
          <w:rFonts w:eastAsia="Times New Roman" w:cs="Times New Roman"/>
          <w:color w:val="000000"/>
          <w:sz w:val="27"/>
          <w:szCs w:val="27"/>
        </w:rPr>
        <w:br/>
      </w:r>
      <w:r w:rsidRPr="00F93EDC">
        <w:rPr>
          <w:rFonts w:eastAsia="Times New Roman" w:cs="Times New Roman"/>
          <w:color w:val="000000"/>
          <w:sz w:val="27"/>
          <w:szCs w:val="27"/>
        </w:rPr>
        <w:br/>
      </w:r>
      <w:r w:rsidR="00AD444F">
        <w:rPr>
          <w:rFonts w:eastAsia="Times New Roman" w:cs="Arial"/>
          <w:color w:val="000000"/>
          <w:sz w:val="23"/>
          <w:szCs w:val="23"/>
        </w:rPr>
        <w:t>MAPS</w:t>
      </w:r>
    </w:p>
    <w:p w:rsidR="00F93EDC" w:rsidRPr="00AD444F" w:rsidRDefault="00F93EDC" w:rsidP="00AD444F">
      <w:pPr>
        <w:pStyle w:val="ListParagraph"/>
        <w:numPr>
          <w:ilvl w:val="0"/>
          <w:numId w:val="26"/>
        </w:numPr>
        <w:spacing w:after="0"/>
        <w:rPr>
          <w:rFonts w:eastAsia="Times New Roman" w:cs="Times New Roman"/>
          <w:color w:val="000000"/>
          <w:sz w:val="27"/>
          <w:szCs w:val="27"/>
        </w:rPr>
      </w:pPr>
      <w:r w:rsidRPr="00AD444F">
        <w:rPr>
          <w:rFonts w:eastAsia="Times New Roman" w:cs="Arial"/>
          <w:color w:val="000000"/>
          <w:sz w:val="23"/>
          <w:szCs w:val="23"/>
        </w:rPr>
        <w:lastRenderedPageBreak/>
        <w:t>Anudeep implemented map tags using Google Maps Api for users to drag and drop the marker to their preferred location. users can also set the title for markers.</w:t>
      </w:r>
      <w:r w:rsidRPr="00F93EDC">
        <w:rPr>
          <w:rFonts w:eastAsia="Times New Roman" w:cs="Times New Roman"/>
          <w:noProof/>
          <w:sz w:val="27"/>
          <w:szCs w:val="27"/>
        </w:rPr>
        <w:drawing>
          <wp:inline distT="0" distB="0" distL="0" distR="0">
            <wp:extent cx="3848100" cy="5086350"/>
            <wp:effectExtent l="0" t="0" r="0" b="0"/>
            <wp:docPr id="8" name="Picture 8" descr="https://lh3.googleusercontent.com/Svo-j-lxSHam9XFh2rW9l2Eq874ghnKHDjjjebhuT36e2UTUvXnD6t0qM4iWS0aRb77yiz5lGHn1gDX-dlOSolUv_v4YAgf15IMng1V2rfA5c_ykNEt0iE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Svo-j-lxSHam9XFh2rW9l2Eq874ghnKHDjjjebhuT36e2UTUvXnD6t0qM4iWS0aRb77yiz5lGHn1gDX-dlOSolUv_v4YAgf15IMng1V2rfA5c_ykNEt0iEJ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8100" cy="5086350"/>
                    </a:xfrm>
                    <a:prstGeom prst="rect">
                      <a:avLst/>
                    </a:prstGeom>
                    <a:noFill/>
                    <a:ln>
                      <a:noFill/>
                    </a:ln>
                  </pic:spPr>
                </pic:pic>
              </a:graphicData>
            </a:graphic>
          </wp:inline>
        </w:drawing>
      </w:r>
    </w:p>
    <w:p w:rsidR="00AD444F" w:rsidRDefault="00F93EDC" w:rsidP="00AD444F">
      <w:pPr>
        <w:spacing w:after="0"/>
        <w:ind w:firstLine="0"/>
        <w:rPr>
          <w:rFonts w:eastAsia="Times New Roman" w:cs="Arial"/>
          <w:color w:val="000000"/>
          <w:sz w:val="23"/>
          <w:szCs w:val="23"/>
        </w:rPr>
      </w:pPr>
      <w:r w:rsidRPr="00F93EDC">
        <w:rPr>
          <w:rFonts w:eastAsia="Times New Roman" w:cs="Times New Roman"/>
          <w:color w:val="000000"/>
          <w:sz w:val="27"/>
          <w:szCs w:val="27"/>
        </w:rPr>
        <w:br/>
      </w:r>
      <w:r w:rsidRPr="00F93EDC">
        <w:rPr>
          <w:rFonts w:eastAsia="Times New Roman" w:cs="Times New Roman"/>
          <w:color w:val="000000"/>
          <w:sz w:val="27"/>
          <w:szCs w:val="27"/>
        </w:rPr>
        <w:br/>
      </w:r>
      <w:r w:rsidRPr="00F93EDC">
        <w:rPr>
          <w:rFonts w:eastAsia="Times New Roman" w:cs="Times New Roman"/>
          <w:color w:val="000000"/>
          <w:sz w:val="27"/>
          <w:szCs w:val="27"/>
        </w:rPr>
        <w:br/>
      </w:r>
      <w:r w:rsidR="00AD444F">
        <w:rPr>
          <w:rFonts w:eastAsia="Times New Roman" w:cs="Arial"/>
          <w:color w:val="000000"/>
          <w:sz w:val="23"/>
          <w:szCs w:val="23"/>
        </w:rPr>
        <w:t>WEB LINKS</w:t>
      </w:r>
    </w:p>
    <w:p w:rsidR="00F93EDC" w:rsidRPr="00AD444F" w:rsidRDefault="00F93EDC" w:rsidP="00CB467C">
      <w:pPr>
        <w:pStyle w:val="ListParagraph"/>
        <w:numPr>
          <w:ilvl w:val="0"/>
          <w:numId w:val="26"/>
        </w:numPr>
        <w:spacing w:after="0"/>
        <w:ind w:left="1125" w:firstLine="0"/>
        <w:rPr>
          <w:rFonts w:eastAsia="Times New Roman" w:cs="Times New Roman"/>
          <w:color w:val="000000"/>
          <w:sz w:val="27"/>
          <w:szCs w:val="27"/>
        </w:rPr>
      </w:pPr>
      <w:r w:rsidRPr="00AD444F">
        <w:rPr>
          <w:rFonts w:eastAsia="Times New Roman" w:cs="Arial"/>
          <w:color w:val="000000"/>
          <w:sz w:val="23"/>
          <w:szCs w:val="23"/>
        </w:rPr>
        <w:lastRenderedPageBreak/>
        <w:t xml:space="preserve">Users can add </w:t>
      </w:r>
      <w:r w:rsidR="00AD444F">
        <w:rPr>
          <w:rFonts w:eastAsia="Times New Roman" w:cs="Arial"/>
          <w:color w:val="000000"/>
          <w:sz w:val="23"/>
          <w:szCs w:val="23"/>
        </w:rPr>
        <w:t>URL</w:t>
      </w:r>
      <w:r w:rsidRPr="00AD444F">
        <w:rPr>
          <w:rFonts w:eastAsia="Times New Roman" w:cs="Arial"/>
          <w:color w:val="000000"/>
          <w:sz w:val="23"/>
          <w:szCs w:val="23"/>
        </w:rPr>
        <w:t xml:space="preserve"> links to their websites.</w:t>
      </w:r>
      <w:r w:rsidRPr="00F93EDC">
        <w:rPr>
          <w:rFonts w:eastAsia="Times New Roman"/>
          <w:noProof/>
        </w:rPr>
        <w:drawing>
          <wp:inline distT="0" distB="0" distL="0" distR="0">
            <wp:extent cx="3905250" cy="1971675"/>
            <wp:effectExtent l="0" t="0" r="0" b="0"/>
            <wp:docPr id="7" name="Picture 7" descr="https://lh6.googleusercontent.com/3XFEXICHOZOWUAh1pDbbJFKY7lLxkZpJCKBL-eSpewPAn5-OFpkFlwBfqL6g_6nlo5IbaKOjv64H9vMxyoiG7dcp1imoeWhhDwuQ-6XZgKetuYYulh6BQa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3XFEXICHOZOWUAh1pDbbJFKY7lLxkZpJCKBL-eSpewPAn5-OFpkFlwBfqL6g_6nlo5IbaKOjv64H9vMxyoiG7dcp1imoeWhhDwuQ-6XZgKetuYYulh6BQag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1971675"/>
                    </a:xfrm>
                    <a:prstGeom prst="rect">
                      <a:avLst/>
                    </a:prstGeom>
                    <a:noFill/>
                    <a:ln>
                      <a:noFill/>
                    </a:ln>
                  </pic:spPr>
                </pic:pic>
              </a:graphicData>
            </a:graphic>
          </wp:inline>
        </w:drawing>
      </w:r>
    </w:p>
    <w:p w:rsidR="00AD444F" w:rsidRDefault="00AD444F" w:rsidP="00AD444F">
      <w:pPr>
        <w:pStyle w:val="Heading3"/>
      </w:pPr>
      <w:r>
        <w:t xml:space="preserve">Sprint </w:t>
      </w:r>
      <w:r>
        <w:t>5</w:t>
      </w:r>
      <w:r>
        <w:t xml:space="preserve">: </w:t>
      </w:r>
    </w:p>
    <w:p w:rsidR="00AD444F" w:rsidRPr="00AD444F" w:rsidRDefault="00AD444F" w:rsidP="00CB467C">
      <w:pPr>
        <w:pStyle w:val="ListParagraph"/>
        <w:numPr>
          <w:ilvl w:val="0"/>
          <w:numId w:val="26"/>
        </w:numPr>
        <w:spacing w:after="0"/>
        <w:ind w:left="1125" w:firstLine="0"/>
        <w:rPr>
          <w:rFonts w:eastAsia="Times New Roman" w:cs="Times New Roman"/>
          <w:color w:val="000000"/>
          <w:sz w:val="27"/>
          <w:szCs w:val="27"/>
        </w:rPr>
      </w:pPr>
    </w:p>
    <w:p w:rsidR="00121345" w:rsidRDefault="00121345" w:rsidP="00720BC0">
      <w:pPr>
        <w:pStyle w:val="Heading1"/>
      </w:pPr>
      <w:r>
        <w:t>Requirements</w:t>
      </w:r>
      <w:bookmarkEnd w:id="19"/>
    </w:p>
    <w:p w:rsidR="00121345" w:rsidRDefault="00AB24FE" w:rsidP="00121345">
      <w:r>
        <w:t>For the detailed list of requirements check the Software Requirements Document</w:t>
      </w:r>
      <w:r w:rsidR="00921DB7">
        <w:t>.  Here is the undetailed list of requirements</w:t>
      </w:r>
      <w:r w:rsidR="00F21DB2">
        <w:t xml:space="preserve"> (User stories that were initially provided)</w:t>
      </w:r>
      <w:r w:rsidR="00921DB7">
        <w:t>.</w:t>
      </w:r>
    </w:p>
    <w:p w:rsidR="00921DB7" w:rsidRDefault="00921DB7" w:rsidP="004210F3">
      <w:pPr>
        <w:pStyle w:val="ListParagraph"/>
        <w:numPr>
          <w:ilvl w:val="0"/>
          <w:numId w:val="4"/>
        </w:numPr>
      </w:pPr>
      <w:r>
        <w:t>Play the videos within a web application</w:t>
      </w:r>
    </w:p>
    <w:p w:rsidR="00921DB7" w:rsidRDefault="00921DB7" w:rsidP="004210F3">
      <w:pPr>
        <w:pStyle w:val="ListParagraph"/>
        <w:numPr>
          <w:ilvl w:val="0"/>
          <w:numId w:val="4"/>
        </w:numPr>
      </w:pPr>
      <w:r>
        <w:t>Make the application have the ability to play local videos</w:t>
      </w:r>
    </w:p>
    <w:p w:rsidR="00921DB7" w:rsidRPr="00DF7F4A" w:rsidRDefault="00921DB7" w:rsidP="004210F3">
      <w:pPr>
        <w:pStyle w:val="ListParagraph"/>
        <w:numPr>
          <w:ilvl w:val="0"/>
          <w:numId w:val="4"/>
        </w:numPr>
        <w:rPr>
          <w:i/>
        </w:rPr>
      </w:pPr>
      <w:r>
        <w:t>Possible integration with sling.com</w:t>
      </w:r>
      <w:r w:rsidR="00DF7F4A">
        <w:t xml:space="preserve"> -- </w:t>
      </w:r>
      <w:r w:rsidR="00DF7F4A" w:rsidRPr="00DF7F4A">
        <w:rPr>
          <w:i/>
        </w:rPr>
        <w:t>unimplemented</w:t>
      </w:r>
    </w:p>
    <w:p w:rsidR="00921DB7" w:rsidRDefault="00921DB7" w:rsidP="004210F3">
      <w:pPr>
        <w:pStyle w:val="ListParagraph"/>
        <w:numPr>
          <w:ilvl w:val="0"/>
          <w:numId w:val="4"/>
        </w:numPr>
      </w:pPr>
      <w:r>
        <w:t>The first time viewing of the video should store all the information of the video that is being played</w:t>
      </w:r>
      <w:r w:rsidR="00DF7F4A">
        <w:t xml:space="preserve"> – </w:t>
      </w:r>
      <w:r w:rsidR="00DF7F4A" w:rsidRPr="00DF7F4A">
        <w:rPr>
          <w:i/>
        </w:rPr>
        <w:t>unneeded</w:t>
      </w:r>
    </w:p>
    <w:p w:rsidR="00921DB7" w:rsidRDefault="00921DB7" w:rsidP="004210F3">
      <w:pPr>
        <w:pStyle w:val="ListParagraph"/>
        <w:numPr>
          <w:ilvl w:val="0"/>
          <w:numId w:val="4"/>
        </w:numPr>
      </w:pPr>
      <w:r>
        <w:t>Design some kind of login system that allows us to know who one’s friends are</w:t>
      </w:r>
    </w:p>
    <w:p w:rsidR="00921DB7" w:rsidRDefault="00921DB7" w:rsidP="004210F3">
      <w:pPr>
        <w:pStyle w:val="ListParagraph"/>
        <w:numPr>
          <w:ilvl w:val="0"/>
          <w:numId w:val="4"/>
        </w:numPr>
      </w:pPr>
      <w:r>
        <w:t>We need to be able to pause a video at any one moment and place one of many kinds of tags</w:t>
      </w:r>
    </w:p>
    <w:p w:rsidR="00921DB7" w:rsidRDefault="00921DB7" w:rsidP="004210F3">
      <w:pPr>
        <w:pStyle w:val="ListParagraph"/>
        <w:numPr>
          <w:ilvl w:val="0"/>
          <w:numId w:val="4"/>
        </w:numPr>
      </w:pPr>
      <w:r>
        <w:t>We have a set of predefined Tags to choose from</w:t>
      </w:r>
    </w:p>
    <w:p w:rsidR="00921DB7" w:rsidRDefault="00921DB7" w:rsidP="004210F3">
      <w:pPr>
        <w:pStyle w:val="ListParagraph"/>
        <w:numPr>
          <w:ilvl w:val="0"/>
          <w:numId w:val="4"/>
        </w:numPr>
      </w:pPr>
      <w:r>
        <w:t>Need to have the ability to change the list of tags</w:t>
      </w:r>
    </w:p>
    <w:p w:rsidR="00921DB7" w:rsidRDefault="00921DB7" w:rsidP="004210F3">
      <w:pPr>
        <w:pStyle w:val="ListParagraph"/>
        <w:numPr>
          <w:ilvl w:val="0"/>
          <w:numId w:val="4"/>
        </w:numPr>
      </w:pPr>
      <w:r>
        <w:t>We need to set up a filter system to filter out tags placed on a video</w:t>
      </w:r>
    </w:p>
    <w:p w:rsidR="00121345" w:rsidRDefault="00121345" w:rsidP="00720BC0">
      <w:pPr>
        <w:pStyle w:val="Heading1"/>
      </w:pPr>
      <w:bookmarkStart w:id="20" w:name="_Toc354068662"/>
      <w:r>
        <w:t>Design and Implementation</w:t>
      </w:r>
      <w:bookmarkEnd w:id="20"/>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74457A" w:rsidP="00720BC0">
      <w:pPr>
        <w:pStyle w:val="Heading2"/>
      </w:pPr>
      <w:bookmarkStart w:id="21" w:name="_Toc354068663"/>
      <w:r>
        <w:t>Popcorn.js</w:t>
      </w:r>
      <w:bookmarkEnd w:id="21"/>
    </w:p>
    <w:p w:rsidR="00720BC0" w:rsidRDefault="00720BC0" w:rsidP="00720BC0">
      <w:pPr>
        <w:pStyle w:val="Heading3"/>
      </w:pPr>
      <w:bookmarkStart w:id="22" w:name="_Toc354068664"/>
      <w:r>
        <w:t>Technologies Used</w:t>
      </w:r>
      <w:bookmarkEnd w:id="22"/>
    </w:p>
    <w:p w:rsidR="00720BC0" w:rsidRDefault="0074457A" w:rsidP="00121345">
      <w:r w:rsidRPr="0074457A">
        <w:lastRenderedPageBreak/>
        <w:t xml:space="preserve">We are using open source library “Popcorn.js” developed by Mozilla Foundation. Popcorn.js allows VTP to </w:t>
      </w:r>
      <w:r w:rsidR="006A3423" w:rsidRPr="0074457A">
        <w:t>interact</w:t>
      </w:r>
      <w:r w:rsidRPr="0074457A">
        <w:t xml:space="preserve"> with the limited 3rd party video sources like YouTube, Vimeo and any HTML5 videos either saved locally or from other 3rd party sources.</w:t>
      </w:r>
    </w:p>
    <w:p w:rsidR="00720BC0" w:rsidRDefault="00720BC0" w:rsidP="00720BC0">
      <w:pPr>
        <w:pStyle w:val="Heading3"/>
      </w:pPr>
      <w:bookmarkStart w:id="23" w:name="_Toc354068665"/>
      <w:r>
        <w:t>Component Overview</w:t>
      </w:r>
      <w:bookmarkEnd w:id="23"/>
    </w:p>
    <w:p w:rsidR="0074457A" w:rsidRDefault="0074457A" w:rsidP="0074457A">
      <w:r>
        <w:t>Features:</w:t>
      </w:r>
    </w:p>
    <w:p w:rsidR="0074457A" w:rsidRDefault="0074457A" w:rsidP="0074457A">
      <w:r>
        <w:tab/>
        <w:t>Play local videos in HTML5 and interact with them</w:t>
      </w:r>
    </w:p>
    <w:p w:rsidR="0074457A" w:rsidRDefault="0074457A" w:rsidP="0074457A">
      <w:pPr>
        <w:ind w:firstLine="720"/>
      </w:pPr>
      <w:r>
        <w:t>Play both HTML5 and flash videos from YouTube and Vimeo.</w:t>
      </w:r>
    </w:p>
    <w:p w:rsidR="00720BC0" w:rsidRDefault="0074457A" w:rsidP="0074457A">
      <w:pPr>
        <w:ind w:firstLine="720"/>
      </w:pPr>
      <w:r>
        <w:t>Triggers JavaScript function</w:t>
      </w:r>
      <w:r w:rsidR="006A3423">
        <w:t>s</w:t>
      </w:r>
      <w:r>
        <w:t xml:space="preserve"> when video is on a particular time.</w:t>
      </w:r>
    </w:p>
    <w:p w:rsidR="00720BC0" w:rsidRDefault="00CC5A82" w:rsidP="00720BC0">
      <w:pPr>
        <w:pStyle w:val="Heading3"/>
      </w:pPr>
      <w:bookmarkStart w:id="24" w:name="_Toc354068666"/>
      <w:r>
        <w:t>Sprint</w:t>
      </w:r>
      <w:r w:rsidR="00720BC0">
        <w:t xml:space="preserve"> Overview</w:t>
      </w:r>
      <w:bookmarkEnd w:id="24"/>
    </w:p>
    <w:p w:rsidR="0074457A" w:rsidRPr="0074457A" w:rsidRDefault="00CC5A82" w:rsidP="0074457A">
      <w:pPr>
        <w:spacing w:after="0"/>
        <w:ind w:firstLine="0"/>
        <w:rPr>
          <w:rFonts w:eastAsia="Times New Roman" w:cs="Tahoma"/>
          <w:color w:val="000000"/>
        </w:rPr>
      </w:pPr>
      <w:r>
        <w:rPr>
          <w:rFonts w:eastAsia="Times New Roman" w:cs="Arial"/>
          <w:color w:val="000000"/>
        </w:rPr>
        <w:t>Sprint</w:t>
      </w:r>
      <w:r w:rsidR="0074457A" w:rsidRPr="0074457A">
        <w:rPr>
          <w:rFonts w:eastAsia="Times New Roman" w:cs="Arial"/>
          <w:color w:val="000000"/>
        </w:rPr>
        <w:t xml:space="preserve"> I:</w:t>
      </w:r>
      <w:r w:rsidR="0074457A" w:rsidRPr="0074457A">
        <w:rPr>
          <w:rFonts w:eastAsia="Times New Roman" w:cs="Tahoma"/>
          <w:color w:val="000000"/>
        </w:rPr>
        <w:br/>
      </w:r>
      <w:r w:rsidR="0074457A" w:rsidRPr="0074457A">
        <w:rPr>
          <w:rFonts w:eastAsia="Times New Roman" w:cs="Arial"/>
          <w:color w:val="000000"/>
        </w:rPr>
        <w:tab/>
        <w:t>Embed videos from 3rd party sources.</w:t>
      </w:r>
      <w:r w:rsidR="0074457A" w:rsidRPr="0074457A">
        <w:rPr>
          <w:rFonts w:eastAsia="Times New Roman" w:cs="Tahoma"/>
          <w:color w:val="000000"/>
        </w:rPr>
        <w:br/>
      </w:r>
      <w:r>
        <w:rPr>
          <w:rFonts w:eastAsia="Times New Roman" w:cs="Arial"/>
          <w:color w:val="000000"/>
        </w:rPr>
        <w:t>Sprint</w:t>
      </w:r>
      <w:r w:rsidR="0074457A" w:rsidRPr="0074457A">
        <w:rPr>
          <w:rFonts w:eastAsia="Times New Roman" w:cs="Arial"/>
          <w:color w:val="000000"/>
        </w:rPr>
        <w:t xml:space="preserve"> II:</w:t>
      </w:r>
      <w:r w:rsidR="0074457A" w:rsidRPr="0074457A">
        <w:rPr>
          <w:rFonts w:eastAsia="Times New Roman" w:cs="Tahoma"/>
          <w:color w:val="000000"/>
        </w:rPr>
        <w:br/>
      </w:r>
      <w:r w:rsidR="0074457A" w:rsidRPr="0074457A">
        <w:rPr>
          <w:rFonts w:eastAsia="Times New Roman" w:cs="Arial"/>
          <w:color w:val="000000"/>
        </w:rPr>
        <w:tab/>
        <w:t>Implement feature to play videos from YouTube using Popcorn.js.</w:t>
      </w:r>
    </w:p>
    <w:p w:rsidR="0074457A" w:rsidRPr="0074457A" w:rsidRDefault="006A3423" w:rsidP="0074457A">
      <w:pPr>
        <w:spacing w:after="0"/>
        <w:ind w:firstLine="720"/>
        <w:rPr>
          <w:rFonts w:eastAsia="Times New Roman" w:cs="Tahoma"/>
          <w:color w:val="000000"/>
        </w:rPr>
      </w:pPr>
      <w:r>
        <w:rPr>
          <w:rFonts w:eastAsia="Times New Roman" w:cs="Arial"/>
          <w:color w:val="000000"/>
        </w:rPr>
        <w:t>Link video player to HTML elements</w:t>
      </w:r>
      <w:r w:rsidR="0074457A" w:rsidRPr="0074457A">
        <w:rPr>
          <w:rFonts w:eastAsia="Times New Roman" w:cs="Arial"/>
          <w:color w:val="000000"/>
        </w:rPr>
        <w:t xml:space="preserve"> to display hard-coded tag information.</w:t>
      </w:r>
    </w:p>
    <w:p w:rsidR="0074457A" w:rsidRPr="0074457A" w:rsidRDefault="0074457A" w:rsidP="0074457A">
      <w:pPr>
        <w:spacing w:after="0"/>
        <w:ind w:firstLine="720"/>
        <w:rPr>
          <w:rFonts w:eastAsia="Times New Roman" w:cs="Tahoma"/>
          <w:color w:val="000000"/>
        </w:rPr>
      </w:pPr>
      <w:r w:rsidRPr="0074457A">
        <w:rPr>
          <w:rFonts w:eastAsia="Times New Roman" w:cs="Arial"/>
          <w:color w:val="000000"/>
        </w:rPr>
        <w:t>Use Database to save and retrieve tags.</w:t>
      </w:r>
    </w:p>
    <w:p w:rsidR="00CC5A82" w:rsidRDefault="00CC5A82" w:rsidP="00CC5A82">
      <w:pPr>
        <w:ind w:firstLine="0"/>
        <w:rPr>
          <w:rFonts w:eastAsia="Times New Roman" w:cs="Arial"/>
          <w:color w:val="000000"/>
        </w:rPr>
      </w:pPr>
      <w:r>
        <w:rPr>
          <w:rFonts w:eastAsia="Times New Roman" w:cs="Arial"/>
          <w:color w:val="000000"/>
        </w:rPr>
        <w:t>Sprint</w:t>
      </w:r>
      <w:r w:rsidR="0074457A" w:rsidRPr="0074457A">
        <w:rPr>
          <w:rFonts w:eastAsia="Times New Roman" w:cs="Arial"/>
          <w:color w:val="000000"/>
        </w:rPr>
        <w:t xml:space="preserve"> III:</w:t>
      </w:r>
      <w:r w:rsidR="0074457A" w:rsidRPr="0074457A">
        <w:rPr>
          <w:rFonts w:eastAsia="Times New Roman" w:cs="Tahoma"/>
          <w:color w:val="000000"/>
        </w:rPr>
        <w:br/>
      </w:r>
      <w:r w:rsidR="0074457A" w:rsidRPr="0074457A">
        <w:rPr>
          <w:rFonts w:eastAsia="Times New Roman" w:cs="Arial"/>
          <w:color w:val="000000"/>
        </w:rPr>
        <w:tab/>
        <w:t>Implement feature to play videos from other possible sources</w:t>
      </w:r>
      <w:r>
        <w:rPr>
          <w:rFonts w:eastAsia="Times New Roman" w:cs="Arial"/>
          <w:color w:val="000000"/>
        </w:rPr>
        <w:t>.</w:t>
      </w:r>
    </w:p>
    <w:p w:rsidR="00720BC0" w:rsidRDefault="00CC5A82" w:rsidP="00CC5A82">
      <w:pPr>
        <w:ind w:firstLine="720"/>
        <w:rPr>
          <w:rFonts w:eastAsia="Times New Roman" w:cs="Arial"/>
          <w:color w:val="000000"/>
        </w:rPr>
      </w:pPr>
      <w:r>
        <w:rPr>
          <w:rFonts w:eastAsia="Times New Roman" w:cs="Arial"/>
          <w:color w:val="000000"/>
        </w:rPr>
        <w:t>D</w:t>
      </w:r>
      <w:r w:rsidR="0074457A" w:rsidRPr="0074457A">
        <w:rPr>
          <w:rFonts w:eastAsia="Times New Roman" w:cs="Arial"/>
          <w:color w:val="000000"/>
        </w:rPr>
        <w:t>isplay multiple tag types simultaneously.</w:t>
      </w:r>
    </w:p>
    <w:p w:rsidR="00720BC0" w:rsidRDefault="00720BC0" w:rsidP="007F45BF">
      <w:pPr>
        <w:pStyle w:val="Heading3"/>
      </w:pPr>
      <w:bookmarkStart w:id="25" w:name="_Toc354068667"/>
      <w:r>
        <w:t>Architecture Diagram</w:t>
      </w:r>
      <w:bookmarkEnd w:id="25"/>
    </w:p>
    <w:p w:rsidR="00720BC0" w:rsidRDefault="003C60C1" w:rsidP="006A3423">
      <w:pPr>
        <w:ind w:left="720" w:firstLine="0"/>
      </w:pPr>
      <w:r>
        <w:object w:dxaOrig="14566" w:dyaOrig="10426">
          <v:shape id="_x0000_i1026" type="#_x0000_t75" style="width:467.25pt;height:334.5pt" o:ole="">
            <v:imagedata r:id="rId20" o:title=""/>
          </v:shape>
          <o:OLEObject Type="Embed" ProgID="Visio.Drawing.15" ShapeID="_x0000_i1026" DrawAspect="Content" ObjectID="_1427828850" r:id="rId21"/>
        </w:object>
      </w:r>
    </w:p>
    <w:p w:rsidR="00720BC0" w:rsidRDefault="00720BC0" w:rsidP="007F45BF">
      <w:pPr>
        <w:pStyle w:val="Heading3"/>
      </w:pPr>
      <w:bookmarkStart w:id="26" w:name="_Toc354068668"/>
      <w:r>
        <w:t>Design Details</w:t>
      </w:r>
      <w:bookmarkEnd w:id="26"/>
    </w:p>
    <w:p w:rsidR="00720BC0" w:rsidRDefault="00720BC0" w:rsidP="00121345">
      <w:r>
        <w:t>This is where the details are presented and may contain subsections.</w:t>
      </w:r>
    </w:p>
    <w:p w:rsidR="007F45BF" w:rsidRDefault="0074457A" w:rsidP="007F45BF">
      <w:pPr>
        <w:pStyle w:val="Heading2"/>
      </w:pPr>
      <w:bookmarkStart w:id="27" w:name="_Toc354068669"/>
      <w:r>
        <w:t>Database Management</w:t>
      </w:r>
      <w:bookmarkEnd w:id="27"/>
    </w:p>
    <w:p w:rsidR="007F45BF" w:rsidRDefault="007F45BF" w:rsidP="007F45BF">
      <w:pPr>
        <w:pStyle w:val="Heading3"/>
      </w:pPr>
      <w:bookmarkStart w:id="28" w:name="_Toc354068670"/>
      <w:r>
        <w:t>Technologies Used</w:t>
      </w:r>
      <w:bookmarkEnd w:id="28"/>
    </w:p>
    <w:p w:rsidR="007F45BF" w:rsidRPr="0074457A" w:rsidRDefault="0074457A" w:rsidP="007F45BF">
      <w:r w:rsidRPr="0074457A">
        <w:rPr>
          <w:rFonts w:cs="Arial"/>
          <w:color w:val="000000"/>
        </w:rPr>
        <w:t>Created DbConnector class in PHP to interact with MySQL Database. All queries are written as individual functions in DbConnector class</w:t>
      </w:r>
      <w:r w:rsidR="007F45BF" w:rsidRPr="0074457A">
        <w:t>.</w:t>
      </w:r>
    </w:p>
    <w:p w:rsidR="007F45BF" w:rsidRDefault="007F45BF" w:rsidP="007F45BF">
      <w:pPr>
        <w:pStyle w:val="Heading3"/>
      </w:pPr>
      <w:bookmarkStart w:id="29" w:name="_Toc354068671"/>
      <w:r>
        <w:t>Component Overview</w:t>
      </w:r>
      <w:bookmarkEnd w:id="29"/>
    </w:p>
    <w:p w:rsidR="0074457A" w:rsidRPr="0074457A" w:rsidRDefault="0074457A" w:rsidP="007F45BF">
      <w:pPr>
        <w:rPr>
          <w:rFonts w:cs="Arial"/>
          <w:color w:val="000000"/>
        </w:rPr>
      </w:pPr>
      <w:r w:rsidRPr="0074457A">
        <w:rPr>
          <w:rFonts w:cs="Arial"/>
          <w:color w:val="000000"/>
        </w:rPr>
        <w:t>Features:</w:t>
      </w:r>
      <w:r w:rsidRPr="0074457A">
        <w:rPr>
          <w:rFonts w:cs="Tahoma"/>
          <w:color w:val="000000"/>
        </w:rPr>
        <w:br/>
      </w:r>
      <w:r w:rsidRPr="0074457A">
        <w:rPr>
          <w:rStyle w:val="apple-tab-span"/>
          <w:rFonts w:cs="Arial"/>
          <w:color w:val="000000"/>
        </w:rPr>
        <w:tab/>
      </w:r>
      <w:r w:rsidRPr="0074457A">
        <w:rPr>
          <w:rFonts w:cs="Arial"/>
          <w:color w:val="000000"/>
        </w:rPr>
        <w:t>Connect to database and authenticate</w:t>
      </w:r>
      <w:r w:rsidRPr="0074457A">
        <w:rPr>
          <w:rFonts w:cs="Tahoma"/>
          <w:color w:val="000000"/>
        </w:rPr>
        <w:br/>
      </w:r>
      <w:r w:rsidRPr="0074457A">
        <w:rPr>
          <w:rStyle w:val="apple-tab-span"/>
          <w:rFonts w:cs="Arial"/>
          <w:color w:val="000000"/>
        </w:rPr>
        <w:tab/>
      </w:r>
      <w:r w:rsidRPr="0074457A">
        <w:rPr>
          <w:rFonts w:cs="Arial"/>
          <w:color w:val="000000"/>
        </w:rPr>
        <w:t>Execute frequent queries from functions</w:t>
      </w:r>
      <w:r w:rsidRPr="0074457A">
        <w:rPr>
          <w:rFonts w:cs="Tahoma"/>
          <w:color w:val="000000"/>
        </w:rPr>
        <w:br/>
      </w:r>
      <w:r w:rsidRPr="0074457A">
        <w:rPr>
          <w:rStyle w:val="apple-tab-span"/>
          <w:rFonts w:cs="Arial"/>
          <w:color w:val="000000"/>
        </w:rPr>
        <w:tab/>
      </w:r>
      <w:r w:rsidRPr="0074457A">
        <w:rPr>
          <w:rFonts w:cs="Arial"/>
          <w:color w:val="000000"/>
        </w:rPr>
        <w:t>Disconnect when PHP execution is completed</w:t>
      </w:r>
    </w:p>
    <w:p w:rsidR="007F45BF" w:rsidRDefault="0074457A" w:rsidP="007F45BF">
      <w:r>
        <w:tab/>
      </w:r>
    </w:p>
    <w:p w:rsidR="007F45BF" w:rsidRDefault="007F45BF" w:rsidP="007F45BF">
      <w:pPr>
        <w:pStyle w:val="Heading3"/>
      </w:pPr>
      <w:bookmarkStart w:id="30" w:name="_Toc354068672"/>
      <w:r>
        <w:t>Phase Overview</w:t>
      </w:r>
      <w:bookmarkEnd w:id="30"/>
    </w:p>
    <w:p w:rsidR="007F45BF" w:rsidRPr="0074457A" w:rsidRDefault="0074457A" w:rsidP="00DC45EB">
      <w:pPr>
        <w:ind w:firstLine="0"/>
      </w:pPr>
      <w:r w:rsidRPr="0074457A">
        <w:rPr>
          <w:rFonts w:cs="Arial"/>
          <w:color w:val="000000"/>
        </w:rPr>
        <w:lastRenderedPageBreak/>
        <w:t>Phase I:</w:t>
      </w:r>
      <w:r w:rsidRPr="0074457A">
        <w:rPr>
          <w:rFonts w:cs="Tahoma"/>
          <w:color w:val="000000"/>
        </w:rPr>
        <w:br/>
      </w:r>
      <w:r w:rsidRPr="0074457A">
        <w:rPr>
          <w:rStyle w:val="apple-tab-span"/>
          <w:rFonts w:cs="Arial"/>
          <w:color w:val="000000"/>
        </w:rPr>
        <w:tab/>
      </w:r>
      <w:r w:rsidRPr="0074457A">
        <w:rPr>
          <w:rFonts w:cs="Arial"/>
          <w:color w:val="000000"/>
        </w:rPr>
        <w:t>Start database design</w:t>
      </w:r>
      <w:r w:rsidRPr="0074457A">
        <w:rPr>
          <w:rFonts w:cs="Tahoma"/>
          <w:color w:val="000000"/>
        </w:rPr>
        <w:br/>
      </w:r>
      <w:r w:rsidRPr="0074457A">
        <w:rPr>
          <w:rFonts w:cs="Arial"/>
          <w:color w:val="000000"/>
        </w:rPr>
        <w:t>Phase II:</w:t>
      </w:r>
      <w:r w:rsidRPr="0074457A">
        <w:rPr>
          <w:rFonts w:cs="Tahoma"/>
          <w:color w:val="000000"/>
        </w:rPr>
        <w:br/>
      </w:r>
      <w:r w:rsidRPr="0074457A">
        <w:rPr>
          <w:rStyle w:val="apple-tab-span"/>
          <w:rFonts w:cs="Arial"/>
          <w:color w:val="000000"/>
        </w:rPr>
        <w:tab/>
      </w:r>
      <w:r w:rsidRPr="0074457A">
        <w:rPr>
          <w:rFonts w:cs="Arial"/>
          <w:color w:val="000000"/>
        </w:rPr>
        <w:t>Implement Database design.</w:t>
      </w:r>
      <w:r w:rsidRPr="0074457A">
        <w:rPr>
          <w:rFonts w:cs="Tahoma"/>
          <w:color w:val="000000"/>
        </w:rPr>
        <w:br/>
      </w:r>
      <w:r w:rsidRPr="0074457A">
        <w:rPr>
          <w:rStyle w:val="apple-tab-span"/>
          <w:rFonts w:cs="Arial"/>
          <w:color w:val="000000"/>
        </w:rPr>
        <w:tab/>
      </w:r>
      <w:r w:rsidRPr="0074457A">
        <w:rPr>
          <w:rFonts w:cs="Arial"/>
          <w:color w:val="000000"/>
        </w:rPr>
        <w:t xml:space="preserve">Write DbConnector class </w:t>
      </w:r>
      <w:r w:rsidRPr="0074457A">
        <w:rPr>
          <w:rFonts w:cs="Tahoma"/>
          <w:color w:val="000000"/>
        </w:rPr>
        <w:br/>
      </w:r>
      <w:r w:rsidRPr="0074457A">
        <w:rPr>
          <w:rFonts w:cs="Arial"/>
          <w:color w:val="000000"/>
        </w:rPr>
        <w:t>Phase III:</w:t>
      </w:r>
      <w:r w:rsidRPr="0074457A">
        <w:rPr>
          <w:rFonts w:cs="Tahoma"/>
          <w:color w:val="000000"/>
        </w:rPr>
        <w:br/>
      </w:r>
      <w:r w:rsidRPr="0074457A">
        <w:rPr>
          <w:rStyle w:val="apple-tab-span"/>
          <w:rFonts w:cs="Arial"/>
          <w:color w:val="000000"/>
        </w:rPr>
        <w:tab/>
      </w:r>
      <w:r w:rsidRPr="0074457A">
        <w:rPr>
          <w:rFonts w:cs="Arial"/>
          <w:color w:val="000000"/>
        </w:rPr>
        <w:t>Add queries as functions in DbConnector class</w:t>
      </w:r>
    </w:p>
    <w:p w:rsidR="007F45BF" w:rsidRDefault="0074457A" w:rsidP="007F45BF">
      <w:pPr>
        <w:pStyle w:val="Heading3"/>
      </w:pPr>
      <w:bookmarkStart w:id="31" w:name="_Toc354068673"/>
      <w:r>
        <w:t>Database Schema</w:t>
      </w:r>
      <w:bookmarkEnd w:id="31"/>
    </w:p>
    <w:p w:rsidR="007F45BF" w:rsidRDefault="006A3423" w:rsidP="006A3423">
      <w:pPr>
        <w:ind w:left="720" w:firstLine="0"/>
      </w:pPr>
      <w:r>
        <w:rPr>
          <w:noProof/>
        </w:rPr>
        <w:drawing>
          <wp:inline distT="0" distB="0" distL="0" distR="0">
            <wp:extent cx="4572638" cy="2372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638" cy="2372056"/>
                    </a:xfrm>
                    <a:prstGeom prst="rect">
                      <a:avLst/>
                    </a:prstGeom>
                  </pic:spPr>
                </pic:pic>
              </a:graphicData>
            </a:graphic>
          </wp:inline>
        </w:drawing>
      </w:r>
    </w:p>
    <w:p w:rsidR="007F45BF" w:rsidRDefault="007F45BF" w:rsidP="007F45BF">
      <w:pPr>
        <w:pStyle w:val="Heading3"/>
      </w:pPr>
      <w:bookmarkStart w:id="32" w:name="_Toc354068674"/>
      <w:r>
        <w:t>Design Details</w:t>
      </w:r>
      <w:bookmarkEnd w:id="32"/>
    </w:p>
    <w:p w:rsidR="007F45BF" w:rsidRDefault="007F45BF" w:rsidP="007F45BF">
      <w:r>
        <w:t>This is where the details are presented and may contain subsections.</w:t>
      </w:r>
    </w:p>
    <w:p w:rsidR="007F45BF" w:rsidRDefault="0074457A" w:rsidP="007F45BF">
      <w:pPr>
        <w:pStyle w:val="Heading2"/>
      </w:pPr>
      <w:bookmarkStart w:id="33" w:name="_Toc354068675"/>
      <w:r>
        <w:t>User Authentication</w:t>
      </w:r>
      <w:bookmarkEnd w:id="33"/>
    </w:p>
    <w:p w:rsidR="007F45BF" w:rsidRDefault="007F45BF" w:rsidP="007F45BF">
      <w:pPr>
        <w:pStyle w:val="Heading3"/>
      </w:pPr>
      <w:bookmarkStart w:id="34" w:name="_Toc354068676"/>
      <w:r>
        <w:t>Technologies Used</w:t>
      </w:r>
      <w:bookmarkEnd w:id="34"/>
    </w:p>
    <w:p w:rsidR="007F45BF" w:rsidRDefault="0074457A" w:rsidP="007F45BF">
      <w:r w:rsidRPr="0074457A">
        <w:t>Implement user authentications using Google API PHP Client and Facebook SDK.</w:t>
      </w:r>
    </w:p>
    <w:p w:rsidR="007F45BF" w:rsidRDefault="007F45BF" w:rsidP="007F45BF">
      <w:pPr>
        <w:pStyle w:val="Heading3"/>
      </w:pPr>
      <w:bookmarkStart w:id="35" w:name="_Toc354068677"/>
      <w:r>
        <w:t>Component Overview</w:t>
      </w:r>
      <w:bookmarkEnd w:id="35"/>
    </w:p>
    <w:p w:rsidR="007F45BF" w:rsidRDefault="0074457A" w:rsidP="007F45BF">
      <w:r>
        <w:rPr>
          <w:rFonts w:ascii="Calibri" w:hAnsi="Calibri" w:cs="Tahoma"/>
          <w:color w:val="000000"/>
          <w:sz w:val="23"/>
          <w:szCs w:val="23"/>
        </w:rPr>
        <w:t>Features: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Facebook SDK:</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Get friends list to compare with the VTP database for filtering video tags</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Google API PHP Client:</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Authenticate user accounts, access basic information</w:t>
      </w:r>
      <w:r>
        <w:rPr>
          <w:rFonts w:ascii="Tahoma" w:hAnsi="Tahoma" w:cs="Tahoma"/>
          <w:color w:val="000000"/>
          <w:sz w:val="27"/>
          <w:szCs w:val="27"/>
        </w:rPr>
        <w:br/>
      </w:r>
      <w:r>
        <w:rPr>
          <w:rStyle w:val="apple-tab-span"/>
          <w:rFonts w:ascii="Calibri" w:hAnsi="Calibri" w:cs="Tahoma"/>
          <w:color w:val="000000"/>
          <w:sz w:val="23"/>
          <w:szCs w:val="23"/>
        </w:rPr>
        <w:tab/>
      </w:r>
      <w:r>
        <w:rPr>
          <w:rStyle w:val="apple-tab-span"/>
          <w:rFonts w:ascii="Calibri" w:hAnsi="Calibri" w:cs="Tahoma"/>
          <w:color w:val="000000"/>
          <w:sz w:val="23"/>
          <w:szCs w:val="23"/>
        </w:rPr>
        <w:tab/>
      </w:r>
      <w:r>
        <w:rPr>
          <w:rFonts w:ascii="Calibri" w:hAnsi="Calibri" w:cs="Tahoma"/>
          <w:color w:val="000000"/>
          <w:sz w:val="23"/>
          <w:szCs w:val="23"/>
        </w:rPr>
        <w:t>Upload videos into their YouTube account. (Requires YouTube Data API)</w:t>
      </w:r>
    </w:p>
    <w:p w:rsidR="007F45BF" w:rsidRDefault="007F45BF" w:rsidP="007F45BF">
      <w:pPr>
        <w:pStyle w:val="Heading3"/>
      </w:pPr>
      <w:bookmarkStart w:id="36" w:name="_Toc354068678"/>
      <w:r>
        <w:t>Phase Overview</w:t>
      </w:r>
      <w:bookmarkEnd w:id="36"/>
    </w:p>
    <w:p w:rsidR="007F45BF" w:rsidRDefault="0074457A" w:rsidP="006A3423">
      <w:pPr>
        <w:ind w:left="288" w:firstLine="0"/>
      </w:pPr>
      <w:r>
        <w:rPr>
          <w:rFonts w:ascii="Calibri" w:hAnsi="Calibri" w:cs="Tahoma"/>
          <w:color w:val="000000"/>
          <w:sz w:val="23"/>
          <w:szCs w:val="23"/>
        </w:rPr>
        <w:t>Phase 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Research on both the API’s</w:t>
      </w:r>
      <w:r>
        <w:rPr>
          <w:rFonts w:ascii="Tahoma" w:hAnsi="Tahoma" w:cs="Tahoma"/>
          <w:color w:val="000000"/>
          <w:sz w:val="27"/>
          <w:szCs w:val="27"/>
        </w:rPr>
        <w:br/>
      </w:r>
      <w:r>
        <w:rPr>
          <w:rFonts w:ascii="Calibri" w:hAnsi="Calibri" w:cs="Tahoma"/>
          <w:color w:val="000000"/>
          <w:sz w:val="23"/>
          <w:szCs w:val="23"/>
        </w:rPr>
        <w:lastRenderedPageBreak/>
        <w:t>Phase II:</w:t>
      </w:r>
      <w:r>
        <w:rPr>
          <w:rFonts w:ascii="Tahoma" w:hAnsi="Tahoma" w:cs="Tahoma"/>
          <w:color w:val="000000"/>
          <w:sz w:val="27"/>
          <w:szCs w:val="27"/>
        </w:rPr>
        <w:br/>
      </w:r>
      <w:r>
        <w:rPr>
          <w:rStyle w:val="apple-tab-span"/>
          <w:rFonts w:ascii="Calibri" w:hAnsi="Calibri" w:cs="Tahoma"/>
          <w:color w:val="000000"/>
          <w:sz w:val="23"/>
          <w:szCs w:val="23"/>
        </w:rPr>
        <w:tab/>
      </w:r>
      <w:r>
        <w:rPr>
          <w:rFonts w:ascii="Calibri" w:hAnsi="Calibri" w:cs="Tahoma"/>
          <w:color w:val="000000"/>
          <w:sz w:val="23"/>
          <w:szCs w:val="23"/>
        </w:rPr>
        <w:t>Implement both API and save basic information into Database</w:t>
      </w:r>
      <w:r w:rsidR="007F45BF">
        <w:t>.</w:t>
      </w:r>
    </w:p>
    <w:p w:rsidR="007F45BF" w:rsidRDefault="007F45BF" w:rsidP="007F45BF">
      <w:pPr>
        <w:pStyle w:val="Heading3"/>
      </w:pPr>
      <w:bookmarkStart w:id="37" w:name="_Toc354068679"/>
      <w:r>
        <w:t>Architecture Diagram</w:t>
      </w:r>
      <w:bookmarkEnd w:id="37"/>
    </w:p>
    <w:p w:rsidR="007F45BF" w:rsidRPr="006A3423" w:rsidRDefault="00435064" w:rsidP="007F45BF">
      <w:r>
        <w:object w:dxaOrig="14566" w:dyaOrig="10426">
          <v:shape id="_x0000_i1027" type="#_x0000_t75" style="width:467.25pt;height:334.5pt" o:ole="">
            <v:imagedata r:id="rId23" o:title=""/>
          </v:shape>
          <o:OLEObject Type="Embed" ProgID="Visio.Drawing.15" ShapeID="_x0000_i1027" DrawAspect="Content" ObjectID="_1427828851" r:id="rId24"/>
        </w:object>
      </w:r>
      <w:r>
        <w:rPr>
          <w:noProof/>
        </w:rPr>
        <w:t xml:space="preserve"> </w:t>
      </w:r>
    </w:p>
    <w:p w:rsidR="007F45BF" w:rsidRDefault="007F45BF" w:rsidP="007F45BF">
      <w:pPr>
        <w:pStyle w:val="Heading3"/>
      </w:pPr>
      <w:bookmarkStart w:id="38" w:name="_Toc354068680"/>
      <w:r>
        <w:t>Data Flow Diagram</w:t>
      </w:r>
      <w:bookmarkEnd w:id="38"/>
    </w:p>
    <w:p w:rsidR="007F45BF" w:rsidRDefault="007F45BF" w:rsidP="007F45BF">
      <w:r>
        <w:t>It is important to build and maintain a data flow diagram.  However, it may be that a component is best described visually with an architecture diagram.</w:t>
      </w:r>
    </w:p>
    <w:p w:rsidR="007F45BF" w:rsidRDefault="007F45BF" w:rsidP="007F45BF">
      <w:pPr>
        <w:pStyle w:val="Heading3"/>
      </w:pPr>
      <w:bookmarkStart w:id="39" w:name="_Toc354068681"/>
      <w:r>
        <w:t>Design Details</w:t>
      </w:r>
      <w:bookmarkEnd w:id="39"/>
    </w:p>
    <w:p w:rsidR="007F45BF" w:rsidRDefault="007F45BF" w:rsidP="007F45BF">
      <w:r>
        <w:t>This is where the details are presented and may contain subsections.</w:t>
      </w:r>
    </w:p>
    <w:p w:rsidR="007F45BF" w:rsidRDefault="002E4D17" w:rsidP="00667307">
      <w:pPr>
        <w:pStyle w:val="Heading1"/>
      </w:pPr>
      <w:bookmarkStart w:id="40" w:name="_Toc354068682"/>
      <w:r>
        <w:t>System and Unit Testing</w:t>
      </w:r>
      <w:bookmarkEnd w:id="40"/>
    </w:p>
    <w:p w:rsidR="00B80B76" w:rsidRDefault="00B80B76" w:rsidP="00B80B76">
      <w:pPr>
        <w:pStyle w:val="Heading3"/>
      </w:pPr>
      <w:bookmarkStart w:id="41" w:name="_Toc354068683"/>
      <w:r>
        <w:t>Popcorn</w:t>
      </w:r>
      <w:bookmarkEnd w:id="41"/>
    </w:p>
    <w:p w:rsidR="00D5346E" w:rsidRDefault="00B80B76" w:rsidP="007F45BF">
      <w:r>
        <w:t>We will need to make sure the popcorn is behaving as we expect, by checking the timings and making sure that they are consistent with what is happening on-screen.</w:t>
      </w:r>
    </w:p>
    <w:p w:rsidR="00B80B76" w:rsidRDefault="00B80B76" w:rsidP="00B80B76">
      <w:pPr>
        <w:pStyle w:val="Heading3"/>
      </w:pPr>
      <w:bookmarkStart w:id="42" w:name="_Toc354068684"/>
      <w:r>
        <w:lastRenderedPageBreak/>
        <w:t>Videos</w:t>
      </w:r>
      <w:bookmarkEnd w:id="42"/>
    </w:p>
    <w:p w:rsidR="00B80B76" w:rsidRDefault="00B80B76" w:rsidP="007F45BF">
      <w:r>
        <w:t>We need to make sure that the videos are being displayed correctly and are sized properly.  The videos need to be able to be played while to tags are being updated.</w:t>
      </w:r>
    </w:p>
    <w:p w:rsidR="00B80B76" w:rsidRDefault="00B80B76" w:rsidP="00B80B76">
      <w:pPr>
        <w:pStyle w:val="Heading3"/>
      </w:pPr>
      <w:bookmarkStart w:id="43" w:name="_Toc354068685"/>
      <w:r>
        <w:t>Database</w:t>
      </w:r>
      <w:bookmarkEnd w:id="43"/>
    </w:p>
    <w:p w:rsidR="00B80B76" w:rsidRDefault="00B80B76" w:rsidP="007F45BF">
      <w:r>
        <w:t>We ne</w:t>
      </w:r>
      <w:r w:rsidR="00524224">
        <w:t xml:space="preserve">ed to make sure the database is secure as well as </w:t>
      </w:r>
      <w:r w:rsidR="003F51EB">
        <w:t>able to be responsive for the users accessing it.</w:t>
      </w:r>
    </w:p>
    <w:p w:rsidR="00524224" w:rsidRDefault="00524224" w:rsidP="00524224">
      <w:pPr>
        <w:pStyle w:val="Heading3"/>
      </w:pPr>
      <w:bookmarkStart w:id="44" w:name="_Toc354068686"/>
      <w:r>
        <w:t>Host Server</w:t>
      </w:r>
      <w:bookmarkEnd w:id="44"/>
    </w:p>
    <w:p w:rsidR="00524224" w:rsidRDefault="00524224" w:rsidP="007F45BF">
      <w:r>
        <w:t xml:space="preserve">Security is the major concern that is associated with the Host Server. </w:t>
      </w:r>
    </w:p>
    <w:p w:rsidR="00524224" w:rsidRDefault="00524224" w:rsidP="00524224">
      <w:pPr>
        <w:pStyle w:val="Heading3"/>
      </w:pPr>
      <w:bookmarkStart w:id="45" w:name="_Toc354068687"/>
      <w:r>
        <w:t>JavaScript</w:t>
      </w:r>
      <w:bookmarkEnd w:id="45"/>
    </w:p>
    <w:p w:rsidR="00524224" w:rsidRDefault="00524224" w:rsidP="007F45BF">
      <w:r>
        <w:t>We will be using the</w:t>
      </w:r>
      <w:r w:rsidR="00D1676E">
        <w:t xml:space="preserve"> JSLInt to test the quality of the JavaScript functions.</w:t>
      </w:r>
    </w:p>
    <w:p w:rsidR="00D1676E" w:rsidRDefault="00D1676E" w:rsidP="00D1676E">
      <w:pPr>
        <w:pStyle w:val="Heading3"/>
      </w:pPr>
      <w:bookmarkStart w:id="46" w:name="_Toc354068688"/>
      <w:r>
        <w:t>Range of Browsers</w:t>
      </w:r>
      <w:bookmarkEnd w:id="46"/>
    </w:p>
    <w:p w:rsidR="00D1676E" w:rsidRDefault="00D1676E" w:rsidP="007F45BF">
      <w:r>
        <w:t>We will need to test the functionality of the different browsers on our site.</w:t>
      </w:r>
    </w:p>
    <w:p w:rsidR="002E4D17" w:rsidRDefault="002E4D17" w:rsidP="00667307">
      <w:pPr>
        <w:pStyle w:val="Heading2"/>
      </w:pPr>
      <w:bookmarkStart w:id="47" w:name="_Toc354068689"/>
      <w:r>
        <w:t>Overview</w:t>
      </w:r>
      <w:bookmarkEnd w:id="47"/>
    </w:p>
    <w:p w:rsidR="002E4D17" w:rsidRDefault="00524224" w:rsidP="007F45BF">
      <w:r>
        <w:t>At this time we only have one framework for testing and that is the JSLint framework described below.</w:t>
      </w:r>
    </w:p>
    <w:p w:rsidR="002E4D17" w:rsidRDefault="002E4D17" w:rsidP="00667307">
      <w:pPr>
        <w:pStyle w:val="Heading2"/>
      </w:pPr>
      <w:bookmarkStart w:id="48" w:name="_Toc354068690"/>
      <w:r>
        <w:t>Dependencies</w:t>
      </w:r>
      <w:bookmarkEnd w:id="48"/>
    </w:p>
    <w:p w:rsidR="002E4D17" w:rsidRDefault="00D5346E" w:rsidP="007F45BF">
      <w:r>
        <w:t>JSLint for testing the individual JavaScript functions to make sure that they are living up to some standards</w:t>
      </w:r>
      <w:r w:rsidR="00260F71">
        <w:t>.</w:t>
      </w:r>
    </w:p>
    <w:p w:rsidR="00260F71" w:rsidRDefault="00260F71" w:rsidP="007F45BF">
      <w:r w:rsidRPr="00260F71">
        <w:t>http://www.jslint.com/</w:t>
      </w:r>
      <w:r>
        <w:t xml:space="preserve">  </w:t>
      </w:r>
      <w:r>
        <w:tab/>
        <w:t>--- the webpage for the tester.</w:t>
      </w:r>
    </w:p>
    <w:p w:rsidR="002E4D17" w:rsidRDefault="002E4D17" w:rsidP="00667307">
      <w:pPr>
        <w:pStyle w:val="Heading2"/>
      </w:pPr>
      <w:bookmarkStart w:id="49" w:name="_Toc354068691"/>
      <w:r>
        <w:t>Test Setup and Execution</w:t>
      </w:r>
      <w:bookmarkEnd w:id="49"/>
    </w:p>
    <w:p w:rsidR="00667307" w:rsidRDefault="00524224" w:rsidP="00667307">
      <w:r>
        <w:t>The setup of the JSLint is go to the web sited and paste in the code that you want to test. (There are also command line versions for download)</w:t>
      </w:r>
    </w:p>
    <w:p w:rsidR="00667307" w:rsidRDefault="00667307" w:rsidP="00501C3C">
      <w:pPr>
        <w:pStyle w:val="Heading1"/>
      </w:pPr>
      <w:bookmarkStart w:id="50" w:name="_Toc354068692"/>
      <w:r>
        <w:t>Development Environment</w:t>
      </w:r>
      <w:bookmarkEnd w:id="50"/>
    </w:p>
    <w:p w:rsidR="00667307" w:rsidRDefault="00667307" w:rsidP="00667307">
      <w:r>
        <w:t>The basic purpose for this section is to give a developer all of the necessary information to setup their development environment to run, test, and/or develop.</w:t>
      </w:r>
    </w:p>
    <w:p w:rsidR="00667307" w:rsidRDefault="00667307" w:rsidP="00501C3C">
      <w:pPr>
        <w:pStyle w:val="Heading2"/>
      </w:pPr>
      <w:bookmarkStart w:id="51" w:name="_Toc354068693"/>
      <w:r>
        <w:t>Development Tools</w:t>
      </w:r>
      <w:bookmarkEnd w:id="51"/>
    </w:p>
    <w:p w:rsidR="00667307" w:rsidRDefault="00811FE4" w:rsidP="00667307">
      <w:r>
        <w:t>Development tools used in this project are Notepad++, PHPMyAdmin.</w:t>
      </w:r>
    </w:p>
    <w:p w:rsidR="00811FE4" w:rsidRDefault="00811FE4" w:rsidP="00811FE4">
      <w:pPr>
        <w:ind w:left="288" w:firstLine="0"/>
      </w:pPr>
    </w:p>
    <w:p w:rsidR="00811FE4" w:rsidRDefault="00811FE4" w:rsidP="00811FE4">
      <w:pPr>
        <w:ind w:left="288" w:firstLine="0"/>
      </w:pPr>
      <w:r>
        <w:t>Notepad++ is used just to do the markups on the code to see where the keyword are used and manage brackets.</w:t>
      </w:r>
    </w:p>
    <w:p w:rsidR="00811FE4" w:rsidRDefault="00811FE4" w:rsidP="00811FE4">
      <w:pPr>
        <w:ind w:left="288" w:firstLine="0"/>
      </w:pPr>
    </w:p>
    <w:p w:rsidR="00811FE4" w:rsidRDefault="00811FE4" w:rsidP="00811FE4">
      <w:pPr>
        <w:ind w:left="288" w:firstLine="0"/>
      </w:pPr>
      <w:r>
        <w:t>PHPMyAdmin was used in the database management.</w:t>
      </w:r>
      <w:r w:rsidRPr="00811FE4">
        <w:t xml:space="preserve"> </w:t>
      </w:r>
    </w:p>
    <w:p w:rsidR="00667307" w:rsidRDefault="00667307" w:rsidP="00501C3C">
      <w:pPr>
        <w:pStyle w:val="Heading2"/>
      </w:pPr>
      <w:bookmarkStart w:id="52" w:name="_Toc354068694"/>
      <w:r>
        <w:t>Source Control</w:t>
      </w:r>
      <w:bookmarkEnd w:id="52"/>
    </w:p>
    <w:p w:rsidR="00667307" w:rsidRDefault="00D814B6" w:rsidP="00667307">
      <w:r>
        <w:t>For the source control we are using the GitHub repository that uses a windows interface to access the repository. GitHub is completely open to the public to see unless you pay for a private service.</w:t>
      </w:r>
    </w:p>
    <w:p w:rsidR="00667307" w:rsidRDefault="00667307" w:rsidP="00501C3C">
      <w:pPr>
        <w:pStyle w:val="Heading2"/>
      </w:pPr>
      <w:bookmarkStart w:id="53" w:name="_Toc354068695"/>
      <w:r>
        <w:t>Dependencies</w:t>
      </w:r>
      <w:bookmarkEnd w:id="53"/>
    </w:p>
    <w:p w:rsidR="00667307" w:rsidRDefault="00667307" w:rsidP="00667307">
      <w:r>
        <w:t>Describe all dependencies associated with developing the system.</w:t>
      </w:r>
    </w:p>
    <w:p w:rsidR="009A7E09" w:rsidRDefault="009A7E09" w:rsidP="009A7E09">
      <w:pPr>
        <w:pStyle w:val="Heading2"/>
      </w:pPr>
      <w:bookmarkStart w:id="54" w:name="_Toc354068696"/>
      <w:r>
        <w:t>Build Environment</w:t>
      </w:r>
      <w:bookmarkEnd w:id="54"/>
    </w:p>
    <w:p w:rsidR="009A7E09" w:rsidRPr="009A7E09" w:rsidRDefault="0048789D" w:rsidP="009A7E09">
      <w:r>
        <w:t xml:space="preserve">The project will need to be deployed on a PHP server and a MySQL server will need to have the tables setup using a .sql script that will be sent with the project.  There will need to be a connection between the server and the PHP using a database connection in PHP. </w:t>
      </w:r>
    </w:p>
    <w:p w:rsidR="00667307" w:rsidRDefault="00667307" w:rsidP="00501C3C">
      <w:pPr>
        <w:pStyle w:val="Heading2"/>
      </w:pPr>
      <w:bookmarkStart w:id="55" w:name="_Toc354068697"/>
      <w:r>
        <w:t>Development Machine Setup</w:t>
      </w:r>
      <w:bookmarkEnd w:id="55"/>
    </w:p>
    <w:p w:rsidR="00667307" w:rsidRDefault="006F0BBB" w:rsidP="00667307">
      <w:r>
        <w:t>In order to make a m</w:t>
      </w:r>
      <w:r w:rsidR="0048789D">
        <w:t>achine able to develop you will need to download Notepad++ and have access to a PHP server and MySQL server.</w:t>
      </w:r>
    </w:p>
    <w:p w:rsidR="00A10DEC" w:rsidRDefault="00A10DEC" w:rsidP="00A10DEC">
      <w:pPr>
        <w:pStyle w:val="Heading1"/>
      </w:pPr>
      <w:bookmarkStart w:id="56" w:name="_Toc354068698"/>
      <w:r>
        <w:t>Release | Setup | Deployment</w:t>
      </w:r>
      <w:bookmarkEnd w:id="56"/>
    </w:p>
    <w:p w:rsidR="006F0BBB" w:rsidRPr="009A7E09" w:rsidRDefault="006F0BBB" w:rsidP="006F0BBB">
      <w:r>
        <w:t xml:space="preserve">Upon release the product will be hosted on a server that will have the bandwidth high enough to support thousands of users at a time. The project will need to be deployed on a PHP server and a MySQL server will need to have the tables setup using a .sql script that will be sent with the project.  There will need to be a connection between the server and the PHP using a database connection in PHP. </w:t>
      </w:r>
    </w:p>
    <w:p w:rsidR="00A10DEC" w:rsidRDefault="00A10DEC" w:rsidP="00667307"/>
    <w:p w:rsidR="00A10DEC" w:rsidRDefault="00F869FE" w:rsidP="00A10DEC">
      <w:pPr>
        <w:pStyle w:val="Heading2"/>
      </w:pPr>
      <w:bookmarkStart w:id="57" w:name="_Toc354068699"/>
      <w:r>
        <w:t>User Properties</w:t>
      </w:r>
      <w:bookmarkEnd w:id="57"/>
    </w:p>
    <w:p w:rsidR="00A10DEC" w:rsidRDefault="00F869FE" w:rsidP="00667307">
      <w:r>
        <w:t>There will be one final website that will be used for the hosting that the users will connect to.</w:t>
      </w:r>
    </w:p>
    <w:p w:rsidR="00EE70A8" w:rsidRDefault="007F45BF" w:rsidP="007F45BF">
      <w:pPr>
        <w:pStyle w:val="AppendixHeading1"/>
      </w:pPr>
      <w:r>
        <w:t xml:space="preserve">  </w:t>
      </w:r>
      <w:bookmarkStart w:id="58" w:name="_Toc354068700"/>
      <w:r>
        <w:t>List of Figures</w:t>
      </w:r>
      <w:bookmarkEnd w:id="58"/>
    </w:p>
    <w:p w:rsidR="008A45E7" w:rsidRDefault="00F352F9" w:rsidP="008A45E7">
      <w:r>
        <w:fldChar w:fldCharType="begin"/>
      </w:r>
      <w:r w:rsidR="007F45BF">
        <w:instrText xml:space="preserve"> TOC \h \z \c "Figure" </w:instrText>
      </w:r>
      <w:r>
        <w:fldChar w:fldCharType="separate"/>
      </w:r>
      <w:r w:rsidR="00A97DDF">
        <w:rPr>
          <w:b/>
          <w:bCs/>
          <w:noProof/>
        </w:rPr>
        <w:t>No table of figures entries found.</w:t>
      </w:r>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59" w:name="_Toc354068701"/>
      <w:r>
        <w:lastRenderedPageBreak/>
        <w:t>Supporting Information and Details</w:t>
      </w:r>
      <w:bookmarkEnd w:id="59"/>
    </w:p>
    <w:p w:rsidR="00F90219" w:rsidRDefault="008A45E7" w:rsidP="00F90219">
      <w:r>
        <w:t>This document will contain several appendices used as a way to separate out major component details, logic details, or tables of information.  Use of this structure will help keep the document clean, readable, and organized.</w:t>
      </w:r>
    </w:p>
    <w:bookmarkEnd w:id="0"/>
    <w:p w:rsidR="00F90219" w:rsidRDefault="00F90219">
      <w:pPr>
        <w:ind w:firstLine="360"/>
        <w:rPr>
          <w:rFonts w:ascii="Arial Black" w:eastAsiaTheme="majorEastAsia" w:hAnsi="Arial Black" w:cstheme="majorBidi"/>
          <w:b/>
          <w:bCs/>
          <w:color w:val="2F5897" w:themeColor="text2"/>
          <w:sz w:val="28"/>
          <w:szCs w:val="24"/>
          <w:highlight w:val="lightGray"/>
        </w:rPr>
      </w:pPr>
    </w:p>
    <w:sectPr w:rsidR="00F90219" w:rsidSect="008C359C">
      <w:footerReference w:type="defaul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835" w:rsidRDefault="00242835" w:rsidP="006B4464">
      <w:r>
        <w:separator/>
      </w:r>
    </w:p>
  </w:endnote>
  <w:endnote w:type="continuationSeparator" w:id="0">
    <w:p w:rsidR="00242835" w:rsidRDefault="00242835"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72E" w:rsidRDefault="002B472E">
    <w:pPr>
      <w:pStyle w:val="Footer"/>
    </w:pPr>
  </w:p>
  <w:p w:rsidR="002B472E" w:rsidRDefault="002B472E">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AD444F">
      <w:rPr>
        <w:noProof/>
      </w:rPr>
      <w:t>26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835" w:rsidRDefault="00242835" w:rsidP="006B4464">
      <w:r>
        <w:separator/>
      </w:r>
    </w:p>
  </w:footnote>
  <w:footnote w:type="continuationSeparator" w:id="0">
    <w:p w:rsidR="00242835" w:rsidRDefault="00242835"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15F5F"/>
    <w:multiLevelType w:val="hybridMultilevel"/>
    <w:tmpl w:val="AF749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041429"/>
    <w:multiLevelType w:val="hybridMultilevel"/>
    <w:tmpl w:val="5878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495999"/>
    <w:multiLevelType w:val="multilevel"/>
    <w:tmpl w:val="2226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96B66"/>
    <w:multiLevelType w:val="hybridMultilevel"/>
    <w:tmpl w:val="DB807D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2DF7251"/>
    <w:multiLevelType w:val="hybridMultilevel"/>
    <w:tmpl w:val="A10E17B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nsid w:val="2676426F"/>
    <w:multiLevelType w:val="hybridMultilevel"/>
    <w:tmpl w:val="A40AC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617379"/>
    <w:multiLevelType w:val="hybridMultilevel"/>
    <w:tmpl w:val="7EF2A7F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7">
    <w:nsid w:val="371C7908"/>
    <w:multiLevelType w:val="hybridMultilevel"/>
    <w:tmpl w:val="7AEACEAC"/>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nsid w:val="3B4D4B02"/>
    <w:multiLevelType w:val="hybridMultilevel"/>
    <w:tmpl w:val="8E8400B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nsid w:val="41DF3F88"/>
    <w:multiLevelType w:val="hybridMultilevel"/>
    <w:tmpl w:val="1FE2A4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431B2C4B"/>
    <w:multiLevelType w:val="hybridMultilevel"/>
    <w:tmpl w:val="BAACC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D96039"/>
    <w:multiLevelType w:val="multilevel"/>
    <w:tmpl w:val="79460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59251C"/>
    <w:multiLevelType w:val="hybridMultilevel"/>
    <w:tmpl w:val="B5EA7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7F7E9B"/>
    <w:multiLevelType w:val="hybridMultilevel"/>
    <w:tmpl w:val="C61CC0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53B34F02"/>
    <w:multiLevelType w:val="hybridMultilevel"/>
    <w:tmpl w:val="95E61FF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56DB5D1F"/>
    <w:multiLevelType w:val="multilevel"/>
    <w:tmpl w:val="507E4C3C"/>
    <w:numStyleLink w:val="Headings"/>
  </w:abstractNum>
  <w:abstractNum w:abstractNumId="16">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7">
    <w:nsid w:val="69FD4DA4"/>
    <w:multiLevelType w:val="hybridMultilevel"/>
    <w:tmpl w:val="BFACA9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6C321949"/>
    <w:multiLevelType w:val="hybridMultilevel"/>
    <w:tmpl w:val="61A2DB8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nsid w:val="7026302C"/>
    <w:multiLevelType w:val="multilevel"/>
    <w:tmpl w:val="ACB06A96"/>
    <w:lvl w:ilvl="0">
      <w:start w:val="1"/>
      <w:numFmt w:val="bullet"/>
      <w:lvlText w:val="●"/>
      <w:lvlJc w:val="left"/>
      <w:pPr>
        <w:ind w:left="360" w:firstLine="360"/>
      </w:pPr>
      <w:rPr>
        <w:rFonts w:ascii="Times New Roman" w:eastAsia="Times New Roman" w:hAnsi="Times New Roman" w:cs="Times New Roman"/>
        <w:b w:val="0"/>
        <w:i w:val="0"/>
        <w:smallCaps w:val="0"/>
        <w:strike w:val="0"/>
        <w:color w:val="000000"/>
        <w:sz w:val="22"/>
        <w:highlight w:val="none"/>
        <w:u w:val="none"/>
        <w:vertAlign w:val="baseline"/>
      </w:rPr>
    </w:lvl>
    <w:lvl w:ilvl="1">
      <w:start w:val="1"/>
      <w:numFmt w:val="bullet"/>
      <w:lvlText w:val="○"/>
      <w:lvlJc w:val="left"/>
      <w:pPr>
        <w:ind w:left="1080" w:firstLine="1080"/>
      </w:pPr>
      <w:rPr>
        <w:rFonts w:ascii="Times New Roman" w:eastAsia="Times New Roman" w:hAnsi="Times New Roman" w:cs="Times New Roman"/>
        <w:b w:val="0"/>
        <w:i w:val="0"/>
        <w:smallCaps w:val="0"/>
        <w:strike w:val="0"/>
        <w:color w:val="000000"/>
        <w:sz w:val="22"/>
        <w:highlight w:val="none"/>
        <w:u w:val="none"/>
        <w:vertAlign w:val="baseline"/>
      </w:rPr>
    </w:lvl>
    <w:lvl w:ilvl="2">
      <w:start w:val="1"/>
      <w:numFmt w:val="bullet"/>
      <w:lvlText w:val="■"/>
      <w:lvlJc w:val="left"/>
      <w:pPr>
        <w:ind w:left="1800" w:firstLine="1800"/>
      </w:pPr>
      <w:rPr>
        <w:rFonts w:ascii="Times New Roman" w:eastAsia="Times New Roman" w:hAnsi="Times New Roman" w:cs="Times New Roman"/>
        <w:b w:val="0"/>
        <w:i w:val="0"/>
        <w:smallCaps w:val="0"/>
        <w:strike w:val="0"/>
        <w:color w:val="000000"/>
        <w:sz w:val="22"/>
        <w:highlight w:val="none"/>
        <w:u w:val="none"/>
        <w:vertAlign w:val="baseline"/>
      </w:rPr>
    </w:lvl>
    <w:lvl w:ilvl="3">
      <w:start w:val="1"/>
      <w:numFmt w:val="bullet"/>
      <w:lvlText w:val="●"/>
      <w:lvlJc w:val="left"/>
      <w:pPr>
        <w:ind w:left="2520" w:firstLine="2520"/>
      </w:pPr>
      <w:rPr>
        <w:rFonts w:ascii="Times New Roman" w:eastAsia="Times New Roman" w:hAnsi="Times New Roman" w:cs="Times New Roman"/>
        <w:b w:val="0"/>
        <w:i w:val="0"/>
        <w:smallCaps w:val="0"/>
        <w:strike w:val="0"/>
        <w:color w:val="000000"/>
        <w:sz w:val="22"/>
        <w:highlight w:val="none"/>
        <w:u w:val="none"/>
        <w:vertAlign w:val="baseline"/>
      </w:rPr>
    </w:lvl>
    <w:lvl w:ilvl="4">
      <w:start w:val="1"/>
      <w:numFmt w:val="bullet"/>
      <w:lvlText w:val="○"/>
      <w:lvlJc w:val="left"/>
      <w:pPr>
        <w:ind w:left="3240" w:firstLine="3240"/>
      </w:pPr>
      <w:rPr>
        <w:rFonts w:ascii="Times New Roman" w:eastAsia="Times New Roman" w:hAnsi="Times New Roman" w:cs="Times New Roman"/>
        <w:b w:val="0"/>
        <w:i w:val="0"/>
        <w:smallCaps w:val="0"/>
        <w:strike w:val="0"/>
        <w:color w:val="000000"/>
        <w:sz w:val="22"/>
        <w:highlight w:val="none"/>
        <w:u w:val="none"/>
        <w:vertAlign w:val="baseline"/>
      </w:rPr>
    </w:lvl>
    <w:lvl w:ilvl="5">
      <w:start w:val="1"/>
      <w:numFmt w:val="bullet"/>
      <w:lvlText w:val="■"/>
      <w:lvlJc w:val="left"/>
      <w:pPr>
        <w:ind w:left="3960" w:firstLine="3960"/>
      </w:pPr>
      <w:rPr>
        <w:rFonts w:ascii="Times New Roman" w:eastAsia="Times New Roman" w:hAnsi="Times New Roman" w:cs="Times New Roman"/>
        <w:b w:val="0"/>
        <w:i w:val="0"/>
        <w:smallCaps w:val="0"/>
        <w:strike w:val="0"/>
        <w:color w:val="000000"/>
        <w:sz w:val="22"/>
        <w:highlight w:val="none"/>
        <w:u w:val="none"/>
        <w:vertAlign w:val="baseline"/>
      </w:rPr>
    </w:lvl>
    <w:lvl w:ilvl="6">
      <w:start w:val="1"/>
      <w:numFmt w:val="bullet"/>
      <w:lvlText w:val="●"/>
      <w:lvlJc w:val="left"/>
      <w:pPr>
        <w:ind w:left="4680" w:firstLine="4680"/>
      </w:pPr>
      <w:rPr>
        <w:rFonts w:ascii="Times New Roman" w:eastAsia="Times New Roman" w:hAnsi="Times New Roman" w:cs="Times New Roman"/>
        <w:b w:val="0"/>
        <w:i w:val="0"/>
        <w:smallCaps w:val="0"/>
        <w:strike w:val="0"/>
        <w:color w:val="000000"/>
        <w:sz w:val="22"/>
        <w:highlight w:val="none"/>
        <w:u w:val="none"/>
        <w:vertAlign w:val="baseline"/>
      </w:rPr>
    </w:lvl>
    <w:lvl w:ilvl="7">
      <w:start w:val="1"/>
      <w:numFmt w:val="bullet"/>
      <w:lvlText w:val="○"/>
      <w:lvlJc w:val="left"/>
      <w:pPr>
        <w:ind w:left="5400" w:firstLine="5400"/>
      </w:pPr>
      <w:rPr>
        <w:rFonts w:ascii="Times New Roman" w:eastAsia="Times New Roman" w:hAnsi="Times New Roman" w:cs="Times New Roman"/>
        <w:b w:val="0"/>
        <w:i w:val="0"/>
        <w:smallCaps w:val="0"/>
        <w:strike w:val="0"/>
        <w:color w:val="000000"/>
        <w:sz w:val="22"/>
        <w:highlight w:val="none"/>
        <w:u w:val="none"/>
        <w:vertAlign w:val="baseline"/>
      </w:rPr>
    </w:lvl>
    <w:lvl w:ilvl="8">
      <w:start w:val="1"/>
      <w:numFmt w:val="bullet"/>
      <w:lvlText w:val="■"/>
      <w:lvlJc w:val="left"/>
      <w:pPr>
        <w:ind w:left="6120" w:firstLine="6120"/>
      </w:pPr>
      <w:rPr>
        <w:rFonts w:ascii="Times New Roman" w:eastAsia="Times New Roman" w:hAnsi="Times New Roman" w:cs="Times New Roman"/>
        <w:b w:val="0"/>
        <w:i w:val="0"/>
        <w:smallCaps w:val="0"/>
        <w:strike w:val="0"/>
        <w:color w:val="000000"/>
        <w:sz w:val="22"/>
        <w:highlight w:val="none"/>
        <w:u w:val="none"/>
        <w:vertAlign w:val="baseline"/>
      </w:rPr>
    </w:lvl>
  </w:abstractNum>
  <w:abstractNum w:abstractNumId="20">
    <w:nsid w:val="70A70A17"/>
    <w:multiLevelType w:val="hybridMultilevel"/>
    <w:tmpl w:val="094E5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016DED"/>
    <w:multiLevelType w:val="hybridMultilevel"/>
    <w:tmpl w:val="E2A0C85C"/>
    <w:lvl w:ilvl="0" w:tplc="EC5E6566">
      <w:numFmt w:val="bullet"/>
      <w:lvlText w:val="-"/>
      <w:lvlJc w:val="left"/>
      <w:pPr>
        <w:ind w:left="25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4B5A9A"/>
    <w:multiLevelType w:val="hybridMultilevel"/>
    <w:tmpl w:val="FC6660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nsid w:val="755333B8"/>
    <w:multiLevelType w:val="hybridMultilevel"/>
    <w:tmpl w:val="AAB8C3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nsid w:val="78D30976"/>
    <w:multiLevelType w:val="hybridMultilevel"/>
    <w:tmpl w:val="4CFA6B1A"/>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6"/>
  </w:num>
  <w:num w:numId="2">
    <w:abstractNumId w:val="15"/>
  </w:num>
  <w:num w:numId="3">
    <w:abstractNumId w:val="15"/>
  </w:num>
  <w:num w:numId="4">
    <w:abstractNumId w:val="23"/>
  </w:num>
  <w:num w:numId="5">
    <w:abstractNumId w:val="21"/>
  </w:num>
  <w:num w:numId="6">
    <w:abstractNumId w:val="17"/>
  </w:num>
  <w:num w:numId="7">
    <w:abstractNumId w:val="22"/>
  </w:num>
  <w:num w:numId="8">
    <w:abstractNumId w:val="4"/>
  </w:num>
  <w:num w:numId="9">
    <w:abstractNumId w:val="14"/>
  </w:num>
  <w:num w:numId="10">
    <w:abstractNumId w:val="24"/>
  </w:num>
  <w:num w:numId="11">
    <w:abstractNumId w:val="3"/>
  </w:num>
  <w:num w:numId="12">
    <w:abstractNumId w:val="8"/>
  </w:num>
  <w:num w:numId="13">
    <w:abstractNumId w:val="7"/>
  </w:num>
  <w:num w:numId="14">
    <w:abstractNumId w:val="9"/>
  </w:num>
  <w:num w:numId="15">
    <w:abstractNumId w:val="5"/>
  </w:num>
  <w:num w:numId="16">
    <w:abstractNumId w:val="18"/>
  </w:num>
  <w:num w:numId="17">
    <w:abstractNumId w:val="13"/>
  </w:num>
  <w:num w:numId="18">
    <w:abstractNumId w:val="19"/>
  </w:num>
  <w:num w:numId="19">
    <w:abstractNumId w:val="1"/>
  </w:num>
  <w:num w:numId="20">
    <w:abstractNumId w:val="10"/>
  </w:num>
  <w:num w:numId="21">
    <w:abstractNumId w:val="0"/>
  </w:num>
  <w:num w:numId="22">
    <w:abstractNumId w:val="2"/>
  </w:num>
  <w:num w:numId="23">
    <w:abstractNumId w:val="12"/>
  </w:num>
  <w:num w:numId="24">
    <w:abstractNumId w:val="11"/>
  </w:num>
  <w:num w:numId="25">
    <w:abstractNumId w:val="20"/>
  </w:num>
  <w:num w:numId="26">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52A1C"/>
    <w:rsid w:val="00002446"/>
    <w:rsid w:val="0001359C"/>
    <w:rsid w:val="00021AA9"/>
    <w:rsid w:val="00031862"/>
    <w:rsid w:val="000456DF"/>
    <w:rsid w:val="0004787C"/>
    <w:rsid w:val="00047F6B"/>
    <w:rsid w:val="00053A54"/>
    <w:rsid w:val="00056582"/>
    <w:rsid w:val="000568DD"/>
    <w:rsid w:val="000579D5"/>
    <w:rsid w:val="0006018F"/>
    <w:rsid w:val="000607FF"/>
    <w:rsid w:val="00061E15"/>
    <w:rsid w:val="00077472"/>
    <w:rsid w:val="00077785"/>
    <w:rsid w:val="00086806"/>
    <w:rsid w:val="000900A2"/>
    <w:rsid w:val="00095D80"/>
    <w:rsid w:val="000A40DA"/>
    <w:rsid w:val="000B0F1E"/>
    <w:rsid w:val="000B71A5"/>
    <w:rsid w:val="000C3B64"/>
    <w:rsid w:val="000D1832"/>
    <w:rsid w:val="000D2D6D"/>
    <w:rsid w:val="000D3FDD"/>
    <w:rsid w:val="000E7CE0"/>
    <w:rsid w:val="000F2896"/>
    <w:rsid w:val="00121345"/>
    <w:rsid w:val="00123D64"/>
    <w:rsid w:val="0013395E"/>
    <w:rsid w:val="00143D03"/>
    <w:rsid w:val="00151BC2"/>
    <w:rsid w:val="00151E34"/>
    <w:rsid w:val="0015266A"/>
    <w:rsid w:val="00153116"/>
    <w:rsid w:val="00154FC2"/>
    <w:rsid w:val="00157B08"/>
    <w:rsid w:val="00165E4A"/>
    <w:rsid w:val="00167976"/>
    <w:rsid w:val="00175AF0"/>
    <w:rsid w:val="00180B3B"/>
    <w:rsid w:val="00197302"/>
    <w:rsid w:val="001B7B0B"/>
    <w:rsid w:val="001C65D3"/>
    <w:rsid w:val="001D1E01"/>
    <w:rsid w:val="001D267D"/>
    <w:rsid w:val="001D7663"/>
    <w:rsid w:val="001F2321"/>
    <w:rsid w:val="001F4039"/>
    <w:rsid w:val="001F4E41"/>
    <w:rsid w:val="001F7210"/>
    <w:rsid w:val="001F7F78"/>
    <w:rsid w:val="002031D3"/>
    <w:rsid w:val="002119DC"/>
    <w:rsid w:val="002171B1"/>
    <w:rsid w:val="00217BD6"/>
    <w:rsid w:val="00225C67"/>
    <w:rsid w:val="00230DB0"/>
    <w:rsid w:val="00231FE2"/>
    <w:rsid w:val="0023251A"/>
    <w:rsid w:val="00233DCD"/>
    <w:rsid w:val="00241B38"/>
    <w:rsid w:val="00242835"/>
    <w:rsid w:val="00260F71"/>
    <w:rsid w:val="002632F6"/>
    <w:rsid w:val="002635EA"/>
    <w:rsid w:val="002675C1"/>
    <w:rsid w:val="00274097"/>
    <w:rsid w:val="0027633A"/>
    <w:rsid w:val="0027677C"/>
    <w:rsid w:val="00277C1F"/>
    <w:rsid w:val="00281031"/>
    <w:rsid w:val="00282CE8"/>
    <w:rsid w:val="00287C98"/>
    <w:rsid w:val="00287FBE"/>
    <w:rsid w:val="00294EB6"/>
    <w:rsid w:val="00295882"/>
    <w:rsid w:val="002A42ED"/>
    <w:rsid w:val="002A6470"/>
    <w:rsid w:val="002A69A7"/>
    <w:rsid w:val="002B02C5"/>
    <w:rsid w:val="002B1EF3"/>
    <w:rsid w:val="002B472E"/>
    <w:rsid w:val="002B575D"/>
    <w:rsid w:val="002C11D7"/>
    <w:rsid w:val="002C55E8"/>
    <w:rsid w:val="002D549F"/>
    <w:rsid w:val="002D637B"/>
    <w:rsid w:val="002E4D17"/>
    <w:rsid w:val="002E61C0"/>
    <w:rsid w:val="002F1C07"/>
    <w:rsid w:val="002F1F96"/>
    <w:rsid w:val="002F7CD7"/>
    <w:rsid w:val="00310A33"/>
    <w:rsid w:val="00331F83"/>
    <w:rsid w:val="00337DCF"/>
    <w:rsid w:val="00351AA8"/>
    <w:rsid w:val="00372E43"/>
    <w:rsid w:val="0037713A"/>
    <w:rsid w:val="00382EB4"/>
    <w:rsid w:val="00387DE6"/>
    <w:rsid w:val="00390CFC"/>
    <w:rsid w:val="0039253C"/>
    <w:rsid w:val="00394FBA"/>
    <w:rsid w:val="003A72EC"/>
    <w:rsid w:val="003C2DCD"/>
    <w:rsid w:val="003C3470"/>
    <w:rsid w:val="003C57E7"/>
    <w:rsid w:val="003C60C1"/>
    <w:rsid w:val="003C7930"/>
    <w:rsid w:val="003D2A18"/>
    <w:rsid w:val="003D38B8"/>
    <w:rsid w:val="003E2302"/>
    <w:rsid w:val="003E5841"/>
    <w:rsid w:val="003F51EB"/>
    <w:rsid w:val="00400858"/>
    <w:rsid w:val="00403201"/>
    <w:rsid w:val="00412083"/>
    <w:rsid w:val="00416681"/>
    <w:rsid w:val="00416D69"/>
    <w:rsid w:val="00417336"/>
    <w:rsid w:val="004210F3"/>
    <w:rsid w:val="00435064"/>
    <w:rsid w:val="00435A3F"/>
    <w:rsid w:val="004441FB"/>
    <w:rsid w:val="004520C3"/>
    <w:rsid w:val="00455391"/>
    <w:rsid w:val="00470024"/>
    <w:rsid w:val="004707CE"/>
    <w:rsid w:val="004769CE"/>
    <w:rsid w:val="004804BB"/>
    <w:rsid w:val="00484EE4"/>
    <w:rsid w:val="0048789D"/>
    <w:rsid w:val="004953CF"/>
    <w:rsid w:val="00496DAB"/>
    <w:rsid w:val="004A3711"/>
    <w:rsid w:val="004A45C7"/>
    <w:rsid w:val="004A56BB"/>
    <w:rsid w:val="004B1273"/>
    <w:rsid w:val="004B2D26"/>
    <w:rsid w:val="004C0425"/>
    <w:rsid w:val="004C7336"/>
    <w:rsid w:val="004D32F8"/>
    <w:rsid w:val="004E3C5A"/>
    <w:rsid w:val="004E78B5"/>
    <w:rsid w:val="004F17C2"/>
    <w:rsid w:val="00501C3C"/>
    <w:rsid w:val="0051669A"/>
    <w:rsid w:val="00517C49"/>
    <w:rsid w:val="00524224"/>
    <w:rsid w:val="005308DB"/>
    <w:rsid w:val="00532A5F"/>
    <w:rsid w:val="00535B4C"/>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555A9"/>
    <w:rsid w:val="006620A4"/>
    <w:rsid w:val="00665D4D"/>
    <w:rsid w:val="00667307"/>
    <w:rsid w:val="0067401C"/>
    <w:rsid w:val="00687D53"/>
    <w:rsid w:val="0069019A"/>
    <w:rsid w:val="00691BEF"/>
    <w:rsid w:val="006A209D"/>
    <w:rsid w:val="006A3423"/>
    <w:rsid w:val="006B4464"/>
    <w:rsid w:val="006C08FE"/>
    <w:rsid w:val="006C5161"/>
    <w:rsid w:val="006C52FC"/>
    <w:rsid w:val="006D52E5"/>
    <w:rsid w:val="006E7C31"/>
    <w:rsid w:val="006F0BBB"/>
    <w:rsid w:val="006F5AD9"/>
    <w:rsid w:val="006F7D0C"/>
    <w:rsid w:val="0071710F"/>
    <w:rsid w:val="00720BC0"/>
    <w:rsid w:val="00721138"/>
    <w:rsid w:val="007255C8"/>
    <w:rsid w:val="0073033A"/>
    <w:rsid w:val="00733A8F"/>
    <w:rsid w:val="00734C58"/>
    <w:rsid w:val="0074457A"/>
    <w:rsid w:val="00744D00"/>
    <w:rsid w:val="00750E24"/>
    <w:rsid w:val="00753E82"/>
    <w:rsid w:val="00756367"/>
    <w:rsid w:val="00765C7A"/>
    <w:rsid w:val="0077493A"/>
    <w:rsid w:val="007804B4"/>
    <w:rsid w:val="007822DF"/>
    <w:rsid w:val="007B33E5"/>
    <w:rsid w:val="007B3FFB"/>
    <w:rsid w:val="007B6031"/>
    <w:rsid w:val="007C1A3A"/>
    <w:rsid w:val="007C3E7C"/>
    <w:rsid w:val="007C6978"/>
    <w:rsid w:val="007D2424"/>
    <w:rsid w:val="007D2EBF"/>
    <w:rsid w:val="007E07D3"/>
    <w:rsid w:val="007E639E"/>
    <w:rsid w:val="007F45BF"/>
    <w:rsid w:val="00805881"/>
    <w:rsid w:val="0081194D"/>
    <w:rsid w:val="00811FE4"/>
    <w:rsid w:val="0081605E"/>
    <w:rsid w:val="008206FB"/>
    <w:rsid w:val="008237ED"/>
    <w:rsid w:val="0082491C"/>
    <w:rsid w:val="0082522D"/>
    <w:rsid w:val="00837C6A"/>
    <w:rsid w:val="00837EF1"/>
    <w:rsid w:val="00843F15"/>
    <w:rsid w:val="008461BB"/>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1DFD"/>
    <w:rsid w:val="008F4268"/>
    <w:rsid w:val="009021FB"/>
    <w:rsid w:val="00921DB7"/>
    <w:rsid w:val="00926CA8"/>
    <w:rsid w:val="00931FA7"/>
    <w:rsid w:val="00936112"/>
    <w:rsid w:val="00937747"/>
    <w:rsid w:val="00941315"/>
    <w:rsid w:val="009423CC"/>
    <w:rsid w:val="00954A3E"/>
    <w:rsid w:val="0096374F"/>
    <w:rsid w:val="0097696F"/>
    <w:rsid w:val="009820D9"/>
    <w:rsid w:val="009853BD"/>
    <w:rsid w:val="0098649A"/>
    <w:rsid w:val="00993C46"/>
    <w:rsid w:val="009A44EC"/>
    <w:rsid w:val="009A62A3"/>
    <w:rsid w:val="009A7E09"/>
    <w:rsid w:val="009B1946"/>
    <w:rsid w:val="009C18EA"/>
    <w:rsid w:val="009C23FB"/>
    <w:rsid w:val="009D5221"/>
    <w:rsid w:val="009D5341"/>
    <w:rsid w:val="009E4FD5"/>
    <w:rsid w:val="00A0115B"/>
    <w:rsid w:val="00A019F0"/>
    <w:rsid w:val="00A02F87"/>
    <w:rsid w:val="00A05313"/>
    <w:rsid w:val="00A074EF"/>
    <w:rsid w:val="00A10DEC"/>
    <w:rsid w:val="00A11EFB"/>
    <w:rsid w:val="00A12570"/>
    <w:rsid w:val="00A12E05"/>
    <w:rsid w:val="00A300A0"/>
    <w:rsid w:val="00A3085A"/>
    <w:rsid w:val="00A30A1F"/>
    <w:rsid w:val="00A32316"/>
    <w:rsid w:val="00A341D3"/>
    <w:rsid w:val="00A43236"/>
    <w:rsid w:val="00A467EA"/>
    <w:rsid w:val="00A47311"/>
    <w:rsid w:val="00A52A1C"/>
    <w:rsid w:val="00A542D1"/>
    <w:rsid w:val="00A54DD5"/>
    <w:rsid w:val="00A65E00"/>
    <w:rsid w:val="00A72EAC"/>
    <w:rsid w:val="00A76B4E"/>
    <w:rsid w:val="00A97DDF"/>
    <w:rsid w:val="00AB24FE"/>
    <w:rsid w:val="00AC44AF"/>
    <w:rsid w:val="00AC541C"/>
    <w:rsid w:val="00AD444F"/>
    <w:rsid w:val="00AE1545"/>
    <w:rsid w:val="00AE29ED"/>
    <w:rsid w:val="00AE6205"/>
    <w:rsid w:val="00AF1609"/>
    <w:rsid w:val="00AF36E5"/>
    <w:rsid w:val="00B0094F"/>
    <w:rsid w:val="00B00CBC"/>
    <w:rsid w:val="00B0464C"/>
    <w:rsid w:val="00B12CE8"/>
    <w:rsid w:val="00B16231"/>
    <w:rsid w:val="00B22446"/>
    <w:rsid w:val="00B255BF"/>
    <w:rsid w:val="00B324F2"/>
    <w:rsid w:val="00B363C2"/>
    <w:rsid w:val="00B43960"/>
    <w:rsid w:val="00B43B9C"/>
    <w:rsid w:val="00B44026"/>
    <w:rsid w:val="00B552D7"/>
    <w:rsid w:val="00B63ACB"/>
    <w:rsid w:val="00B74059"/>
    <w:rsid w:val="00B746C6"/>
    <w:rsid w:val="00B76D10"/>
    <w:rsid w:val="00B80463"/>
    <w:rsid w:val="00B80B76"/>
    <w:rsid w:val="00B828A5"/>
    <w:rsid w:val="00B836BC"/>
    <w:rsid w:val="00B85AE7"/>
    <w:rsid w:val="00B94324"/>
    <w:rsid w:val="00BA3A1B"/>
    <w:rsid w:val="00BA6F92"/>
    <w:rsid w:val="00BD2382"/>
    <w:rsid w:val="00BD5B2A"/>
    <w:rsid w:val="00BD612A"/>
    <w:rsid w:val="00BE70FA"/>
    <w:rsid w:val="00BF2B62"/>
    <w:rsid w:val="00C07D33"/>
    <w:rsid w:val="00C132FA"/>
    <w:rsid w:val="00C170BF"/>
    <w:rsid w:val="00C2011B"/>
    <w:rsid w:val="00C2030F"/>
    <w:rsid w:val="00C2094F"/>
    <w:rsid w:val="00C257B4"/>
    <w:rsid w:val="00C34C55"/>
    <w:rsid w:val="00C468E0"/>
    <w:rsid w:val="00C47E7A"/>
    <w:rsid w:val="00C5252B"/>
    <w:rsid w:val="00C609D4"/>
    <w:rsid w:val="00C66156"/>
    <w:rsid w:val="00C745BC"/>
    <w:rsid w:val="00C834CC"/>
    <w:rsid w:val="00C878F4"/>
    <w:rsid w:val="00C95807"/>
    <w:rsid w:val="00C97E74"/>
    <w:rsid w:val="00CA0AB5"/>
    <w:rsid w:val="00CA10D6"/>
    <w:rsid w:val="00CC170A"/>
    <w:rsid w:val="00CC5A82"/>
    <w:rsid w:val="00CC5F53"/>
    <w:rsid w:val="00CD4539"/>
    <w:rsid w:val="00CD63C4"/>
    <w:rsid w:val="00CE7F4B"/>
    <w:rsid w:val="00D04448"/>
    <w:rsid w:val="00D1676E"/>
    <w:rsid w:val="00D167A8"/>
    <w:rsid w:val="00D178A5"/>
    <w:rsid w:val="00D30F74"/>
    <w:rsid w:val="00D33E6D"/>
    <w:rsid w:val="00D406BB"/>
    <w:rsid w:val="00D5346E"/>
    <w:rsid w:val="00D65A46"/>
    <w:rsid w:val="00D76CFA"/>
    <w:rsid w:val="00D80456"/>
    <w:rsid w:val="00D808F0"/>
    <w:rsid w:val="00D814B6"/>
    <w:rsid w:val="00D824D8"/>
    <w:rsid w:val="00D9347F"/>
    <w:rsid w:val="00D9693B"/>
    <w:rsid w:val="00DA1040"/>
    <w:rsid w:val="00DA2556"/>
    <w:rsid w:val="00DB1910"/>
    <w:rsid w:val="00DB3AF4"/>
    <w:rsid w:val="00DC23A9"/>
    <w:rsid w:val="00DC26A2"/>
    <w:rsid w:val="00DC45EB"/>
    <w:rsid w:val="00DC5447"/>
    <w:rsid w:val="00DD02B9"/>
    <w:rsid w:val="00DD4C4A"/>
    <w:rsid w:val="00DD5FC1"/>
    <w:rsid w:val="00DD7C50"/>
    <w:rsid w:val="00DE1D53"/>
    <w:rsid w:val="00DF6A5A"/>
    <w:rsid w:val="00DF7F4A"/>
    <w:rsid w:val="00E0134F"/>
    <w:rsid w:val="00E07269"/>
    <w:rsid w:val="00E07F24"/>
    <w:rsid w:val="00E1656B"/>
    <w:rsid w:val="00E17B67"/>
    <w:rsid w:val="00E20382"/>
    <w:rsid w:val="00E307F3"/>
    <w:rsid w:val="00E338FA"/>
    <w:rsid w:val="00E42545"/>
    <w:rsid w:val="00E54178"/>
    <w:rsid w:val="00E54902"/>
    <w:rsid w:val="00E60028"/>
    <w:rsid w:val="00E84DD0"/>
    <w:rsid w:val="00E86D31"/>
    <w:rsid w:val="00E92C9F"/>
    <w:rsid w:val="00E9436D"/>
    <w:rsid w:val="00E95690"/>
    <w:rsid w:val="00E971BB"/>
    <w:rsid w:val="00EB4A2A"/>
    <w:rsid w:val="00EC747E"/>
    <w:rsid w:val="00ED7E41"/>
    <w:rsid w:val="00EE1BEF"/>
    <w:rsid w:val="00EE1DCF"/>
    <w:rsid w:val="00EE556B"/>
    <w:rsid w:val="00EE6735"/>
    <w:rsid w:val="00EE70A8"/>
    <w:rsid w:val="00F03624"/>
    <w:rsid w:val="00F21DB2"/>
    <w:rsid w:val="00F24C0F"/>
    <w:rsid w:val="00F352F9"/>
    <w:rsid w:val="00F44E02"/>
    <w:rsid w:val="00F575B6"/>
    <w:rsid w:val="00F618E9"/>
    <w:rsid w:val="00F67796"/>
    <w:rsid w:val="00F86249"/>
    <w:rsid w:val="00F869FE"/>
    <w:rsid w:val="00F90219"/>
    <w:rsid w:val="00F93EDC"/>
    <w:rsid w:val="00FA0729"/>
    <w:rsid w:val="00FA26FB"/>
    <w:rsid w:val="00FA2B88"/>
    <w:rsid w:val="00FB750C"/>
    <w:rsid w:val="00FC25B0"/>
    <w:rsid w:val="00FC4F7F"/>
    <w:rsid w:val="00FC520B"/>
    <w:rsid w:val="00FD3138"/>
    <w:rsid w:val="00FE1807"/>
    <w:rsid w:val="00FF0EF9"/>
    <w:rsid w:val="00FF3B87"/>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14080EE-5533-4579-A8A0-8A1CDB5A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character" w:customStyle="1" w:styleId="apple-tab-span">
    <w:name w:val="apple-tab-span"/>
    <w:basedOn w:val="DefaultParagraphFont"/>
    <w:rsid w:val="0074457A"/>
  </w:style>
  <w:style w:type="paragraph" w:styleId="NormalWeb">
    <w:name w:val="Normal (Web)"/>
    <w:basedOn w:val="Normal"/>
    <w:uiPriority w:val="99"/>
    <w:semiHidden/>
    <w:unhideWhenUsed/>
    <w:rsid w:val="0074457A"/>
    <w:pPr>
      <w:spacing w:before="100" w:beforeAutospacing="1" w:after="100" w:afterAutospacing="1"/>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049111">
      <w:bodyDiv w:val="1"/>
      <w:marLeft w:val="0"/>
      <w:marRight w:val="0"/>
      <w:marTop w:val="0"/>
      <w:marBottom w:val="0"/>
      <w:divBdr>
        <w:top w:val="none" w:sz="0" w:space="0" w:color="auto"/>
        <w:left w:val="none" w:sz="0" w:space="0" w:color="auto"/>
        <w:bottom w:val="none" w:sz="0" w:space="0" w:color="auto"/>
        <w:right w:val="none" w:sz="0" w:space="0" w:color="auto"/>
      </w:divBdr>
    </w:div>
    <w:div w:id="689256555">
      <w:bodyDiv w:val="1"/>
      <w:marLeft w:val="0"/>
      <w:marRight w:val="0"/>
      <w:marTop w:val="0"/>
      <w:marBottom w:val="0"/>
      <w:divBdr>
        <w:top w:val="none" w:sz="0" w:space="0" w:color="auto"/>
        <w:left w:val="none" w:sz="0" w:space="0" w:color="auto"/>
        <w:bottom w:val="none" w:sz="0" w:space="0" w:color="auto"/>
        <w:right w:val="none" w:sz="0" w:space="0" w:color="auto"/>
      </w:divBdr>
    </w:div>
    <w:div w:id="1384789619">
      <w:bodyDiv w:val="1"/>
      <w:marLeft w:val="0"/>
      <w:marRight w:val="0"/>
      <w:marTop w:val="0"/>
      <w:marBottom w:val="0"/>
      <w:divBdr>
        <w:top w:val="none" w:sz="0" w:space="0" w:color="auto"/>
        <w:left w:val="none" w:sz="0" w:space="0" w:color="auto"/>
        <w:bottom w:val="none" w:sz="0" w:space="0" w:color="auto"/>
        <w:right w:val="none" w:sz="0" w:space="0" w:color="auto"/>
      </w:divBdr>
    </w:div>
    <w:div w:id="1593784473">
      <w:bodyDiv w:val="1"/>
      <w:marLeft w:val="0"/>
      <w:marRight w:val="0"/>
      <w:marTop w:val="0"/>
      <w:marBottom w:val="0"/>
      <w:divBdr>
        <w:top w:val="none" w:sz="0" w:space="0" w:color="auto"/>
        <w:left w:val="none" w:sz="0" w:space="0" w:color="auto"/>
        <w:bottom w:val="none" w:sz="0" w:space="0" w:color="auto"/>
        <w:right w:val="none" w:sz="0" w:space="0" w:color="auto"/>
      </w:divBdr>
    </w:div>
    <w:div w:id="1774934024">
      <w:bodyDiv w:val="1"/>
      <w:marLeft w:val="0"/>
      <w:marRight w:val="0"/>
      <w:marTop w:val="0"/>
      <w:marBottom w:val="0"/>
      <w:divBdr>
        <w:top w:val="none" w:sz="0" w:space="0" w:color="auto"/>
        <w:left w:val="none" w:sz="0" w:space="0" w:color="auto"/>
        <w:bottom w:val="none" w:sz="0" w:space="0" w:color="auto"/>
        <w:right w:val="none" w:sz="0" w:space="0" w:color="auto"/>
      </w:divBdr>
    </w:div>
    <w:div w:id="1777021390">
      <w:bodyDiv w:val="1"/>
      <w:marLeft w:val="0"/>
      <w:marRight w:val="0"/>
      <w:marTop w:val="0"/>
      <w:marBottom w:val="0"/>
      <w:divBdr>
        <w:top w:val="none" w:sz="0" w:space="0" w:color="auto"/>
        <w:left w:val="none" w:sz="0" w:space="0" w:color="auto"/>
        <w:bottom w:val="none" w:sz="0" w:space="0" w:color="auto"/>
        <w:right w:val="none" w:sz="0" w:space="0" w:color="auto"/>
      </w:divBdr>
    </w:div>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emf"/><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2DF77-9754-4667-BB6B-4EA96E59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SystemDesignTemplate-v1.dotx</Template>
  <TotalTime>1027</TotalTime>
  <Pages>27</Pages>
  <Words>4258</Words>
  <Characters>24273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28475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 Travis J.</dc:creator>
  <cp:lastModifiedBy>Travis Rous</cp:lastModifiedBy>
  <cp:revision>20</cp:revision>
  <cp:lastPrinted>2012-12-07T22:52:00Z</cp:lastPrinted>
  <dcterms:created xsi:type="dcterms:W3CDTF">2012-12-06T19:00:00Z</dcterms:created>
  <dcterms:modified xsi:type="dcterms:W3CDTF">2013-04-19T04:21:00Z</dcterms:modified>
</cp:coreProperties>
</file>
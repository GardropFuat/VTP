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2635EA" w:rsidP="002635EA">
      <w:bookmarkStart w:id="0" w:name="_GoBack"/>
      <w:bookmarkEnd w:id="0"/>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r>
        <w:rPr>
          <w:rStyle w:val="SubtleEmphasis"/>
        </w:rPr>
        <w:t>Anudeep Potlapally</w:t>
      </w:r>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206DFD" w:rsidRDefault="003719A7">
          <w:pPr>
            <w:pStyle w:val="TOC1"/>
            <w:tabs>
              <w:tab w:val="left" w:pos="880"/>
            </w:tabs>
            <w:rPr>
              <w:noProof/>
            </w:rPr>
          </w:pPr>
          <w:r>
            <w:fldChar w:fldCharType="begin"/>
          </w:r>
          <w:r w:rsidR="008C359C">
            <w:instrText xml:space="preserve"> TOC \o "1-3" \h \z \u </w:instrText>
          </w:r>
          <w:r>
            <w:fldChar w:fldCharType="separate"/>
          </w:r>
          <w:hyperlink w:anchor="_Toc342584773" w:history="1">
            <w:r w:rsidR="00206DFD" w:rsidRPr="00007D42">
              <w:rPr>
                <w:rStyle w:val="Hyperlink"/>
                <w:noProof/>
              </w:rPr>
              <w:t>1.0</w:t>
            </w:r>
            <w:r w:rsidR="00206DFD">
              <w:rPr>
                <w:noProof/>
              </w:rPr>
              <w:tab/>
            </w:r>
            <w:r w:rsidR="00206DFD" w:rsidRPr="00007D42">
              <w:rPr>
                <w:rStyle w:val="Hyperlink"/>
                <w:noProof/>
              </w:rPr>
              <w:t>Overview</w:t>
            </w:r>
            <w:r w:rsidR="00206DFD">
              <w:rPr>
                <w:noProof/>
                <w:webHidden/>
              </w:rPr>
              <w:tab/>
            </w:r>
            <w:r w:rsidR="00206DFD">
              <w:rPr>
                <w:noProof/>
                <w:webHidden/>
              </w:rPr>
              <w:fldChar w:fldCharType="begin"/>
            </w:r>
            <w:r w:rsidR="00206DFD">
              <w:rPr>
                <w:noProof/>
                <w:webHidden/>
              </w:rPr>
              <w:instrText xml:space="preserve"> PAGEREF _Toc342584773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74" w:history="1">
            <w:r w:rsidR="00206DFD" w:rsidRPr="00007D42">
              <w:rPr>
                <w:rStyle w:val="Hyperlink"/>
                <w:noProof/>
              </w:rPr>
              <w:t>1.1</w:t>
            </w:r>
            <w:r w:rsidR="00206DFD">
              <w:rPr>
                <w:noProof/>
              </w:rPr>
              <w:tab/>
            </w:r>
            <w:r w:rsidR="00206DFD" w:rsidRPr="00007D42">
              <w:rPr>
                <w:rStyle w:val="Hyperlink"/>
                <w:noProof/>
              </w:rPr>
              <w:t>Scope</w:t>
            </w:r>
            <w:r w:rsidR="00206DFD">
              <w:rPr>
                <w:noProof/>
                <w:webHidden/>
              </w:rPr>
              <w:tab/>
            </w:r>
            <w:r w:rsidR="00206DFD">
              <w:rPr>
                <w:noProof/>
                <w:webHidden/>
              </w:rPr>
              <w:fldChar w:fldCharType="begin"/>
            </w:r>
            <w:r w:rsidR="00206DFD">
              <w:rPr>
                <w:noProof/>
                <w:webHidden/>
              </w:rPr>
              <w:instrText xml:space="preserve"> PAGEREF _Toc342584774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75" w:history="1">
            <w:r w:rsidR="00206DFD" w:rsidRPr="00007D42">
              <w:rPr>
                <w:rStyle w:val="Hyperlink"/>
                <w:noProof/>
              </w:rPr>
              <w:t>1.2</w:t>
            </w:r>
            <w:r w:rsidR="00206DFD">
              <w:rPr>
                <w:noProof/>
              </w:rPr>
              <w:tab/>
            </w:r>
            <w:r w:rsidR="00206DFD" w:rsidRPr="00007D42">
              <w:rPr>
                <w:rStyle w:val="Hyperlink"/>
                <w:noProof/>
              </w:rPr>
              <w:t>Purpose of the System</w:t>
            </w:r>
            <w:r w:rsidR="00206DFD">
              <w:rPr>
                <w:noProof/>
                <w:webHidden/>
              </w:rPr>
              <w:tab/>
            </w:r>
            <w:r w:rsidR="00206DFD">
              <w:rPr>
                <w:noProof/>
                <w:webHidden/>
              </w:rPr>
              <w:fldChar w:fldCharType="begin"/>
            </w:r>
            <w:r w:rsidR="00206DFD">
              <w:rPr>
                <w:noProof/>
                <w:webHidden/>
              </w:rPr>
              <w:instrText xml:space="preserve"> PAGEREF _Toc342584775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1"/>
            <w:tabs>
              <w:tab w:val="left" w:pos="880"/>
            </w:tabs>
            <w:rPr>
              <w:noProof/>
            </w:rPr>
          </w:pPr>
          <w:hyperlink w:anchor="_Toc342584776" w:history="1">
            <w:r w:rsidR="00206DFD" w:rsidRPr="00007D42">
              <w:rPr>
                <w:rStyle w:val="Hyperlink"/>
                <w:noProof/>
              </w:rPr>
              <w:t>2.0</w:t>
            </w:r>
            <w:r w:rsidR="00206DFD">
              <w:rPr>
                <w:noProof/>
              </w:rPr>
              <w:tab/>
            </w:r>
            <w:r w:rsidR="00206DFD" w:rsidRPr="00007D42">
              <w:rPr>
                <w:rStyle w:val="Hyperlink"/>
                <w:noProof/>
              </w:rPr>
              <w:t>Stakeholder Information</w:t>
            </w:r>
            <w:r w:rsidR="00206DFD">
              <w:rPr>
                <w:noProof/>
                <w:webHidden/>
              </w:rPr>
              <w:tab/>
            </w:r>
            <w:r w:rsidR="00206DFD">
              <w:rPr>
                <w:noProof/>
                <w:webHidden/>
              </w:rPr>
              <w:fldChar w:fldCharType="begin"/>
            </w:r>
            <w:r w:rsidR="00206DFD">
              <w:rPr>
                <w:noProof/>
                <w:webHidden/>
              </w:rPr>
              <w:instrText xml:space="preserve"> PAGEREF _Toc342584776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77" w:history="1">
            <w:r w:rsidR="00206DFD" w:rsidRPr="00007D42">
              <w:rPr>
                <w:rStyle w:val="Hyperlink"/>
                <w:noProof/>
              </w:rPr>
              <w:t>2.1</w:t>
            </w:r>
            <w:r w:rsidR="00206DFD">
              <w:rPr>
                <w:noProof/>
              </w:rPr>
              <w:tab/>
            </w:r>
            <w:r w:rsidR="00206DFD" w:rsidRPr="00007D42">
              <w:rPr>
                <w:rStyle w:val="Hyperlink"/>
                <w:noProof/>
              </w:rPr>
              <w:t>Customer or End User (Product Owner)</w:t>
            </w:r>
            <w:r w:rsidR="00206DFD">
              <w:rPr>
                <w:noProof/>
                <w:webHidden/>
              </w:rPr>
              <w:tab/>
            </w:r>
            <w:r w:rsidR="00206DFD">
              <w:rPr>
                <w:noProof/>
                <w:webHidden/>
              </w:rPr>
              <w:fldChar w:fldCharType="begin"/>
            </w:r>
            <w:r w:rsidR="00206DFD">
              <w:rPr>
                <w:noProof/>
                <w:webHidden/>
              </w:rPr>
              <w:instrText xml:space="preserve"> PAGEREF _Toc342584777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78" w:history="1">
            <w:r w:rsidR="00206DFD" w:rsidRPr="00007D42">
              <w:rPr>
                <w:rStyle w:val="Hyperlink"/>
                <w:noProof/>
              </w:rPr>
              <w:t>2.2</w:t>
            </w:r>
            <w:r w:rsidR="00206DFD">
              <w:rPr>
                <w:noProof/>
              </w:rPr>
              <w:tab/>
            </w:r>
            <w:r w:rsidR="00206DFD" w:rsidRPr="00007D42">
              <w:rPr>
                <w:rStyle w:val="Hyperlink"/>
                <w:noProof/>
              </w:rPr>
              <w:t>Management or Instructor (Scrum Master)</w:t>
            </w:r>
            <w:r w:rsidR="00206DFD">
              <w:rPr>
                <w:noProof/>
                <w:webHidden/>
              </w:rPr>
              <w:tab/>
            </w:r>
            <w:r w:rsidR="00206DFD">
              <w:rPr>
                <w:noProof/>
                <w:webHidden/>
              </w:rPr>
              <w:fldChar w:fldCharType="begin"/>
            </w:r>
            <w:r w:rsidR="00206DFD">
              <w:rPr>
                <w:noProof/>
                <w:webHidden/>
              </w:rPr>
              <w:instrText xml:space="preserve"> PAGEREF _Toc342584778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79" w:history="1">
            <w:r w:rsidR="00206DFD" w:rsidRPr="00007D42">
              <w:rPr>
                <w:rStyle w:val="Hyperlink"/>
                <w:noProof/>
              </w:rPr>
              <w:t>2.3</w:t>
            </w:r>
            <w:r w:rsidR="00206DFD">
              <w:rPr>
                <w:noProof/>
              </w:rPr>
              <w:tab/>
            </w:r>
            <w:r w:rsidR="00206DFD" w:rsidRPr="00007D42">
              <w:rPr>
                <w:rStyle w:val="Hyperlink"/>
                <w:noProof/>
              </w:rPr>
              <w:t>Developers | Testers</w:t>
            </w:r>
            <w:r w:rsidR="00206DFD">
              <w:rPr>
                <w:noProof/>
                <w:webHidden/>
              </w:rPr>
              <w:tab/>
            </w:r>
            <w:r w:rsidR="00206DFD">
              <w:rPr>
                <w:noProof/>
                <w:webHidden/>
              </w:rPr>
              <w:fldChar w:fldCharType="begin"/>
            </w:r>
            <w:r w:rsidR="00206DFD">
              <w:rPr>
                <w:noProof/>
                <w:webHidden/>
              </w:rPr>
              <w:instrText xml:space="preserve"> PAGEREF _Toc342584779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1"/>
            <w:tabs>
              <w:tab w:val="left" w:pos="880"/>
            </w:tabs>
            <w:rPr>
              <w:noProof/>
            </w:rPr>
          </w:pPr>
          <w:hyperlink w:anchor="_Toc342584780" w:history="1">
            <w:r w:rsidR="00206DFD" w:rsidRPr="00007D42">
              <w:rPr>
                <w:rStyle w:val="Hyperlink"/>
                <w:noProof/>
              </w:rPr>
              <w:t>3.0</w:t>
            </w:r>
            <w:r w:rsidR="00206DFD">
              <w:rPr>
                <w:noProof/>
              </w:rPr>
              <w:tab/>
            </w:r>
            <w:r w:rsidR="00206DFD" w:rsidRPr="00007D42">
              <w:rPr>
                <w:rStyle w:val="Hyperlink"/>
                <w:noProof/>
              </w:rPr>
              <w:t>Business Need</w:t>
            </w:r>
            <w:r w:rsidR="00206DFD">
              <w:rPr>
                <w:noProof/>
                <w:webHidden/>
              </w:rPr>
              <w:tab/>
            </w:r>
            <w:r w:rsidR="00206DFD">
              <w:rPr>
                <w:noProof/>
                <w:webHidden/>
              </w:rPr>
              <w:fldChar w:fldCharType="begin"/>
            </w:r>
            <w:r w:rsidR="00206DFD">
              <w:rPr>
                <w:noProof/>
                <w:webHidden/>
              </w:rPr>
              <w:instrText xml:space="preserve"> PAGEREF _Toc342584780 \h </w:instrText>
            </w:r>
            <w:r w:rsidR="00206DFD">
              <w:rPr>
                <w:noProof/>
                <w:webHidden/>
              </w:rPr>
            </w:r>
            <w:r w:rsidR="00206DFD">
              <w:rPr>
                <w:noProof/>
                <w:webHidden/>
              </w:rPr>
              <w:fldChar w:fldCharType="separate"/>
            </w:r>
            <w:r w:rsidR="00E479FF">
              <w:rPr>
                <w:noProof/>
                <w:webHidden/>
              </w:rPr>
              <w:t>5</w:t>
            </w:r>
            <w:r w:rsidR="00206DFD">
              <w:rPr>
                <w:noProof/>
                <w:webHidden/>
              </w:rPr>
              <w:fldChar w:fldCharType="end"/>
            </w:r>
          </w:hyperlink>
        </w:p>
        <w:p w:rsidR="00206DFD" w:rsidRDefault="00EF218F">
          <w:pPr>
            <w:pStyle w:val="TOC1"/>
            <w:tabs>
              <w:tab w:val="left" w:pos="880"/>
            </w:tabs>
            <w:rPr>
              <w:noProof/>
            </w:rPr>
          </w:pPr>
          <w:hyperlink w:anchor="_Toc342584781" w:history="1">
            <w:r w:rsidR="00206DFD" w:rsidRPr="00007D42">
              <w:rPr>
                <w:rStyle w:val="Hyperlink"/>
                <w:noProof/>
              </w:rPr>
              <w:t>4.0</w:t>
            </w:r>
            <w:r w:rsidR="00206DFD">
              <w:rPr>
                <w:noProof/>
              </w:rPr>
              <w:tab/>
            </w:r>
            <w:r w:rsidR="00206DFD" w:rsidRPr="00007D42">
              <w:rPr>
                <w:rStyle w:val="Hyperlink"/>
                <w:noProof/>
              </w:rPr>
              <w:t>Requirements and Design Constraints</w:t>
            </w:r>
            <w:r w:rsidR="00206DFD">
              <w:rPr>
                <w:noProof/>
                <w:webHidden/>
              </w:rPr>
              <w:tab/>
            </w:r>
            <w:r w:rsidR="00206DFD">
              <w:rPr>
                <w:noProof/>
                <w:webHidden/>
              </w:rPr>
              <w:fldChar w:fldCharType="begin"/>
            </w:r>
            <w:r w:rsidR="00206DFD">
              <w:rPr>
                <w:noProof/>
                <w:webHidden/>
              </w:rPr>
              <w:instrText xml:space="preserve"> PAGEREF _Toc342584781 \h </w:instrText>
            </w:r>
            <w:r w:rsidR="00206DFD">
              <w:rPr>
                <w:noProof/>
                <w:webHidden/>
              </w:rPr>
            </w:r>
            <w:r w:rsidR="00206DFD">
              <w:rPr>
                <w:noProof/>
                <w:webHidden/>
              </w:rPr>
              <w:fldChar w:fldCharType="separate"/>
            </w:r>
            <w:r w:rsidR="00E479FF">
              <w:rPr>
                <w:noProof/>
                <w:webHidden/>
              </w:rPr>
              <w:t>6</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2" w:history="1">
            <w:r w:rsidR="00206DFD" w:rsidRPr="00007D42">
              <w:rPr>
                <w:rStyle w:val="Hyperlink"/>
                <w:noProof/>
              </w:rPr>
              <w:t>4.1</w:t>
            </w:r>
            <w:r w:rsidR="00206DFD">
              <w:rPr>
                <w:noProof/>
              </w:rPr>
              <w:tab/>
            </w:r>
            <w:r w:rsidR="00206DFD" w:rsidRPr="00007D42">
              <w:rPr>
                <w:rStyle w:val="Hyperlink"/>
                <w:noProof/>
              </w:rPr>
              <w:t>System Requirements</w:t>
            </w:r>
            <w:r w:rsidR="00206DFD">
              <w:rPr>
                <w:noProof/>
                <w:webHidden/>
              </w:rPr>
              <w:tab/>
            </w:r>
            <w:r w:rsidR="00206DFD">
              <w:rPr>
                <w:noProof/>
                <w:webHidden/>
              </w:rPr>
              <w:fldChar w:fldCharType="begin"/>
            </w:r>
            <w:r w:rsidR="00206DFD">
              <w:rPr>
                <w:noProof/>
                <w:webHidden/>
              </w:rPr>
              <w:instrText xml:space="preserve"> PAGEREF _Toc342584782 \h </w:instrText>
            </w:r>
            <w:r w:rsidR="00206DFD">
              <w:rPr>
                <w:noProof/>
                <w:webHidden/>
              </w:rPr>
            </w:r>
            <w:r w:rsidR="00206DFD">
              <w:rPr>
                <w:noProof/>
                <w:webHidden/>
              </w:rPr>
              <w:fldChar w:fldCharType="separate"/>
            </w:r>
            <w:r w:rsidR="00E479FF">
              <w:rPr>
                <w:noProof/>
                <w:webHidden/>
              </w:rPr>
              <w:t>6</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3" w:history="1">
            <w:r w:rsidR="00206DFD" w:rsidRPr="00007D42">
              <w:rPr>
                <w:rStyle w:val="Hyperlink"/>
                <w:noProof/>
              </w:rPr>
              <w:t>4.2</w:t>
            </w:r>
            <w:r w:rsidR="00206DFD">
              <w:rPr>
                <w:noProof/>
              </w:rPr>
              <w:tab/>
            </w:r>
            <w:r w:rsidR="00206DFD" w:rsidRPr="00007D42">
              <w:rPr>
                <w:rStyle w:val="Hyperlink"/>
                <w:noProof/>
              </w:rPr>
              <w:t>Network Requirements</w:t>
            </w:r>
            <w:r w:rsidR="00206DFD">
              <w:rPr>
                <w:noProof/>
                <w:webHidden/>
              </w:rPr>
              <w:tab/>
            </w:r>
            <w:r w:rsidR="00206DFD">
              <w:rPr>
                <w:noProof/>
                <w:webHidden/>
              </w:rPr>
              <w:fldChar w:fldCharType="begin"/>
            </w:r>
            <w:r w:rsidR="00206DFD">
              <w:rPr>
                <w:noProof/>
                <w:webHidden/>
              </w:rPr>
              <w:instrText xml:space="preserve"> PAGEREF _Toc342584783 \h </w:instrText>
            </w:r>
            <w:r w:rsidR="00206DFD">
              <w:rPr>
                <w:noProof/>
                <w:webHidden/>
              </w:rPr>
            </w:r>
            <w:r w:rsidR="00206DFD">
              <w:rPr>
                <w:noProof/>
                <w:webHidden/>
              </w:rPr>
              <w:fldChar w:fldCharType="separate"/>
            </w:r>
            <w:r w:rsidR="00E479FF">
              <w:rPr>
                <w:noProof/>
                <w:webHidden/>
              </w:rPr>
              <w:t>6</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4" w:history="1">
            <w:r w:rsidR="00206DFD" w:rsidRPr="00007D42">
              <w:rPr>
                <w:rStyle w:val="Hyperlink"/>
                <w:noProof/>
              </w:rPr>
              <w:t>4.3</w:t>
            </w:r>
            <w:r w:rsidR="00206DFD">
              <w:rPr>
                <w:noProof/>
              </w:rPr>
              <w:tab/>
            </w:r>
            <w:r w:rsidR="00206DFD" w:rsidRPr="00007D42">
              <w:rPr>
                <w:rStyle w:val="Hyperlink"/>
                <w:noProof/>
              </w:rPr>
              <w:t>Development Environment Requirements</w:t>
            </w:r>
            <w:r w:rsidR="00206DFD">
              <w:rPr>
                <w:noProof/>
                <w:webHidden/>
              </w:rPr>
              <w:tab/>
            </w:r>
            <w:r w:rsidR="00206DFD">
              <w:rPr>
                <w:noProof/>
                <w:webHidden/>
              </w:rPr>
              <w:fldChar w:fldCharType="begin"/>
            </w:r>
            <w:r w:rsidR="00206DFD">
              <w:rPr>
                <w:noProof/>
                <w:webHidden/>
              </w:rPr>
              <w:instrText xml:space="preserve"> PAGEREF _Toc342584784 \h </w:instrText>
            </w:r>
            <w:r w:rsidR="00206DFD">
              <w:rPr>
                <w:noProof/>
                <w:webHidden/>
              </w:rPr>
            </w:r>
            <w:r w:rsidR="00206DFD">
              <w:rPr>
                <w:noProof/>
                <w:webHidden/>
              </w:rPr>
              <w:fldChar w:fldCharType="separate"/>
            </w:r>
            <w:r w:rsidR="00E479FF">
              <w:rPr>
                <w:noProof/>
                <w:webHidden/>
              </w:rPr>
              <w:t>6</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5" w:history="1">
            <w:r w:rsidR="00206DFD" w:rsidRPr="00007D42">
              <w:rPr>
                <w:rStyle w:val="Hyperlink"/>
                <w:noProof/>
              </w:rPr>
              <w:t>4.4</w:t>
            </w:r>
            <w:r w:rsidR="00206DFD">
              <w:rPr>
                <w:noProof/>
              </w:rPr>
              <w:tab/>
            </w:r>
            <w:r w:rsidR="00206DFD" w:rsidRPr="00007D42">
              <w:rPr>
                <w:rStyle w:val="Hyperlink"/>
                <w:noProof/>
              </w:rPr>
              <w:t>Project Management Methodology</w:t>
            </w:r>
            <w:r w:rsidR="00206DFD">
              <w:rPr>
                <w:noProof/>
                <w:webHidden/>
              </w:rPr>
              <w:tab/>
            </w:r>
            <w:r w:rsidR="00206DFD">
              <w:rPr>
                <w:noProof/>
                <w:webHidden/>
              </w:rPr>
              <w:fldChar w:fldCharType="begin"/>
            </w:r>
            <w:r w:rsidR="00206DFD">
              <w:rPr>
                <w:noProof/>
                <w:webHidden/>
              </w:rPr>
              <w:instrText xml:space="preserve"> PAGEREF _Toc342584785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1"/>
            <w:tabs>
              <w:tab w:val="left" w:pos="880"/>
            </w:tabs>
            <w:rPr>
              <w:noProof/>
            </w:rPr>
          </w:pPr>
          <w:hyperlink w:anchor="_Toc342584786" w:history="1">
            <w:r w:rsidR="00206DFD" w:rsidRPr="00007D42">
              <w:rPr>
                <w:rStyle w:val="Hyperlink"/>
                <w:noProof/>
              </w:rPr>
              <w:t>5.0</w:t>
            </w:r>
            <w:r w:rsidR="00206DFD">
              <w:rPr>
                <w:noProof/>
              </w:rPr>
              <w:tab/>
            </w:r>
            <w:r w:rsidR="00206DFD" w:rsidRPr="00007D42">
              <w:rPr>
                <w:rStyle w:val="Hyperlink"/>
                <w:noProof/>
              </w:rPr>
              <w:t>User Stories</w:t>
            </w:r>
            <w:r w:rsidR="00206DFD">
              <w:rPr>
                <w:noProof/>
                <w:webHidden/>
              </w:rPr>
              <w:tab/>
            </w:r>
            <w:r w:rsidR="00206DFD">
              <w:rPr>
                <w:noProof/>
                <w:webHidden/>
              </w:rPr>
              <w:fldChar w:fldCharType="begin"/>
            </w:r>
            <w:r w:rsidR="00206DFD">
              <w:rPr>
                <w:noProof/>
                <w:webHidden/>
              </w:rPr>
              <w:instrText xml:space="preserve"> PAGEREF _Toc342584786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7" w:history="1">
            <w:r w:rsidR="00206DFD" w:rsidRPr="00007D42">
              <w:rPr>
                <w:rStyle w:val="Hyperlink"/>
                <w:noProof/>
              </w:rPr>
              <w:t>5.1</w:t>
            </w:r>
            <w:r w:rsidR="00206DFD">
              <w:rPr>
                <w:noProof/>
              </w:rPr>
              <w:tab/>
            </w:r>
            <w:r w:rsidR="00206DFD" w:rsidRPr="00007D42">
              <w:rPr>
                <w:rStyle w:val="Hyperlink"/>
                <w:noProof/>
              </w:rPr>
              <w:t>User Story #1</w:t>
            </w:r>
            <w:r w:rsidR="00206DFD">
              <w:rPr>
                <w:noProof/>
                <w:webHidden/>
              </w:rPr>
              <w:tab/>
            </w:r>
            <w:r w:rsidR="00206DFD">
              <w:rPr>
                <w:noProof/>
                <w:webHidden/>
              </w:rPr>
              <w:fldChar w:fldCharType="begin"/>
            </w:r>
            <w:r w:rsidR="00206DFD">
              <w:rPr>
                <w:noProof/>
                <w:webHidden/>
              </w:rPr>
              <w:instrText xml:space="preserve"> PAGEREF _Toc342584787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788" w:history="1">
            <w:r w:rsidR="00206DFD" w:rsidRPr="00007D42">
              <w:rPr>
                <w:rStyle w:val="Hyperlink"/>
                <w:noProof/>
              </w:rPr>
              <w:t>5.1.1</w:t>
            </w:r>
            <w:r w:rsidR="00206DFD">
              <w:rPr>
                <w:noProof/>
              </w:rPr>
              <w:tab/>
            </w:r>
            <w:r w:rsidR="00206DFD" w:rsidRPr="00007D42">
              <w:rPr>
                <w:rStyle w:val="Hyperlink"/>
                <w:noProof/>
              </w:rPr>
              <w:t>User Story #1 Breakdown</w:t>
            </w:r>
            <w:r w:rsidR="00206DFD">
              <w:rPr>
                <w:noProof/>
                <w:webHidden/>
              </w:rPr>
              <w:tab/>
            </w:r>
            <w:r w:rsidR="00206DFD">
              <w:rPr>
                <w:noProof/>
                <w:webHidden/>
              </w:rPr>
              <w:fldChar w:fldCharType="begin"/>
            </w:r>
            <w:r w:rsidR="00206DFD">
              <w:rPr>
                <w:noProof/>
                <w:webHidden/>
              </w:rPr>
              <w:instrText xml:space="preserve"> PAGEREF _Toc342584788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89" w:history="1">
            <w:r w:rsidR="00206DFD" w:rsidRPr="00007D42">
              <w:rPr>
                <w:rStyle w:val="Hyperlink"/>
                <w:noProof/>
              </w:rPr>
              <w:t>5.2</w:t>
            </w:r>
            <w:r w:rsidR="00206DFD">
              <w:rPr>
                <w:noProof/>
              </w:rPr>
              <w:tab/>
            </w:r>
            <w:r w:rsidR="00206DFD" w:rsidRPr="00007D42">
              <w:rPr>
                <w:rStyle w:val="Hyperlink"/>
                <w:noProof/>
              </w:rPr>
              <w:t>User Story #2</w:t>
            </w:r>
            <w:r w:rsidR="00206DFD">
              <w:rPr>
                <w:noProof/>
                <w:webHidden/>
              </w:rPr>
              <w:tab/>
            </w:r>
            <w:r w:rsidR="00206DFD">
              <w:rPr>
                <w:noProof/>
                <w:webHidden/>
              </w:rPr>
              <w:fldChar w:fldCharType="begin"/>
            </w:r>
            <w:r w:rsidR="00206DFD">
              <w:rPr>
                <w:noProof/>
                <w:webHidden/>
              </w:rPr>
              <w:instrText xml:space="preserve"> PAGEREF _Toc342584789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790" w:history="1">
            <w:r w:rsidR="00206DFD" w:rsidRPr="00007D42">
              <w:rPr>
                <w:rStyle w:val="Hyperlink"/>
                <w:noProof/>
              </w:rPr>
              <w:t>5.2.1</w:t>
            </w:r>
            <w:r w:rsidR="00206DFD">
              <w:rPr>
                <w:noProof/>
              </w:rPr>
              <w:tab/>
            </w:r>
            <w:r w:rsidR="00206DFD" w:rsidRPr="00007D42">
              <w:rPr>
                <w:rStyle w:val="Hyperlink"/>
                <w:noProof/>
              </w:rPr>
              <w:t>User Story #2 Breakdown</w:t>
            </w:r>
            <w:r w:rsidR="00206DFD">
              <w:rPr>
                <w:noProof/>
                <w:webHidden/>
              </w:rPr>
              <w:tab/>
            </w:r>
            <w:r w:rsidR="00206DFD">
              <w:rPr>
                <w:noProof/>
                <w:webHidden/>
              </w:rPr>
              <w:fldChar w:fldCharType="begin"/>
            </w:r>
            <w:r w:rsidR="00206DFD">
              <w:rPr>
                <w:noProof/>
                <w:webHidden/>
              </w:rPr>
              <w:instrText xml:space="preserve"> PAGEREF _Toc342584790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1" w:history="1">
            <w:r w:rsidR="00206DFD" w:rsidRPr="00007D42">
              <w:rPr>
                <w:rStyle w:val="Hyperlink"/>
                <w:noProof/>
              </w:rPr>
              <w:t>5.3</w:t>
            </w:r>
            <w:r w:rsidR="00206DFD">
              <w:rPr>
                <w:noProof/>
              </w:rPr>
              <w:tab/>
            </w:r>
            <w:r w:rsidR="00206DFD" w:rsidRPr="00007D42">
              <w:rPr>
                <w:rStyle w:val="Hyperlink"/>
                <w:noProof/>
              </w:rPr>
              <w:t>User Story #3</w:t>
            </w:r>
            <w:r w:rsidR="00206DFD">
              <w:rPr>
                <w:noProof/>
                <w:webHidden/>
              </w:rPr>
              <w:tab/>
            </w:r>
            <w:r w:rsidR="00206DFD">
              <w:rPr>
                <w:noProof/>
                <w:webHidden/>
              </w:rPr>
              <w:fldChar w:fldCharType="begin"/>
            </w:r>
            <w:r w:rsidR="00206DFD">
              <w:rPr>
                <w:noProof/>
                <w:webHidden/>
              </w:rPr>
              <w:instrText xml:space="preserve"> PAGEREF _Toc342584791 \h </w:instrText>
            </w:r>
            <w:r w:rsidR="00206DFD">
              <w:rPr>
                <w:noProof/>
                <w:webHidden/>
              </w:rPr>
            </w:r>
            <w:r w:rsidR="00206DFD">
              <w:rPr>
                <w:noProof/>
                <w:webHidden/>
              </w:rPr>
              <w:fldChar w:fldCharType="separate"/>
            </w:r>
            <w:r w:rsidR="00E479FF">
              <w:rPr>
                <w:noProof/>
                <w:webHidden/>
              </w:rPr>
              <w:t>7</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2" w:history="1">
            <w:r w:rsidR="00206DFD" w:rsidRPr="00007D42">
              <w:rPr>
                <w:rStyle w:val="Hyperlink"/>
                <w:noProof/>
              </w:rPr>
              <w:t>5.4</w:t>
            </w:r>
            <w:r w:rsidR="00206DFD">
              <w:rPr>
                <w:noProof/>
              </w:rPr>
              <w:tab/>
            </w:r>
            <w:r w:rsidR="00206DFD" w:rsidRPr="00007D42">
              <w:rPr>
                <w:rStyle w:val="Hyperlink"/>
                <w:noProof/>
              </w:rPr>
              <w:t>User Story #4</w:t>
            </w:r>
            <w:r w:rsidR="00206DFD">
              <w:rPr>
                <w:noProof/>
                <w:webHidden/>
              </w:rPr>
              <w:tab/>
            </w:r>
            <w:r w:rsidR="00206DFD">
              <w:rPr>
                <w:noProof/>
                <w:webHidden/>
              </w:rPr>
              <w:fldChar w:fldCharType="begin"/>
            </w:r>
            <w:r w:rsidR="00206DFD">
              <w:rPr>
                <w:noProof/>
                <w:webHidden/>
              </w:rPr>
              <w:instrText xml:space="preserve"> PAGEREF _Toc342584792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793" w:history="1">
            <w:r w:rsidR="00206DFD" w:rsidRPr="00007D42">
              <w:rPr>
                <w:rStyle w:val="Hyperlink"/>
                <w:noProof/>
              </w:rPr>
              <w:t>5.4.1</w:t>
            </w:r>
            <w:r w:rsidR="00206DFD">
              <w:rPr>
                <w:noProof/>
              </w:rPr>
              <w:tab/>
            </w:r>
            <w:r w:rsidR="00206DFD" w:rsidRPr="00007D42">
              <w:rPr>
                <w:rStyle w:val="Hyperlink"/>
                <w:noProof/>
              </w:rPr>
              <w:t>User Story #4 Breakdown</w:t>
            </w:r>
            <w:r w:rsidR="00206DFD">
              <w:rPr>
                <w:noProof/>
                <w:webHidden/>
              </w:rPr>
              <w:tab/>
            </w:r>
            <w:r w:rsidR="00206DFD">
              <w:rPr>
                <w:noProof/>
                <w:webHidden/>
              </w:rPr>
              <w:fldChar w:fldCharType="begin"/>
            </w:r>
            <w:r w:rsidR="00206DFD">
              <w:rPr>
                <w:noProof/>
                <w:webHidden/>
              </w:rPr>
              <w:instrText xml:space="preserve"> PAGEREF _Toc342584793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4" w:history="1">
            <w:r w:rsidR="00206DFD" w:rsidRPr="00007D42">
              <w:rPr>
                <w:rStyle w:val="Hyperlink"/>
                <w:noProof/>
              </w:rPr>
              <w:t>5.5</w:t>
            </w:r>
            <w:r w:rsidR="00206DFD">
              <w:rPr>
                <w:noProof/>
              </w:rPr>
              <w:tab/>
            </w:r>
            <w:r w:rsidR="00206DFD" w:rsidRPr="00007D42">
              <w:rPr>
                <w:rStyle w:val="Hyperlink"/>
                <w:noProof/>
              </w:rPr>
              <w:t>User Story #5</w:t>
            </w:r>
            <w:r w:rsidR="00206DFD">
              <w:rPr>
                <w:noProof/>
                <w:webHidden/>
              </w:rPr>
              <w:tab/>
            </w:r>
            <w:r w:rsidR="00206DFD">
              <w:rPr>
                <w:noProof/>
                <w:webHidden/>
              </w:rPr>
              <w:fldChar w:fldCharType="begin"/>
            </w:r>
            <w:r w:rsidR="00206DFD">
              <w:rPr>
                <w:noProof/>
                <w:webHidden/>
              </w:rPr>
              <w:instrText xml:space="preserve"> PAGEREF _Toc342584794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795" w:history="1">
            <w:r w:rsidR="00206DFD" w:rsidRPr="00007D42">
              <w:rPr>
                <w:rStyle w:val="Hyperlink"/>
                <w:noProof/>
              </w:rPr>
              <w:t>5.5.1</w:t>
            </w:r>
            <w:r w:rsidR="00206DFD">
              <w:rPr>
                <w:noProof/>
              </w:rPr>
              <w:tab/>
            </w:r>
            <w:r w:rsidR="00206DFD" w:rsidRPr="00007D42">
              <w:rPr>
                <w:rStyle w:val="Hyperlink"/>
                <w:noProof/>
              </w:rPr>
              <w:t>User Story #5 Breakdown</w:t>
            </w:r>
            <w:r w:rsidR="00206DFD">
              <w:rPr>
                <w:noProof/>
                <w:webHidden/>
              </w:rPr>
              <w:tab/>
            </w:r>
            <w:r w:rsidR="00206DFD">
              <w:rPr>
                <w:noProof/>
                <w:webHidden/>
              </w:rPr>
              <w:fldChar w:fldCharType="begin"/>
            </w:r>
            <w:r w:rsidR="00206DFD">
              <w:rPr>
                <w:noProof/>
                <w:webHidden/>
              </w:rPr>
              <w:instrText xml:space="preserve"> PAGEREF _Toc342584795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6" w:history="1">
            <w:r w:rsidR="00206DFD" w:rsidRPr="00007D42">
              <w:rPr>
                <w:rStyle w:val="Hyperlink"/>
                <w:noProof/>
              </w:rPr>
              <w:t>5.6</w:t>
            </w:r>
            <w:r w:rsidR="00206DFD">
              <w:rPr>
                <w:noProof/>
              </w:rPr>
              <w:tab/>
            </w:r>
            <w:r w:rsidR="00206DFD" w:rsidRPr="00007D42">
              <w:rPr>
                <w:rStyle w:val="Hyperlink"/>
                <w:noProof/>
              </w:rPr>
              <w:t>User Story #6</w:t>
            </w:r>
            <w:r w:rsidR="00206DFD">
              <w:rPr>
                <w:noProof/>
                <w:webHidden/>
              </w:rPr>
              <w:tab/>
            </w:r>
            <w:r w:rsidR="00206DFD">
              <w:rPr>
                <w:noProof/>
                <w:webHidden/>
              </w:rPr>
              <w:fldChar w:fldCharType="begin"/>
            </w:r>
            <w:r w:rsidR="00206DFD">
              <w:rPr>
                <w:noProof/>
                <w:webHidden/>
              </w:rPr>
              <w:instrText xml:space="preserve"> PAGEREF _Toc342584796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7" w:history="1">
            <w:r w:rsidR="00206DFD" w:rsidRPr="00007D42">
              <w:rPr>
                <w:rStyle w:val="Hyperlink"/>
                <w:noProof/>
              </w:rPr>
              <w:t>5.7</w:t>
            </w:r>
            <w:r w:rsidR="00206DFD">
              <w:rPr>
                <w:noProof/>
              </w:rPr>
              <w:tab/>
            </w:r>
            <w:r w:rsidR="00206DFD" w:rsidRPr="00007D42">
              <w:rPr>
                <w:rStyle w:val="Hyperlink"/>
                <w:noProof/>
              </w:rPr>
              <w:t>User Story #7</w:t>
            </w:r>
            <w:r w:rsidR="00206DFD">
              <w:rPr>
                <w:noProof/>
                <w:webHidden/>
              </w:rPr>
              <w:tab/>
            </w:r>
            <w:r w:rsidR="00206DFD">
              <w:rPr>
                <w:noProof/>
                <w:webHidden/>
              </w:rPr>
              <w:fldChar w:fldCharType="begin"/>
            </w:r>
            <w:r w:rsidR="00206DFD">
              <w:rPr>
                <w:noProof/>
                <w:webHidden/>
              </w:rPr>
              <w:instrText xml:space="preserve"> PAGEREF _Toc342584797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798" w:history="1">
            <w:r w:rsidR="00206DFD" w:rsidRPr="00007D42">
              <w:rPr>
                <w:rStyle w:val="Hyperlink"/>
                <w:noProof/>
              </w:rPr>
              <w:t>5.7.1</w:t>
            </w:r>
            <w:r w:rsidR="00206DFD">
              <w:rPr>
                <w:noProof/>
              </w:rPr>
              <w:tab/>
            </w:r>
            <w:r w:rsidR="00206DFD" w:rsidRPr="00007D42">
              <w:rPr>
                <w:rStyle w:val="Hyperlink"/>
                <w:noProof/>
              </w:rPr>
              <w:t>User Story #7 Breakdown</w:t>
            </w:r>
            <w:r w:rsidR="00206DFD">
              <w:rPr>
                <w:noProof/>
                <w:webHidden/>
              </w:rPr>
              <w:tab/>
            </w:r>
            <w:r w:rsidR="00206DFD">
              <w:rPr>
                <w:noProof/>
                <w:webHidden/>
              </w:rPr>
              <w:fldChar w:fldCharType="begin"/>
            </w:r>
            <w:r w:rsidR="00206DFD">
              <w:rPr>
                <w:noProof/>
                <w:webHidden/>
              </w:rPr>
              <w:instrText xml:space="preserve"> PAGEREF _Toc342584798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799" w:history="1">
            <w:r w:rsidR="00206DFD" w:rsidRPr="00007D42">
              <w:rPr>
                <w:rStyle w:val="Hyperlink"/>
                <w:noProof/>
              </w:rPr>
              <w:t>5.8</w:t>
            </w:r>
            <w:r w:rsidR="00206DFD">
              <w:rPr>
                <w:noProof/>
              </w:rPr>
              <w:tab/>
            </w:r>
            <w:r w:rsidR="00206DFD" w:rsidRPr="00007D42">
              <w:rPr>
                <w:rStyle w:val="Hyperlink"/>
                <w:noProof/>
              </w:rPr>
              <w:t>User Story #8</w:t>
            </w:r>
            <w:r w:rsidR="00206DFD">
              <w:rPr>
                <w:noProof/>
                <w:webHidden/>
              </w:rPr>
              <w:tab/>
            </w:r>
            <w:r w:rsidR="00206DFD">
              <w:rPr>
                <w:noProof/>
                <w:webHidden/>
              </w:rPr>
              <w:fldChar w:fldCharType="begin"/>
            </w:r>
            <w:r w:rsidR="00206DFD">
              <w:rPr>
                <w:noProof/>
                <w:webHidden/>
              </w:rPr>
              <w:instrText xml:space="preserve"> PAGEREF _Toc342584799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100"/>
              <w:tab w:val="right" w:leader="dot" w:pos="9350"/>
            </w:tabs>
            <w:rPr>
              <w:noProof/>
            </w:rPr>
          </w:pPr>
          <w:hyperlink w:anchor="_Toc342584800" w:history="1">
            <w:r w:rsidR="00206DFD" w:rsidRPr="00007D42">
              <w:rPr>
                <w:rStyle w:val="Hyperlink"/>
                <w:noProof/>
              </w:rPr>
              <w:t>5.9</w:t>
            </w:r>
            <w:r w:rsidR="00206DFD">
              <w:rPr>
                <w:noProof/>
              </w:rPr>
              <w:tab/>
            </w:r>
            <w:r w:rsidR="00206DFD" w:rsidRPr="00007D42">
              <w:rPr>
                <w:rStyle w:val="Hyperlink"/>
                <w:noProof/>
              </w:rPr>
              <w:t>User Story #9</w:t>
            </w:r>
            <w:r w:rsidR="00206DFD">
              <w:rPr>
                <w:noProof/>
                <w:webHidden/>
              </w:rPr>
              <w:tab/>
            </w:r>
            <w:r w:rsidR="00206DFD">
              <w:rPr>
                <w:noProof/>
                <w:webHidden/>
              </w:rPr>
              <w:fldChar w:fldCharType="begin"/>
            </w:r>
            <w:r w:rsidR="00206DFD">
              <w:rPr>
                <w:noProof/>
                <w:webHidden/>
              </w:rPr>
              <w:instrText xml:space="preserve"> PAGEREF _Toc342584800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801" w:history="1">
            <w:r w:rsidR="00206DFD" w:rsidRPr="00007D42">
              <w:rPr>
                <w:rStyle w:val="Hyperlink"/>
                <w:noProof/>
              </w:rPr>
              <w:t>5.9.1</w:t>
            </w:r>
            <w:r w:rsidR="00206DFD">
              <w:rPr>
                <w:noProof/>
              </w:rPr>
              <w:tab/>
            </w:r>
            <w:r w:rsidR="00206DFD" w:rsidRPr="00007D42">
              <w:rPr>
                <w:rStyle w:val="Hyperlink"/>
                <w:noProof/>
              </w:rPr>
              <w:t>User Story #9 Breakdown</w:t>
            </w:r>
            <w:r w:rsidR="00206DFD">
              <w:rPr>
                <w:noProof/>
                <w:webHidden/>
              </w:rPr>
              <w:tab/>
            </w:r>
            <w:r w:rsidR="00206DFD">
              <w:rPr>
                <w:noProof/>
                <w:webHidden/>
              </w:rPr>
              <w:fldChar w:fldCharType="begin"/>
            </w:r>
            <w:r w:rsidR="00206DFD">
              <w:rPr>
                <w:noProof/>
                <w:webHidden/>
              </w:rPr>
              <w:instrText xml:space="preserve"> PAGEREF _Toc342584801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2"/>
            <w:tabs>
              <w:tab w:val="left" w:pos="1320"/>
              <w:tab w:val="right" w:leader="dot" w:pos="9350"/>
            </w:tabs>
            <w:rPr>
              <w:noProof/>
            </w:rPr>
          </w:pPr>
          <w:hyperlink w:anchor="_Toc342584802" w:history="1">
            <w:r w:rsidR="00206DFD" w:rsidRPr="00007D42">
              <w:rPr>
                <w:rStyle w:val="Hyperlink"/>
                <w:noProof/>
              </w:rPr>
              <w:t>5.10</w:t>
            </w:r>
            <w:r w:rsidR="00206DFD">
              <w:rPr>
                <w:noProof/>
              </w:rPr>
              <w:tab/>
            </w:r>
            <w:r w:rsidR="00206DFD" w:rsidRPr="00007D42">
              <w:rPr>
                <w:rStyle w:val="Hyperlink"/>
                <w:noProof/>
              </w:rPr>
              <w:t>User Story #10</w:t>
            </w:r>
            <w:r w:rsidR="00206DFD">
              <w:rPr>
                <w:noProof/>
                <w:webHidden/>
              </w:rPr>
              <w:tab/>
            </w:r>
            <w:r w:rsidR="00206DFD">
              <w:rPr>
                <w:noProof/>
                <w:webHidden/>
              </w:rPr>
              <w:fldChar w:fldCharType="begin"/>
            </w:r>
            <w:r w:rsidR="00206DFD">
              <w:rPr>
                <w:noProof/>
                <w:webHidden/>
              </w:rPr>
              <w:instrText xml:space="preserve"> PAGEREF _Toc342584802 \h </w:instrText>
            </w:r>
            <w:r w:rsidR="00206DFD">
              <w:rPr>
                <w:noProof/>
                <w:webHidden/>
              </w:rPr>
            </w:r>
            <w:r w:rsidR="00206DFD">
              <w:rPr>
                <w:noProof/>
                <w:webHidden/>
              </w:rPr>
              <w:fldChar w:fldCharType="separate"/>
            </w:r>
            <w:r w:rsidR="00E479FF">
              <w:rPr>
                <w:noProof/>
                <w:webHidden/>
              </w:rPr>
              <w:t>8</w:t>
            </w:r>
            <w:r w:rsidR="00206DFD">
              <w:rPr>
                <w:noProof/>
                <w:webHidden/>
              </w:rPr>
              <w:fldChar w:fldCharType="end"/>
            </w:r>
          </w:hyperlink>
        </w:p>
        <w:p w:rsidR="00206DFD" w:rsidRDefault="00EF218F">
          <w:pPr>
            <w:pStyle w:val="TOC3"/>
            <w:tabs>
              <w:tab w:val="left" w:pos="1540"/>
              <w:tab w:val="right" w:leader="dot" w:pos="9350"/>
            </w:tabs>
            <w:rPr>
              <w:noProof/>
            </w:rPr>
          </w:pPr>
          <w:hyperlink w:anchor="_Toc342584803" w:history="1">
            <w:r w:rsidR="00206DFD" w:rsidRPr="00007D42">
              <w:rPr>
                <w:rStyle w:val="Hyperlink"/>
                <w:noProof/>
              </w:rPr>
              <w:t>5.10.1</w:t>
            </w:r>
            <w:r w:rsidR="00206DFD">
              <w:rPr>
                <w:noProof/>
              </w:rPr>
              <w:tab/>
            </w:r>
            <w:r w:rsidR="00206DFD" w:rsidRPr="00007D42">
              <w:rPr>
                <w:rStyle w:val="Hyperlink"/>
                <w:noProof/>
              </w:rPr>
              <w:t>User Story #10 Breakdown</w:t>
            </w:r>
            <w:r w:rsidR="00206DFD">
              <w:rPr>
                <w:noProof/>
                <w:webHidden/>
              </w:rPr>
              <w:tab/>
            </w:r>
            <w:r w:rsidR="00206DFD">
              <w:rPr>
                <w:noProof/>
                <w:webHidden/>
              </w:rPr>
              <w:fldChar w:fldCharType="begin"/>
            </w:r>
            <w:r w:rsidR="00206DFD">
              <w:rPr>
                <w:noProof/>
                <w:webHidden/>
              </w:rPr>
              <w:instrText xml:space="preserve"> PAGEREF _Toc342584803 \h </w:instrText>
            </w:r>
            <w:r w:rsidR="00206DFD">
              <w:rPr>
                <w:noProof/>
                <w:webHidden/>
              </w:rPr>
            </w:r>
            <w:r w:rsidR="00206DFD">
              <w:rPr>
                <w:noProof/>
                <w:webHidden/>
              </w:rPr>
              <w:fldChar w:fldCharType="separate"/>
            </w:r>
            <w:r w:rsidR="00E479FF">
              <w:rPr>
                <w:noProof/>
                <w:webHidden/>
              </w:rPr>
              <w:t>9</w:t>
            </w:r>
            <w:r w:rsidR="00206DFD">
              <w:rPr>
                <w:noProof/>
                <w:webHidden/>
              </w:rPr>
              <w:fldChar w:fldCharType="end"/>
            </w:r>
          </w:hyperlink>
        </w:p>
        <w:p w:rsidR="00206DFD" w:rsidRDefault="00EF218F">
          <w:pPr>
            <w:pStyle w:val="TOC1"/>
            <w:tabs>
              <w:tab w:val="left" w:pos="880"/>
            </w:tabs>
            <w:rPr>
              <w:noProof/>
            </w:rPr>
          </w:pPr>
          <w:hyperlink w:anchor="_Toc342584804" w:history="1">
            <w:r w:rsidR="00206DFD" w:rsidRPr="00007D42">
              <w:rPr>
                <w:rStyle w:val="Hyperlink"/>
                <w:noProof/>
              </w:rPr>
              <w:t>6.0</w:t>
            </w:r>
            <w:r w:rsidR="00206DFD">
              <w:rPr>
                <w:noProof/>
              </w:rPr>
              <w:tab/>
            </w:r>
            <w:r w:rsidR="00206DFD" w:rsidRPr="00007D42">
              <w:rPr>
                <w:rStyle w:val="Hyperlink"/>
                <w:noProof/>
              </w:rPr>
              <w:t>Research or Proof of Concept Results</w:t>
            </w:r>
            <w:r w:rsidR="00206DFD">
              <w:rPr>
                <w:noProof/>
                <w:webHidden/>
              </w:rPr>
              <w:tab/>
            </w:r>
            <w:r w:rsidR="00206DFD">
              <w:rPr>
                <w:noProof/>
                <w:webHidden/>
              </w:rPr>
              <w:fldChar w:fldCharType="begin"/>
            </w:r>
            <w:r w:rsidR="00206DFD">
              <w:rPr>
                <w:noProof/>
                <w:webHidden/>
              </w:rPr>
              <w:instrText xml:space="preserve"> PAGEREF _Toc342584804 \h </w:instrText>
            </w:r>
            <w:r w:rsidR="00206DFD">
              <w:rPr>
                <w:noProof/>
                <w:webHidden/>
              </w:rPr>
            </w:r>
            <w:r w:rsidR="00206DFD">
              <w:rPr>
                <w:noProof/>
                <w:webHidden/>
              </w:rPr>
              <w:fldChar w:fldCharType="separate"/>
            </w:r>
            <w:r w:rsidR="00E479FF">
              <w:rPr>
                <w:noProof/>
                <w:webHidden/>
              </w:rPr>
              <w:t>9</w:t>
            </w:r>
            <w:r w:rsidR="00206DFD">
              <w:rPr>
                <w:noProof/>
                <w:webHidden/>
              </w:rPr>
              <w:fldChar w:fldCharType="end"/>
            </w:r>
          </w:hyperlink>
        </w:p>
        <w:p w:rsidR="008C359C" w:rsidRDefault="003719A7">
          <w:r>
            <w:rPr>
              <w:b/>
              <w:bCs/>
              <w:noProof/>
            </w:rPr>
            <w:fldChar w:fldCharType="end"/>
          </w:r>
        </w:p>
      </w:sdtContent>
    </w:sdt>
    <w:p w:rsidR="008C359C" w:rsidRDefault="008C359C">
      <w:pPr>
        <w:ind w:firstLine="360"/>
      </w:pPr>
      <w:r>
        <w:lastRenderedPageBreak/>
        <w:br w:type="page"/>
      </w:r>
    </w:p>
    <w:p w:rsidR="002635EA" w:rsidRDefault="0073033A" w:rsidP="00121345">
      <w:pPr>
        <w:pStyle w:val="Heading1"/>
      </w:pPr>
      <w:bookmarkStart w:id="1" w:name="_Toc342584773"/>
      <w:r>
        <w:lastRenderedPageBreak/>
        <w:t>Overview</w:t>
      </w:r>
      <w:bookmarkEnd w:id="1"/>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2" w:name="_Toc342584774"/>
      <w:r>
        <w:t>Scope</w:t>
      </w:r>
      <w:bookmarkEnd w:id="2"/>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3" w:name="_Toc342584775"/>
      <w:r>
        <w:t>Pu</w:t>
      </w:r>
      <w:r w:rsidR="00FA269A">
        <w:t>rpose of the System</w:t>
      </w:r>
      <w:bookmarkEnd w:id="3"/>
    </w:p>
    <w:p w:rsidR="00BF7FD4" w:rsidRDefault="00113DE1" w:rsidP="00DB72EE">
      <w:r>
        <w:t xml:space="preserve">We are to make a video tagging system that allows users to tag points in videos with a various number of predefined </w:t>
      </w:r>
      <w:r w:rsidR="00B948CF">
        <w:t>tags</w:t>
      </w:r>
      <w:r>
        <w:t>.  After tagging a video, the user then has the ability to share the video with his or her friends.</w:t>
      </w:r>
      <w:r w:rsidR="00DB72EE">
        <w:t xml:space="preserve">  The friends then will have the ability to also tag the shared video.</w:t>
      </w:r>
      <w:r>
        <w:t xml:space="preserve"> The goal of the system is to make videos more socially connect</w:t>
      </w:r>
      <w:r w:rsidR="00B948CF">
        <w:t xml:space="preserve">able </w:t>
      </w:r>
      <w:r w:rsidR="00BF7FD4">
        <w:t>between friends</w:t>
      </w:r>
      <w:r w:rsidR="00B948CF">
        <w:t>.</w:t>
      </w:r>
    </w:p>
    <w:p w:rsidR="00FA269A" w:rsidRDefault="00FA269A" w:rsidP="00FA269A">
      <w:pPr>
        <w:pStyle w:val="Heading1"/>
      </w:pPr>
      <w:bookmarkStart w:id="4" w:name="_Toc342584776"/>
      <w:r>
        <w:t>Stakeholder Information</w:t>
      </w:r>
      <w:bookmarkEnd w:id="4"/>
    </w:p>
    <w:p w:rsidR="00FA269A" w:rsidRPr="008C3205" w:rsidRDefault="008C3205" w:rsidP="00FA269A">
      <w:r>
        <w:t>EchoStar is the main stakeholder in this product.  You will gain the rights to the software after it leaves our hands.</w:t>
      </w:r>
    </w:p>
    <w:p w:rsidR="00FA269A" w:rsidRDefault="00FA269A" w:rsidP="00FA269A">
      <w:pPr>
        <w:pStyle w:val="Heading2"/>
      </w:pPr>
      <w:bookmarkStart w:id="5" w:name="_Toc342584777"/>
      <w:r>
        <w:t>Customer or End User</w:t>
      </w:r>
      <w:r w:rsidR="00171551">
        <w:t xml:space="preserve"> (Product Owner)</w:t>
      </w:r>
      <w:bookmarkEnd w:id="5"/>
    </w:p>
    <w:p w:rsidR="00AA4893" w:rsidRDefault="00AA4893" w:rsidP="00FA269A">
      <w:r>
        <w:t>Nick Newell will be taking control and maintaining the project after we finish our final design.</w:t>
      </w:r>
    </w:p>
    <w:p w:rsidR="00AA4893" w:rsidRDefault="00AA4893" w:rsidP="00FA269A">
      <w:r>
        <w:t>The Social network users will use the project and will be the real test for how it performs.</w:t>
      </w:r>
    </w:p>
    <w:p w:rsidR="00FA269A" w:rsidRDefault="00FA269A" w:rsidP="00FA269A">
      <w:pPr>
        <w:pStyle w:val="Heading2"/>
      </w:pPr>
      <w:bookmarkStart w:id="6" w:name="_Toc342584778"/>
      <w:r>
        <w:t>Management or Instructor</w:t>
      </w:r>
      <w:r w:rsidR="00171551">
        <w:t xml:space="preserve"> (Scrum Master)</w:t>
      </w:r>
      <w:bookmarkEnd w:id="6"/>
    </w:p>
    <w:p w:rsidR="00113DE1" w:rsidRDefault="00113DE1" w:rsidP="00FA269A">
      <w:r>
        <w:t>Nick Newell.</w:t>
      </w:r>
    </w:p>
    <w:p w:rsidR="00FA269A" w:rsidRPr="00FA269A" w:rsidRDefault="00FA269A" w:rsidP="00FA269A">
      <w:pPr>
        <w:pStyle w:val="Heading2"/>
      </w:pPr>
      <w:bookmarkStart w:id="7" w:name="_Toc342584779"/>
      <w:r>
        <w:t>Developers | Testers</w:t>
      </w:r>
      <w:bookmarkEnd w:id="7"/>
    </w:p>
    <w:p w:rsidR="00926949" w:rsidRPr="00926949" w:rsidRDefault="00926949" w:rsidP="00926949">
      <w:pPr>
        <w:ind w:firstLine="0"/>
        <w:rPr>
          <w:i/>
          <w:iCs/>
        </w:rPr>
      </w:pPr>
      <w:r w:rsidRPr="00926949">
        <w:rPr>
          <w:rStyle w:val="SubtleEmphasis"/>
          <w:i w:val="0"/>
          <w:color w:val="auto"/>
        </w:rPr>
        <w:t>Anudeep Potlapally and Travis Rous</w:t>
      </w:r>
    </w:p>
    <w:p w:rsidR="00926949" w:rsidRDefault="00926949" w:rsidP="008A45E7"/>
    <w:p w:rsidR="00FA269A" w:rsidRDefault="0076717C" w:rsidP="0076717C">
      <w:pPr>
        <w:pStyle w:val="Heading1"/>
      </w:pPr>
      <w:bookmarkStart w:id="8" w:name="_Toc342584780"/>
      <w:r>
        <w:t>Business Need</w:t>
      </w:r>
      <w:bookmarkEnd w:id="8"/>
    </w:p>
    <w:p w:rsidR="00E2250E" w:rsidRDefault="00E2250E" w:rsidP="0076717C">
      <w:r>
        <w:t xml:space="preserve">This product will fill a gap in the social networking world, as well as, add a new video experience to the online community.  We see that there a strong market for </w:t>
      </w:r>
      <w:r w:rsidR="00984741">
        <w:t>online</w:t>
      </w:r>
      <w:r>
        <w:t xml:space="preserve"> medi</w:t>
      </w:r>
      <w:r w:rsidR="00AE1216">
        <w:t>a and social networking, combining the two in to a convenient application would prove to be successful.</w:t>
      </w:r>
    </w:p>
    <w:p w:rsidR="0076717C" w:rsidRDefault="0076717C" w:rsidP="0076717C">
      <w:pPr>
        <w:pStyle w:val="Heading1"/>
      </w:pPr>
      <w:bookmarkStart w:id="9" w:name="_Toc342584781"/>
      <w:r>
        <w:lastRenderedPageBreak/>
        <w:t>Requirements and Design Constraints</w:t>
      </w:r>
      <w:bookmarkEnd w:id="9"/>
    </w:p>
    <w:p w:rsidR="00113DE1" w:rsidRPr="00897E92" w:rsidRDefault="00897E92" w:rsidP="00113DE1">
      <w:r>
        <w:t>This software will need to be run though a modern web browser with JavaScript enabled.</w:t>
      </w:r>
    </w:p>
    <w:p w:rsidR="000907DB" w:rsidRDefault="000907DB" w:rsidP="000907DB">
      <w:pPr>
        <w:pStyle w:val="Heading2"/>
      </w:pPr>
      <w:bookmarkStart w:id="10" w:name="_Toc342584782"/>
      <w:r>
        <w:t>System Requirements</w:t>
      </w:r>
      <w:bookmarkEnd w:id="10"/>
    </w:p>
    <w:p w:rsidR="00DA6BC3" w:rsidRDefault="00DA6BC3" w:rsidP="00DA6BC3">
      <w:r>
        <w:t>PHP: A scripting language used in web development that can be embedded into HTML.</w:t>
      </w:r>
    </w:p>
    <w:p w:rsidR="00DA6BC3" w:rsidRDefault="00DA6BC3" w:rsidP="00DA6BC3"/>
    <w:p w:rsidR="00DA6BC3" w:rsidRDefault="00DA6BC3" w:rsidP="00DA6BC3">
      <w:r>
        <w:t>HTML5: A markup language that is a web standard for creating web sites, HTML5 adds many other features that the previous HTML versions.</w:t>
      </w:r>
    </w:p>
    <w:p w:rsidR="00DA6BC3" w:rsidRDefault="00DA6BC3" w:rsidP="00DA6BC3"/>
    <w:p w:rsidR="00DA6BC3" w:rsidRDefault="00DA6BC3" w:rsidP="00DA6BC3">
      <w:r>
        <w:t>JavaScript: A scripting language that make is used in making more advanced user interfaces and add scripts to HTML.</w:t>
      </w:r>
    </w:p>
    <w:p w:rsidR="00DA6BC3" w:rsidRDefault="00DA6BC3" w:rsidP="00DA6BC3"/>
    <w:p w:rsidR="00DA6BC3" w:rsidRDefault="00DA6BC3" w:rsidP="00DA6BC3">
      <w:r>
        <w:t>Popcorn.js: A JavaScript frame work for editing media in real time, based on timings of a piece of media.</w:t>
      </w:r>
    </w:p>
    <w:p w:rsidR="00DA6BC3" w:rsidRDefault="00DA6BC3" w:rsidP="00DA6BC3"/>
    <w:p w:rsidR="00DA6BC3" w:rsidRDefault="00DA6BC3" w:rsidP="00DA6BC3">
      <w:r>
        <w:t>Google APIs: There a number of various API that we are planning to use in order to make the use of YouTube videos simpler and also make the overall project simpler.</w:t>
      </w:r>
    </w:p>
    <w:p w:rsidR="00DA6BC3" w:rsidRDefault="00DA6BC3" w:rsidP="00DA6BC3"/>
    <w:p w:rsidR="00DA6BC3" w:rsidRDefault="00DA6BC3" w:rsidP="00DA6BC3">
      <w:r>
        <w:t>Facebook API: We needed to use the Facebook API in order to use the login from Facebook and to see the friend list for a given user.</w:t>
      </w:r>
    </w:p>
    <w:p w:rsidR="00DA6BC3" w:rsidRDefault="00DA6BC3" w:rsidP="00DA6BC3"/>
    <w:p w:rsidR="00DA6BC3" w:rsidRDefault="00DA6BC3" w:rsidP="00DA6BC3">
      <w:r>
        <w:t>jQuery:  A JavaScript framework that makes scripting with JavaScript simpler and allows for many dynamic features in a webpage.</w:t>
      </w:r>
    </w:p>
    <w:p w:rsidR="00DA6BC3" w:rsidRDefault="00DA6BC3" w:rsidP="00DA6BC3">
      <w:r>
        <w:t>Viemo: A website for hosting videos.</w:t>
      </w:r>
    </w:p>
    <w:p w:rsidR="00DA6BC3" w:rsidRDefault="00DA6BC3" w:rsidP="00DA6BC3"/>
    <w:p w:rsidR="00DA6BC3" w:rsidRDefault="00DA6BC3" w:rsidP="00DA6BC3">
      <w:r>
        <w:t>YouTube: A website for hosting videos.</w:t>
      </w:r>
    </w:p>
    <w:p w:rsidR="00DA6BC3" w:rsidRDefault="00DA6BC3" w:rsidP="00DA6BC3"/>
    <w:p w:rsidR="00DA6BC3" w:rsidRDefault="00DA6BC3" w:rsidP="00DA6BC3">
      <w:r>
        <w:t>MySQL: A database that is widely known and supported by many applications.</w:t>
      </w:r>
    </w:p>
    <w:p w:rsidR="00DA6BC3" w:rsidRPr="00AE1216" w:rsidRDefault="00DA6BC3" w:rsidP="000907DB">
      <w:pPr>
        <w:rPr>
          <w:color w:val="7096D2" w:themeColor="text2" w:themeTint="99"/>
        </w:rPr>
      </w:pPr>
    </w:p>
    <w:p w:rsidR="000907DB" w:rsidRDefault="000907DB" w:rsidP="000907DB">
      <w:pPr>
        <w:pStyle w:val="Heading2"/>
      </w:pPr>
      <w:bookmarkStart w:id="11" w:name="_Toc342584783"/>
      <w:r>
        <w:t>Network Requirements</w:t>
      </w:r>
      <w:bookmarkEnd w:id="11"/>
    </w:p>
    <w:p w:rsidR="000907DB" w:rsidRPr="00AE1216" w:rsidRDefault="00B13493" w:rsidP="000907DB">
      <w:pPr>
        <w:rPr>
          <w:color w:val="7096D2" w:themeColor="text2" w:themeTint="99"/>
        </w:rPr>
      </w:pPr>
      <w:r>
        <w:t>The user needs to be able to get access to the server that is hosting the website.  This server is accessible though the internet so you will need to have an internet connection to use or develop the software.</w:t>
      </w:r>
    </w:p>
    <w:p w:rsidR="000907DB" w:rsidRDefault="000907DB" w:rsidP="000907DB">
      <w:pPr>
        <w:pStyle w:val="Heading2"/>
      </w:pPr>
      <w:bookmarkStart w:id="12" w:name="_Toc342584784"/>
      <w:r>
        <w:t>Development Environment Requirements</w:t>
      </w:r>
      <w:bookmarkEnd w:id="12"/>
    </w:p>
    <w:p w:rsidR="00DA6BC3" w:rsidRPr="009A7E09" w:rsidRDefault="00DA6BC3" w:rsidP="00DA6BC3">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BA0130" w:rsidRDefault="00BA0130" w:rsidP="00BA0130">
      <w:pPr>
        <w:pStyle w:val="Heading2"/>
      </w:pPr>
      <w:bookmarkStart w:id="13" w:name="_Toc342584785"/>
      <w:r>
        <w:lastRenderedPageBreak/>
        <w:t>Project Management Methodology</w:t>
      </w:r>
      <w:bookmarkEnd w:id="13"/>
    </w:p>
    <w:p w:rsidR="00DA6BC3" w:rsidRDefault="00DA6BC3" w:rsidP="00DA6BC3">
      <w:r>
        <w:t>We are using the Scrum development cycle to manage the project.  This consists of almost daily scrum meetings that are less than 5 minutes each.  There is a scrum master that is the lead on the project who is really there to keep the team going and on track.  There are sprints that range from 2 to 3 weeks.  We are using GitHub and Trello to manage our code and progress over time.  Trello is like a digital board with task card that are able to be moved from to show the progress we have done in the current sprint and assign some cards to have a higher priority than others to show the significance of each task or what is left for each task at hand.</w:t>
      </w:r>
    </w:p>
    <w:p w:rsidR="000907DB" w:rsidRDefault="000907DB" w:rsidP="000907DB">
      <w:pPr>
        <w:pStyle w:val="Heading1"/>
      </w:pPr>
      <w:bookmarkStart w:id="14" w:name="_Toc342584786"/>
      <w:r>
        <w:t>User Stories</w:t>
      </w:r>
      <w:bookmarkEnd w:id="14"/>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5" w:name="_Toc342584787"/>
      <w:r>
        <w:t>User Story #1</w:t>
      </w:r>
      <w:bookmarkEnd w:id="15"/>
    </w:p>
    <w:p w:rsidR="00B11FF1" w:rsidRDefault="00270717" w:rsidP="00B11FF1">
      <w:r>
        <w:t xml:space="preserve">Play the videos within </w:t>
      </w:r>
      <w:r w:rsidR="00F224EF">
        <w:t>a web application</w:t>
      </w:r>
    </w:p>
    <w:p w:rsidR="00B11FF1" w:rsidRDefault="00B11FF1" w:rsidP="00B11FF1">
      <w:pPr>
        <w:pStyle w:val="Heading3"/>
      </w:pPr>
      <w:bookmarkStart w:id="16" w:name="_Toc342584788"/>
      <w:r>
        <w:t>User Story #1 Breakdown</w:t>
      </w:r>
      <w:bookmarkEnd w:id="16"/>
    </w:p>
    <w:p w:rsidR="00B11FF1" w:rsidRDefault="00F224EF" w:rsidP="00B11FF1">
      <w:r>
        <w:t>Nick has asked for an embedded browser to play videos from sites like YouTube and Viemo</w:t>
      </w:r>
    </w:p>
    <w:p w:rsidR="00B11FF1" w:rsidRDefault="00B11FF1" w:rsidP="00B11FF1">
      <w:pPr>
        <w:pStyle w:val="Heading2"/>
      </w:pPr>
      <w:bookmarkStart w:id="17" w:name="_Toc342584789"/>
      <w:r>
        <w:t>User Story #2</w:t>
      </w:r>
      <w:bookmarkEnd w:id="17"/>
    </w:p>
    <w:p w:rsidR="00F224EF" w:rsidRDefault="00F224EF" w:rsidP="00B11FF1">
      <w:r>
        <w:t>Make the application have the ability to play local videos.</w:t>
      </w:r>
    </w:p>
    <w:p w:rsidR="003830B0" w:rsidRDefault="003830B0" w:rsidP="003830B0">
      <w:pPr>
        <w:pStyle w:val="Heading3"/>
      </w:pPr>
      <w:bookmarkStart w:id="18" w:name="_Toc342584790"/>
      <w:r>
        <w:t>User Story #2 Breakdown</w:t>
      </w:r>
      <w:bookmarkEnd w:id="18"/>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19" w:name="_Toc342584791"/>
      <w:r>
        <w:t>User Story #3</w:t>
      </w:r>
      <w:bookmarkEnd w:id="19"/>
    </w:p>
    <w:p w:rsidR="00B11FF1" w:rsidRDefault="00AA18DF" w:rsidP="00B11FF1">
      <w:r>
        <w:lastRenderedPageBreak/>
        <w:t>Possible integration with sling.com -- this will be a much later feature if at all.</w:t>
      </w:r>
    </w:p>
    <w:p w:rsidR="00DB2A96" w:rsidRDefault="00DB2A96" w:rsidP="00DB2A96">
      <w:pPr>
        <w:pStyle w:val="Heading2"/>
      </w:pPr>
      <w:bookmarkStart w:id="20" w:name="_Toc342584792"/>
      <w:r>
        <w:t>User Story #4</w:t>
      </w:r>
      <w:bookmarkEnd w:id="20"/>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1" w:name="_Toc342584793"/>
      <w:r>
        <w:t>User Story #4 Breakdown</w:t>
      </w:r>
      <w:bookmarkEnd w:id="21"/>
    </w:p>
    <w:p w:rsidR="00DB2A96" w:rsidRDefault="00DB2A96" w:rsidP="00B11FF1">
      <w:r>
        <w:t>This will need to be some kind of database that stores the video id and the info that goes with it.</w:t>
      </w:r>
    </w:p>
    <w:p w:rsidR="00DB2A96" w:rsidRDefault="00DB2A96" w:rsidP="00DB2A96">
      <w:pPr>
        <w:pStyle w:val="Heading2"/>
      </w:pPr>
      <w:bookmarkStart w:id="22" w:name="_Toc342584794"/>
      <w:r>
        <w:t>User Story #5</w:t>
      </w:r>
      <w:bookmarkEnd w:id="22"/>
    </w:p>
    <w:p w:rsidR="00DB2A96" w:rsidRDefault="002010AB" w:rsidP="00B11FF1">
      <w:r>
        <w:t>Design s</w:t>
      </w:r>
      <w:r w:rsidR="00DB2A96">
        <w:t>ome kind of login system that allows us to know who</w:t>
      </w:r>
      <w:r>
        <w:t xml:space="preserve"> one’s friends are</w:t>
      </w:r>
      <w:r w:rsidR="00DB2A96">
        <w:t>.</w:t>
      </w:r>
    </w:p>
    <w:p w:rsidR="00DB2A96" w:rsidRDefault="00DB2A96" w:rsidP="00DB2A96">
      <w:pPr>
        <w:pStyle w:val="Heading3"/>
      </w:pPr>
      <w:bookmarkStart w:id="23" w:name="_Toc342584795"/>
      <w:r>
        <w:t>User Story #5 Breakdown</w:t>
      </w:r>
      <w:bookmarkEnd w:id="23"/>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4" w:name="_Toc342584796"/>
      <w:r>
        <w:t>User Story #6</w:t>
      </w:r>
      <w:bookmarkEnd w:id="24"/>
    </w:p>
    <w:p w:rsidR="00DB2A96" w:rsidRDefault="00DB2A96" w:rsidP="00B11FF1">
      <w:r>
        <w:t>We need to be able to pause a video at any one moment and place one of many kinds of tags.</w:t>
      </w:r>
    </w:p>
    <w:p w:rsidR="00E26F90" w:rsidRDefault="00E26F90" w:rsidP="00E26F90">
      <w:pPr>
        <w:pStyle w:val="Heading2"/>
      </w:pPr>
      <w:bookmarkStart w:id="25" w:name="_Toc342584797"/>
      <w:r>
        <w:t>User Story #7</w:t>
      </w:r>
      <w:bookmarkEnd w:id="25"/>
    </w:p>
    <w:p w:rsidR="00E26F90" w:rsidRDefault="00E26F90" w:rsidP="00B11FF1">
      <w:r>
        <w:t>We have a set of predefined Tags to choose from.</w:t>
      </w:r>
    </w:p>
    <w:p w:rsidR="00E26F90" w:rsidRDefault="00E26F90" w:rsidP="00E26F90">
      <w:pPr>
        <w:pStyle w:val="Heading3"/>
      </w:pPr>
      <w:bookmarkStart w:id="26" w:name="_Toc342584798"/>
      <w:r>
        <w:t>User Story #7 Breakdown</w:t>
      </w:r>
      <w:bookmarkEnd w:id="26"/>
    </w:p>
    <w:p w:rsidR="00E26F90" w:rsidRDefault="00E26F90" w:rsidP="00B11FF1">
      <w:r>
        <w:t>The list of tags will be as follows:</w:t>
      </w:r>
    </w:p>
    <w:p w:rsidR="00E26F90" w:rsidRDefault="00E26F90" w:rsidP="00B11FF1">
      <w:r>
        <w:tab/>
        <w:t>Comment Tag:     just a comment(text) at a specified time(like youtube)</w:t>
      </w:r>
    </w:p>
    <w:p w:rsidR="00E26F90" w:rsidRDefault="0031631A" w:rsidP="00B11FF1">
      <w:r>
        <w:tab/>
        <w:t>Photo Tag:   add a photo</w:t>
      </w:r>
      <w:r w:rsidR="00E26F90">
        <w:t xml:space="preserve"> to the tag area for some amount of time</w:t>
      </w:r>
    </w:p>
    <w:p w:rsidR="00E26F90" w:rsidRDefault="00E26F90" w:rsidP="00B11FF1">
      <w:r>
        <w:tab/>
        <w:t>Profile Tag:    a social networking link to a point in the video</w:t>
      </w:r>
    </w:p>
    <w:p w:rsidR="00E26F90" w:rsidRDefault="00E26F90" w:rsidP="00B11FF1">
      <w:r>
        <w:tab/>
        <w:t>Product Tag:    used to add a link to a product's web site(a product in the video)</w:t>
      </w:r>
    </w:p>
    <w:p w:rsidR="00E26F90" w:rsidRDefault="00E26F90" w:rsidP="00B11FF1">
      <w:r>
        <w:tab/>
        <w:t>Location Tag:    a link to a map with the location of the video's content</w:t>
      </w:r>
    </w:p>
    <w:p w:rsidR="00E26F90" w:rsidRDefault="00E26F90" w:rsidP="00E26F90">
      <w:pPr>
        <w:pStyle w:val="Heading2"/>
      </w:pPr>
      <w:bookmarkStart w:id="27" w:name="_Toc342584799"/>
      <w:r>
        <w:t>User Story #8</w:t>
      </w:r>
      <w:bookmarkEnd w:id="27"/>
    </w:p>
    <w:p w:rsidR="00E26F90" w:rsidRDefault="00E26F90" w:rsidP="00B11FF1">
      <w:r>
        <w:t>Need to have the ability to change the list of tags.</w:t>
      </w:r>
    </w:p>
    <w:p w:rsidR="00E26F90" w:rsidRDefault="00E26F90" w:rsidP="00E26F90">
      <w:pPr>
        <w:pStyle w:val="Heading2"/>
      </w:pPr>
      <w:bookmarkStart w:id="28" w:name="_Toc342584800"/>
      <w:r>
        <w:t>User Story #9</w:t>
      </w:r>
      <w:bookmarkEnd w:id="28"/>
    </w:p>
    <w:p w:rsidR="00E26F90" w:rsidRDefault="00E26F90" w:rsidP="00B11FF1">
      <w:r>
        <w:t>We need to set up a filter system to filter out tags placed on a video.</w:t>
      </w:r>
    </w:p>
    <w:p w:rsidR="00E26F90" w:rsidRDefault="00E26F90" w:rsidP="00E26F90">
      <w:pPr>
        <w:pStyle w:val="Heading3"/>
      </w:pPr>
      <w:bookmarkStart w:id="29" w:name="_Toc342584801"/>
      <w:r>
        <w:t>User Story #9 Breakdown</w:t>
      </w:r>
      <w:bookmarkEnd w:id="29"/>
    </w:p>
    <w:p w:rsidR="00E26F90" w:rsidRDefault="00E26F90" w:rsidP="00B11FF1">
      <w:r>
        <w:t>We would need to not only filter down to friends, but need to filter out some of the friends.</w:t>
      </w:r>
    </w:p>
    <w:p w:rsidR="00536040" w:rsidRDefault="00536040" w:rsidP="00536040">
      <w:pPr>
        <w:pStyle w:val="Heading2"/>
      </w:pPr>
      <w:bookmarkStart w:id="30" w:name="_Toc342584802"/>
      <w:r>
        <w:t>User Story #10</w:t>
      </w:r>
      <w:bookmarkEnd w:id="30"/>
    </w:p>
    <w:p w:rsidR="00536040" w:rsidRDefault="00536040" w:rsidP="00B11FF1">
      <w:r>
        <w:t>Mobile Compatibility</w:t>
      </w:r>
    </w:p>
    <w:p w:rsidR="00536040" w:rsidRDefault="00536040" w:rsidP="00536040">
      <w:pPr>
        <w:pStyle w:val="Heading3"/>
      </w:pPr>
      <w:bookmarkStart w:id="31" w:name="_Toc342584803"/>
      <w:r>
        <w:lastRenderedPageBreak/>
        <w:t>User Story #10 Breakdown</w:t>
      </w:r>
      <w:bookmarkEnd w:id="31"/>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2" w:name="_Toc342584804"/>
      <w:r>
        <w:t>Research or Proof of Concept Results</w:t>
      </w:r>
      <w:bookmarkEnd w:id="32"/>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r w:rsidR="00BC08EB" w:rsidRPr="00BC08EB">
        <w:rPr>
          <w:color w:val="FF0000"/>
        </w:rPr>
        <w:t>(4)</w:t>
      </w:r>
      <w:r w:rsidR="00B144EC" w:rsidRPr="00B144EC">
        <w:rPr>
          <w:color w:val="7096D2" w:themeColor="text2" w:themeTint="99"/>
        </w:rPr>
        <w: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r w:rsidR="00BC08EB" w:rsidRPr="00BC08EB">
        <w:rPr>
          <w:color w:val="FF0000"/>
        </w:rPr>
        <w:t>(2)</w:t>
      </w:r>
      <w:r w:rsidR="00B144EC" w:rsidRPr="00B144EC">
        <w:rPr>
          <w:color w:val="7096D2" w:themeColor="text2" w:themeTint="99"/>
        </w:rPr>
        <w:t>()</w:t>
      </w:r>
    </w:p>
    <w:p w:rsidR="00F35A7E" w:rsidRDefault="00F35A7E" w:rsidP="00B11FF1">
      <w:r>
        <w:t>In user story number six we need to detect when someone has paused the video and then determine the time the video is paused at.  With the HTML5 and Flash API’s this should be achievable.</w:t>
      </w:r>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r w:rsidR="00BC08EB" w:rsidRPr="00BC08EB">
        <w:rPr>
          <w:color w:val="FF0000"/>
        </w:rPr>
        <w:t>(2)</w:t>
      </w:r>
      <w:r w:rsidR="00B144EC" w:rsidRPr="00B144EC">
        <w:rPr>
          <w:color w:val="7096D2" w:themeColor="text2" w:themeTint="99"/>
        </w:rPr>
        <w:t>()</w:t>
      </w:r>
    </w:p>
    <w:p w:rsidR="00BA0130" w:rsidRPr="00237AF4" w:rsidRDefault="00BA0130" w:rsidP="004C75DF">
      <w:pPr>
        <w:pStyle w:val="AppendixHeading1"/>
        <w:numPr>
          <w:ilvl w:val="0"/>
          <w:numId w:val="0"/>
        </w:numPr>
        <w:rPr>
          <w:bCs w:val="0"/>
          <w:highlight w:val="lightGray"/>
        </w:rPr>
      </w:pPr>
    </w:p>
    <w:sectPr w:rsidR="00BA0130" w:rsidRPr="00237AF4" w:rsidSect="008C359C">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18F" w:rsidRDefault="00EF218F" w:rsidP="006B4464">
      <w:r>
        <w:separator/>
      </w:r>
    </w:p>
  </w:endnote>
  <w:endnote w:type="continuationSeparator" w:id="0">
    <w:p w:rsidR="00EF218F" w:rsidRDefault="00EF218F"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69D" w:rsidRDefault="00D5769D">
    <w:pPr>
      <w:pStyle w:val="Footer"/>
    </w:pPr>
    <w:r>
      <w:t>Company Confidential and Proprietary</w:t>
    </w:r>
    <w:r>
      <w:ptab w:relativeTo="margin" w:alignment="center" w:leader="none"/>
    </w:r>
    <w:r>
      <w:ptab w:relativeTo="margin" w:alignment="right" w:leader="none"/>
    </w:r>
    <w:r w:rsidR="003719A7">
      <w:fldChar w:fldCharType="begin"/>
    </w:r>
    <w:r>
      <w:instrText xml:space="preserve"> PAGE   \* MERGEFORMAT </w:instrText>
    </w:r>
    <w:r w:rsidR="003719A7">
      <w:fldChar w:fldCharType="separate"/>
    </w:r>
    <w:r w:rsidR="00E479FF">
      <w:rPr>
        <w:noProof/>
      </w:rPr>
      <w:t>2</w:t>
    </w:r>
    <w:r w:rsidR="003719A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18F" w:rsidRDefault="00EF218F" w:rsidP="006B4464">
      <w:r>
        <w:separator/>
      </w:r>
    </w:p>
  </w:footnote>
  <w:footnote w:type="continuationSeparator" w:id="0">
    <w:p w:rsidR="00EF218F" w:rsidRDefault="00EF218F"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06DFD"/>
    <w:rsid w:val="002171B1"/>
    <w:rsid w:val="00217BD6"/>
    <w:rsid w:val="00225C67"/>
    <w:rsid w:val="00230DB0"/>
    <w:rsid w:val="0023251A"/>
    <w:rsid w:val="00233DCD"/>
    <w:rsid w:val="00237AF4"/>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1631A"/>
    <w:rsid w:val="00331D90"/>
    <w:rsid w:val="00331F83"/>
    <w:rsid w:val="00337DCF"/>
    <w:rsid w:val="00351AA8"/>
    <w:rsid w:val="003719A7"/>
    <w:rsid w:val="00372E43"/>
    <w:rsid w:val="0037713A"/>
    <w:rsid w:val="00382EB4"/>
    <w:rsid w:val="003830B0"/>
    <w:rsid w:val="00387DE6"/>
    <w:rsid w:val="00390CFC"/>
    <w:rsid w:val="0039253C"/>
    <w:rsid w:val="00393CC7"/>
    <w:rsid w:val="00394FBA"/>
    <w:rsid w:val="003A5DE0"/>
    <w:rsid w:val="003A72EC"/>
    <w:rsid w:val="003B50BE"/>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C75DF"/>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C7198"/>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97E92"/>
    <w:rsid w:val="008A0D77"/>
    <w:rsid w:val="008A39A4"/>
    <w:rsid w:val="008A45E7"/>
    <w:rsid w:val="008B0D2F"/>
    <w:rsid w:val="008C24A5"/>
    <w:rsid w:val="008C3205"/>
    <w:rsid w:val="008C359C"/>
    <w:rsid w:val="008C4F2C"/>
    <w:rsid w:val="008D7AF7"/>
    <w:rsid w:val="008E5429"/>
    <w:rsid w:val="008F1DFD"/>
    <w:rsid w:val="008F4268"/>
    <w:rsid w:val="009021FB"/>
    <w:rsid w:val="00923089"/>
    <w:rsid w:val="00926949"/>
    <w:rsid w:val="00926CA8"/>
    <w:rsid w:val="00931FA7"/>
    <w:rsid w:val="00936112"/>
    <w:rsid w:val="00941315"/>
    <w:rsid w:val="009423CC"/>
    <w:rsid w:val="00954A3E"/>
    <w:rsid w:val="0096374F"/>
    <w:rsid w:val="0097696F"/>
    <w:rsid w:val="009820D9"/>
    <w:rsid w:val="00984741"/>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A4893"/>
    <w:rsid w:val="00AC44AF"/>
    <w:rsid w:val="00AC541C"/>
    <w:rsid w:val="00AE1216"/>
    <w:rsid w:val="00AE1545"/>
    <w:rsid w:val="00AE29ED"/>
    <w:rsid w:val="00AF1609"/>
    <w:rsid w:val="00B0094F"/>
    <w:rsid w:val="00B00CBC"/>
    <w:rsid w:val="00B0464C"/>
    <w:rsid w:val="00B11FF1"/>
    <w:rsid w:val="00B12CE8"/>
    <w:rsid w:val="00B13493"/>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948CF"/>
    <w:rsid w:val="00BA0130"/>
    <w:rsid w:val="00BA3A1B"/>
    <w:rsid w:val="00BA6F92"/>
    <w:rsid w:val="00BC08EB"/>
    <w:rsid w:val="00BC74D7"/>
    <w:rsid w:val="00BD2382"/>
    <w:rsid w:val="00BD5B2A"/>
    <w:rsid w:val="00BD612A"/>
    <w:rsid w:val="00BE70FA"/>
    <w:rsid w:val="00BF2B62"/>
    <w:rsid w:val="00BF7FD4"/>
    <w:rsid w:val="00C04C6A"/>
    <w:rsid w:val="00C07D33"/>
    <w:rsid w:val="00C132FA"/>
    <w:rsid w:val="00C15E1A"/>
    <w:rsid w:val="00C170BF"/>
    <w:rsid w:val="00C2030F"/>
    <w:rsid w:val="00C2094F"/>
    <w:rsid w:val="00C257B4"/>
    <w:rsid w:val="00C34C55"/>
    <w:rsid w:val="00C4438D"/>
    <w:rsid w:val="00C47E7A"/>
    <w:rsid w:val="00C5252B"/>
    <w:rsid w:val="00C95807"/>
    <w:rsid w:val="00CA0AB5"/>
    <w:rsid w:val="00CC170A"/>
    <w:rsid w:val="00CD4539"/>
    <w:rsid w:val="00CD63C4"/>
    <w:rsid w:val="00CE68D9"/>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A6BC3"/>
    <w:rsid w:val="00DB1910"/>
    <w:rsid w:val="00DB2A96"/>
    <w:rsid w:val="00DB3AF4"/>
    <w:rsid w:val="00DB72EE"/>
    <w:rsid w:val="00DC23A9"/>
    <w:rsid w:val="00DC26A2"/>
    <w:rsid w:val="00DC6F31"/>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479FF"/>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EF218F"/>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33F"/>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55E79C-DB14-441A-9469-6A6C48AE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customStyle="1" w:styleId="LightList1">
    <w:name w:val="Light List1"/>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customStyle="1" w:styleId="LightList-Accent11">
    <w:name w:val="Light List - Accent 1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customStyle="1" w:styleId="LightShading-Accent11">
    <w:name w:val="Light Shading - Accent 1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customStyle="1" w:styleId="LightGrid-Accent11">
    <w:name w:val="Light Grid - Accent 1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customStyle="1" w:styleId="MediumList1-Accent11">
    <w:name w:val="Medium List 1 - Accent 1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10241-D7FA-4D11-B185-B33ED7F4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565</TotalTime>
  <Pages>1</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Rous, Travis J.</cp:lastModifiedBy>
  <cp:revision>34</cp:revision>
  <cp:lastPrinted>2012-12-07T22:54:00Z</cp:lastPrinted>
  <dcterms:created xsi:type="dcterms:W3CDTF">2012-08-23T14:51:00Z</dcterms:created>
  <dcterms:modified xsi:type="dcterms:W3CDTF">2012-12-07T22:54:00Z</dcterms:modified>
</cp:coreProperties>
</file>